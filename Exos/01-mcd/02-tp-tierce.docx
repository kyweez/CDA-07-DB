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F3642C" w:themeColor="text2"/>
          <w:spacing w:val="5"/>
          <w:kern w:val="28"/>
          <w:sz w:val="96"/>
          <w:szCs w:val="56"/>
          <w14:ligatures w14:val="standardContextual"/>
          <w14:cntxtAlts/>
        </w:rPr>
      </w:sdtEndPr>
      <w:sdtContent>
        <w:p w14:paraId="1E12F9E8" w14:textId="77777777" w:rsidR="00172D10" w:rsidRDefault="001C62C8">
          <w:r>
            <w:rPr>
              <w:noProof/>
              <w:lang w:bidi="fr-FR"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33C7BE52" wp14:editId="10DD3000">
                    <wp:simplePos x="0" y="0"/>
                    <wp:positionH relativeFrom="column">
                      <wp:posOffset>3434938</wp:posOffset>
                    </wp:positionH>
                    <wp:positionV relativeFrom="paragraph">
                      <wp:posOffset>-2814452</wp:posOffset>
                    </wp:positionV>
                    <wp:extent cx="4363142" cy="4778829"/>
                    <wp:effectExtent l="0" t="0" r="0" b="3175"/>
                    <wp:wrapNone/>
                    <wp:docPr id="27" name="Groupe 27" descr="Formes hexagonales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363142" cy="4778829"/>
                              <a:chOff x="0" y="0"/>
                              <a:chExt cx="4363142" cy="4778829"/>
                            </a:xfrm>
                          </wpg:grpSpPr>
                          <pic:pic xmlns:pic="http://schemas.openxmlformats.org/drawingml/2006/picture">
                            <pic:nvPicPr>
                              <pic:cNvPr id="13" name="Graphisme 13" descr="Hexagone 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831272" y="0"/>
                                <a:ext cx="3531870" cy="40881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4" name="Graphisme 14" descr="Hexagone 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1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20633" y="1080655"/>
                                <a:ext cx="2771775" cy="32035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5" name="Graphisme 15" descr="Hexagone 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3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2256312"/>
                                <a:ext cx="1583055" cy="18326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6" name="Graphisme 16" descr="Hexagone 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5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280062" y="2873829"/>
                                <a:ext cx="1647825" cy="1905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7E713FB2" id="Groupe 27" o:spid="_x0000_s1026" alt="Formes hexagonales" style="position:absolute;margin-left:270.45pt;margin-top:-221.6pt;width:343.55pt;height:376.3pt;z-index:251658240" coordsize="43631,477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Graphisme 13" o:spid="_x0000_s1027" type="#_x0000_t75" alt="Hexagone 1" style="position:absolute;left:8312;width:35319;height:408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">
                      <v:imagedata r:id="rId16" o:title="Hexagone 1"/>
                    </v:shape>
                    <v:shape id="Graphisme 14" o:spid="_x0000_s1028" type="#_x0000_t75" alt="Hexagone 2" style="position:absolute;left:3206;top:10806;width:27718;height:32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">
                      <v:imagedata r:id="rId17" o:title="Hexagone 2"/>
                    </v:shape>
                    <v:shape id="Graphisme 15" o:spid="_x0000_s1029" type="#_x0000_t75" alt="Hexagone 4" style="position:absolute;top:22563;width:15830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">
                      <v:imagedata r:id="rId18" o:title="Hexagone 4"/>
                    </v:shape>
                    <v:shape id="Graphisme 16" o:spid="_x0000_s1030" type="#_x0000_t75" alt="Hexagone 3" style="position:absolute;left:22800;top:28738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">
                      <v:imagedata r:id="rId19" o:title="Hexagone 3"/>
                    </v:shape>
                  </v:group>
                </w:pict>
              </mc:Fallback>
            </mc:AlternateContent>
          </w:r>
        </w:p>
        <w:tbl>
          <w:tblPr>
            <w:tblStyle w:val="PlainTable4"/>
            <w:tblpPr w:leftFromText="180" w:rightFromText="180" w:vertAnchor="text" w:horzAnchor="margin" w:tblpXSpec="center" w:tblpY="3167"/>
            <w:tblW w:w="12256" w:type="dxa"/>
            <w:tblLook w:val="04A0" w:firstRow="1" w:lastRow="0" w:firstColumn="1" w:lastColumn="0" w:noHBand="0" w:noVBand="1"/>
          </w:tblPr>
          <w:tblGrid>
            <w:gridCol w:w="12256"/>
          </w:tblGrid>
          <w:tr w:rsidR="002A2E02" w14:paraId="713EECEF" w14:textId="77777777" w:rsidTr="005D120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65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</w:tcPr>
              <w:p w14:paraId="590A0A6D" w14:textId="77777777" w:rsidR="002A2E02" w:rsidRDefault="005D120C" w:rsidP="005D120C">
                <w:pPr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96"/>
                    <w:szCs w:val="56"/>
                    <w14:ligatures w14:val="standardContextual"/>
                    <w14:cntxtAlts/>
                  </w:rPr>
                </w:pPr>
                <w:r>
                  <w:rPr>
                    <w:noProof/>
                    <w:lang w:bidi="fr-FR"/>
                  </w:rPr>
                  <mc:AlternateContent>
                    <mc:Choice Requires="wps">
                      <w:drawing>
                        <wp:anchor distT="0" distB="0" distL="114300" distR="114300" simplePos="0" relativeHeight="251660288" behindDoc="0" locked="0" layoutInCell="1" allowOverlap="1" wp14:anchorId="10872C2C" wp14:editId="2CB641FE">
                          <wp:simplePos x="0" y="0"/>
                          <wp:positionH relativeFrom="column">
                            <wp:posOffset>2234565</wp:posOffset>
                          </wp:positionH>
                          <wp:positionV relativeFrom="paragraph">
                            <wp:posOffset>720527</wp:posOffset>
                          </wp:positionV>
                          <wp:extent cx="3202305" cy="95250"/>
                          <wp:effectExtent l="0" t="0" r="0" b="0"/>
                          <wp:wrapNone/>
                          <wp:docPr id="18" name="Rectangle 18" title="Ligne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3202305" cy="95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523E1316" id="Rectangle 18" o:spid="_x0000_s1026" alt="Titre : Ligne" style="position:absolute;margin-left:175.95pt;margin-top:56.75pt;width:252.15pt;height: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" fillcolor="#f3642c [3215]" stroked="f" strokeweight="2.25pt"/>
                      </w:pict>
                    </mc:Fallback>
                  </mc:AlternateContent>
                </w:r>
                <w:r w:rsidR="002A2E02">
                  <w:rPr>
                    <w:rFonts w:asciiTheme="majorHAnsi" w:eastAsiaTheme="majorEastAsia" w:hAnsiTheme="majorHAnsi" w:cstheme="majorBidi"/>
                    <w:noProof/>
                    <w:color w:val="F3642C" w:themeColor="text2"/>
                    <w:spacing w:val="5"/>
                    <w:kern w:val="28"/>
                    <w:sz w:val="96"/>
                    <w:szCs w:val="56"/>
                    <w:lang w:bidi="fr-FR"/>
                  </w:rPr>
                  <mc:AlternateContent>
                    <mc:Choice Requires="wps">
                      <w:drawing>
                        <wp:inline distT="0" distB="0" distL="0" distR="0" wp14:anchorId="670E74FA" wp14:editId="30AA9481">
                          <wp:extent cx="6697389" cy="771855"/>
                          <wp:effectExtent l="0" t="0" r="0" b="9525"/>
                          <wp:docPr id="24" name="Zone de texte 2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697389" cy="7718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8C94C16" w14:textId="003174A8" w:rsidR="00B2612D" w:rsidRPr="008A25CD" w:rsidRDefault="00B2612D" w:rsidP="002A2E02">
                                      <w:pPr>
                                        <w:pStyle w:val="Style1"/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60"/>
                                          <w:szCs w:val="60"/>
                                          <w:lang w:bidi="fr-FR"/>
                                        </w:rPr>
                                        <w:t>La méthode Merise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w14:anchorId="670E74FA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Zone de texte 24" o:spid="_x0000_s1026" type="#_x0000_t202" style="width:527.35pt;height:6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" filled="f" stroked="f">
                          <v:textbox>
                            <w:txbxContent>
                              <w:p w14:paraId="18C94C16" w14:textId="003174A8" w:rsidR="00B2612D" w:rsidRPr="008A25CD" w:rsidRDefault="00B2612D" w:rsidP="002A2E02">
                                <w:pPr>
                                  <w:pStyle w:val="Style1"/>
                                  <w:rPr>
                                    <w:b/>
                                    <w:sz w:val="60"/>
                                    <w:szCs w:val="60"/>
                                  </w:rPr>
                                </w:pPr>
                                <w:r>
                                  <w:rPr>
                                    <w:b/>
                                    <w:sz w:val="60"/>
                                    <w:szCs w:val="60"/>
                                    <w:lang w:bidi="fr-FR"/>
                                  </w:rPr>
                                  <w:t>La méthode Merise</w:t>
                                </w: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</w:tc>
          </w:tr>
          <w:tr w:rsidR="002A2E02" w14:paraId="39C0AD13" w14:textId="77777777" w:rsidTr="005D120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7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  <w:shd w:val="clear" w:color="auto" w:fill="auto"/>
                <w:vAlign w:val="center"/>
              </w:tcPr>
              <w:p w14:paraId="161477E6" w14:textId="77777777" w:rsidR="005D120C" w:rsidRDefault="002A2E02" w:rsidP="005D120C">
                <w:pPr>
                  <w:tabs>
                    <w:tab w:val="left" w:pos="397"/>
                    <w:tab w:val="center" w:pos="5695"/>
                  </w:tabs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24"/>
                    <w:szCs w:val="24"/>
                    <w14:ligatures w14:val="standardContextual"/>
                    <w14:cntxtAlts/>
                  </w:rPr>
                </w:pPr>
                <w:r>
                  <w:rPr>
                    <w:rFonts w:asciiTheme="majorHAnsi" w:eastAsiaTheme="majorEastAsia" w:hAnsiTheme="majorHAnsi" w:cstheme="majorBidi"/>
                    <w:noProof/>
                    <w:color w:val="F3642C" w:themeColor="text2"/>
                    <w:spacing w:val="5"/>
                    <w:kern w:val="28"/>
                    <w:sz w:val="96"/>
                    <w:szCs w:val="56"/>
                    <w:lang w:bidi="fr-FR"/>
                  </w:rPr>
                  <mc:AlternateContent>
                    <mc:Choice Requires="wps">
                      <w:drawing>
                        <wp:inline distT="0" distB="0" distL="0" distR="0" wp14:anchorId="1B0FF21B" wp14:editId="4DC7B619">
                          <wp:extent cx="3515096" cy="818968"/>
                          <wp:effectExtent l="0" t="0" r="0" b="635"/>
                          <wp:docPr id="25" name="Zone de texte 2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3515096" cy="8189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85C3E72" w14:textId="1C9487E5" w:rsidR="00CC79E3" w:rsidRPr="00CC79E3" w:rsidRDefault="00B2612D" w:rsidP="00CC79E3">
                                      <w:pPr>
                                        <w:pStyle w:val="Subtitle"/>
                                        <w:jc w:val="center"/>
                                        <w:rPr>
                                          <w:lang w:bidi="fr-FR"/>
                                        </w:rPr>
                                      </w:pPr>
                                      <w:r>
                                        <w:rPr>
                                          <w:lang w:bidi="fr-FR"/>
                                        </w:rPr>
                                        <w:t xml:space="preserve">Exercices </w:t>
                                      </w:r>
                                      <w:r w:rsidR="00346A1D">
                                        <w:rPr>
                                          <w:lang w:bidi="fr-FR"/>
                                        </w:rPr>
                                        <w:t>du tiercé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1B0FF21B" id="Zone de texte 25" o:spid="_x0000_s1027" type="#_x0000_t202" style="width:276.8pt;height:6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" filled="f" stroked="f">
                          <v:textbox>
                            <w:txbxContent>
                              <w:p w14:paraId="585C3E72" w14:textId="1C9487E5" w:rsidR="00CC79E3" w:rsidRPr="00CC79E3" w:rsidRDefault="00B2612D" w:rsidP="00CC79E3">
                                <w:pPr>
                                  <w:pStyle w:val="Subtitle"/>
                                  <w:jc w:val="center"/>
                                  <w:rPr>
                                    <w:lang w:bidi="fr-FR"/>
                                  </w:rPr>
                                </w:pPr>
                                <w:r>
                                  <w:rPr>
                                    <w:lang w:bidi="fr-FR"/>
                                  </w:rPr>
                                  <w:t xml:space="preserve">Exercices </w:t>
                                </w:r>
                                <w:r w:rsidR="00346A1D">
                                  <w:rPr>
                                    <w:lang w:bidi="fr-FR"/>
                                  </w:rPr>
                                  <w:t>du tiercé</w:t>
                                </w: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  <w:p w14:paraId="2A487BC3" w14:textId="77777777" w:rsidR="005D120C" w:rsidRPr="005D120C" w:rsidRDefault="005D120C" w:rsidP="005D120C">
                <w:pPr>
                  <w:tabs>
                    <w:tab w:val="left" w:pos="397"/>
                    <w:tab w:val="center" w:pos="5695"/>
                  </w:tabs>
                  <w:jc w:val="center"/>
                  <w:rPr>
                    <w:rFonts w:asciiTheme="majorHAnsi" w:eastAsiaTheme="majorEastAsia" w:hAnsiTheme="majorHAnsi" w:cstheme="majorBidi"/>
                    <w:b w:val="0"/>
                    <w:bCs w:val="0"/>
                    <w:color w:val="F3642C" w:themeColor="text2"/>
                    <w:spacing w:val="5"/>
                    <w:kern w:val="28"/>
                    <w:sz w:val="24"/>
                    <w:szCs w:val="24"/>
                    <w14:ligatures w14:val="standardContextual"/>
                    <w14:cntxtAlts/>
                  </w:rPr>
                </w:pPr>
              </w:p>
            </w:tc>
          </w:tr>
          <w:tr w:rsidR="002A2E02" w14:paraId="6E58548E" w14:textId="77777777" w:rsidTr="005D120C">
            <w:trPr>
              <w:trHeight w:val="228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  <w:shd w:val="clear" w:color="auto" w:fill="3F1D5A" w:themeFill="accent1"/>
                <w:vAlign w:val="center"/>
              </w:tcPr>
              <w:p w14:paraId="2FBC8573" w14:textId="77777777" w:rsidR="002A2E02" w:rsidRPr="005D120C" w:rsidRDefault="005D120C" w:rsidP="005D120C">
                <w:pPr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20"/>
                    <w:szCs w:val="20"/>
                    <w14:ligatures w14:val="standardContextual"/>
                    <w14:cntxtAlts/>
                  </w:rPr>
                </w:pPr>
                <w:r>
                  <w:rPr>
                    <w:rFonts w:asciiTheme="majorHAnsi" w:eastAsiaTheme="majorEastAsia" w:hAnsiTheme="majorHAnsi" w:cstheme="majorBidi"/>
                    <w:noProof/>
                    <w:color w:val="F3642C" w:themeColor="text2"/>
                    <w:spacing w:val="5"/>
                    <w:kern w:val="28"/>
                    <w:sz w:val="96"/>
                    <w:szCs w:val="56"/>
                    <w:lang w:bidi="fr-FR"/>
                  </w:rPr>
                  <mc:AlternateContent>
                    <mc:Choice Requires="wps">
                      <w:drawing>
                        <wp:inline distT="0" distB="0" distL="0" distR="0" wp14:anchorId="01A1B115" wp14:editId="3313177F">
                          <wp:extent cx="6495393" cy="676894"/>
                          <wp:effectExtent l="0" t="0" r="0" b="9525"/>
                          <wp:docPr id="26" name="Zone de texte 2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495393" cy="67689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B7FCF86" w14:textId="25EB4EA8" w:rsidR="00B2612D" w:rsidRPr="005D120C" w:rsidRDefault="00B2612D" w:rsidP="005D120C">
                                      <w:pPr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211AE7">
                                        <w:rPr>
                                          <w:color w:val="E4E9EF" w:themeColor="background2"/>
                                          <w:lang w:bidi="fr-FR"/>
                                        </w:rPr>
                                        <w:t>Établir le dictionnaire des données et repérer les dépendances fonctionnelles.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01A1B115" id="Zone de texte 26" o:spid="_x0000_s1028" type="#_x0000_t202" style="width:511.45pt;height:5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" filled="f" stroked="f">
                          <v:textbox>
                            <w:txbxContent>
                              <w:p w14:paraId="7B7FCF86" w14:textId="25EB4EA8" w:rsidR="00B2612D" w:rsidRPr="005D120C" w:rsidRDefault="00B2612D" w:rsidP="005D120C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211AE7">
                                  <w:rPr>
                                    <w:color w:val="E4E9EF" w:themeColor="background2"/>
                                    <w:lang w:bidi="fr-FR"/>
                                  </w:rPr>
                                  <w:t>Établir le dictionnaire des données et repérer les dépendances fonctionnelles.</w:t>
                                </w: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</w:tc>
          </w:tr>
          <w:tr w:rsidR="005D120C" w14:paraId="1298155B" w14:textId="77777777" w:rsidTr="005D120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87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  <w:shd w:val="clear" w:color="auto" w:fill="auto"/>
                <w:vAlign w:val="center"/>
              </w:tcPr>
              <w:p w14:paraId="4DB0CC3D" w14:textId="77777777" w:rsidR="002A2E02" w:rsidRDefault="002A2E02" w:rsidP="005D120C">
                <w:pPr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96"/>
                    <w:szCs w:val="56"/>
                    <w14:ligatures w14:val="standardContextual"/>
                    <w14:cntxtAlts/>
                  </w:rPr>
                </w:pPr>
              </w:p>
            </w:tc>
          </w:tr>
        </w:tbl>
        <w:p w14:paraId="6F780BB0" w14:textId="77777777" w:rsidR="00172D10" w:rsidRDefault="001C62C8">
          <w:pPr>
            <w:rPr>
              <w:rFonts w:asciiTheme="majorHAnsi" w:eastAsiaTheme="majorEastAsia" w:hAnsiTheme="majorHAnsi" w:cstheme="majorBidi"/>
              <w:color w:val="F3642C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</w:pPr>
          <w:r>
            <w:rPr>
              <w:noProof/>
              <w:lang w:bidi="fr-FR"/>
            </w:rPr>
            <mc:AlternateContent>
              <mc:Choice Requires="wpg">
                <w:drawing>
                  <wp:anchor distT="0" distB="0" distL="114300" distR="114300" simplePos="0" relativeHeight="251666432" behindDoc="0" locked="0" layoutInCell="1" allowOverlap="1" wp14:anchorId="7E7924B2" wp14:editId="0881C9E6">
                    <wp:simplePos x="0" y="0"/>
                    <wp:positionH relativeFrom="column">
                      <wp:posOffset>-899556</wp:posOffset>
                    </wp:positionH>
                    <wp:positionV relativeFrom="paragraph">
                      <wp:posOffset>6266955</wp:posOffset>
                    </wp:positionV>
                    <wp:extent cx="4088749" cy="3393580"/>
                    <wp:effectExtent l="0" t="0" r="7620" b="0"/>
                    <wp:wrapNone/>
                    <wp:docPr id="28" name="Groupe 28" descr="Formes hexagonales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088749" cy="3393580"/>
                              <a:chOff x="0" y="0"/>
                              <a:chExt cx="4088749" cy="3393580"/>
                            </a:xfrm>
                          </wpg:grpSpPr>
                          <pic:pic xmlns:pic="http://schemas.openxmlformats.org/drawingml/2006/picture">
                            <pic:nvPicPr>
                              <pic:cNvPr id="19" name="Graphisme 19" descr="Hexagone 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1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190005"/>
                                <a:ext cx="2771775" cy="32035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0" name="Graphisme 20" descr="Hexagone 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5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137559" y="0"/>
                                <a:ext cx="1647825" cy="1905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1" name="Graphisme 21" descr="Hexagone 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3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505694" y="59377"/>
                                <a:ext cx="1583055" cy="18326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6514BDEE" id="Groupe 28" o:spid="_x0000_s1026" alt="Formes hexagonales" style="position:absolute;margin-left:-70.85pt;margin-top:493.45pt;width:321.95pt;height:267.2pt;z-index:251666432" coordsize="40887,339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">
                    <v:shape id="Graphisme 19" o:spid="_x0000_s1027" type="#_x0000_t75" alt="Hexagone 2" style="position:absolute;top:1900;width:27717;height:320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">
                      <v:imagedata r:id="rId17" o:title="Hexagone 2"/>
                    </v:shape>
                    <v:shape id="Graphisme 20" o:spid="_x0000_s1028" type="#_x0000_t75" alt="Hexagone 3" style="position:absolute;left:21375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">
                      <v:imagedata r:id="rId19" o:title="Hexagone 3"/>
                    </v:shape>
                    <v:shape id="Graphisme 21" o:spid="_x0000_s1029" type="#_x0000_t75" alt="Hexagone 4" style="position:absolute;left:25056;top:593;width:15831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">
                      <v:imagedata r:id="rId18" o:title="Hexagone 4"/>
                    </v:shape>
                  </v:group>
                </w:pict>
              </mc:Fallback>
            </mc:AlternateContent>
          </w:r>
          <w:r w:rsidR="005D120C">
            <w:rPr>
              <w:noProof/>
              <w:lang w:bidi="fr-FR"/>
            </w:rPr>
            <w:drawing>
              <wp:anchor distT="0" distB="0" distL="114300" distR="114300" simplePos="0" relativeHeight="251668480" behindDoc="0" locked="0" layoutInCell="1" allowOverlap="1" wp14:anchorId="762B36C5" wp14:editId="72E128F0">
                <wp:simplePos x="0" y="0"/>
                <wp:positionH relativeFrom="column">
                  <wp:posOffset>5012056</wp:posOffset>
                </wp:positionH>
                <wp:positionV relativeFrom="paragraph">
                  <wp:posOffset>6761050</wp:posOffset>
                </wp:positionV>
                <wp:extent cx="2345690" cy="2715131"/>
                <wp:effectExtent l="0" t="0" r="0" b="9525"/>
                <wp:wrapNone/>
                <wp:docPr id="23" name="Graphisme 23" descr="Hexagone 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Graphisme 13" descr="Hexagone 1"/>
                        <pic:cNvPicPr>
                          <a:picLocks noChangeAspect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9483" cy="27195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Theme="majorHAnsi" w:eastAsiaTheme="majorEastAsia" w:hAnsiTheme="majorHAnsi" w:cstheme="majorBidi"/>
              <w:color w:val="F3642C" w:themeColor="text2"/>
              <w:spacing w:val="5"/>
              <w:kern w:val="28"/>
              <w:sz w:val="96"/>
              <w:szCs w:val="56"/>
              <w:lang w:bidi="fr-FR"/>
              <w14:ligatures w14:val="standardContextual"/>
              <w14:cntxtAlts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i w:val="0"/>
          <w:color w:val="auto"/>
          <w:sz w:val="22"/>
          <w:szCs w:val="22"/>
        </w:rPr>
        <w:id w:val="1671453455"/>
        <w:docPartObj>
          <w:docPartGallery w:val="Table of Contents"/>
          <w:docPartUnique/>
        </w:docPartObj>
      </w:sdtPr>
      <w:sdtEndPr/>
      <w:sdtContent>
        <w:p w14:paraId="636362CA" w14:textId="26700085" w:rsidR="00B02021" w:rsidRDefault="00B02021" w:rsidP="00B02021">
          <w:pPr>
            <w:pStyle w:val="TOCHeading"/>
            <w:ind w:firstLine="720"/>
          </w:pPr>
          <w:r>
            <w:t>Table des matières</w:t>
          </w:r>
        </w:p>
        <w:p w14:paraId="7FF091BF" w14:textId="23E4E8DC" w:rsidR="00340F9C" w:rsidRDefault="00B02021">
          <w:pPr>
            <w:pStyle w:val="TOC1"/>
            <w:tabs>
              <w:tab w:val="right" w:leader="dot" w:pos="10456"/>
            </w:tabs>
            <w:rPr>
              <w:noProof/>
              <w:sz w:val="24"/>
              <w:szCs w:val="24"/>
              <w:lang w:val="en-FR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92773" w:history="1">
            <w:r w:rsidR="00340F9C" w:rsidRPr="003D7E87">
              <w:rPr>
                <w:rStyle w:val="Hyperlink"/>
                <w:noProof/>
              </w:rPr>
              <w:t>Mise en valeur des données</w:t>
            </w:r>
            <w:r w:rsidR="00340F9C">
              <w:rPr>
                <w:noProof/>
                <w:webHidden/>
              </w:rPr>
              <w:tab/>
            </w:r>
            <w:r w:rsidR="00340F9C">
              <w:rPr>
                <w:noProof/>
                <w:webHidden/>
              </w:rPr>
              <w:fldChar w:fldCharType="begin"/>
            </w:r>
            <w:r w:rsidR="00340F9C">
              <w:rPr>
                <w:noProof/>
                <w:webHidden/>
              </w:rPr>
              <w:instrText xml:space="preserve"> PAGEREF _Toc47992773 \h </w:instrText>
            </w:r>
            <w:r w:rsidR="00340F9C">
              <w:rPr>
                <w:noProof/>
                <w:webHidden/>
              </w:rPr>
            </w:r>
            <w:r w:rsidR="00340F9C">
              <w:rPr>
                <w:noProof/>
                <w:webHidden/>
              </w:rPr>
              <w:fldChar w:fldCharType="separate"/>
            </w:r>
            <w:r w:rsidR="00340F9C">
              <w:rPr>
                <w:noProof/>
                <w:webHidden/>
              </w:rPr>
              <w:t>2</w:t>
            </w:r>
            <w:r w:rsidR="00340F9C">
              <w:rPr>
                <w:noProof/>
                <w:webHidden/>
              </w:rPr>
              <w:fldChar w:fldCharType="end"/>
            </w:r>
          </w:hyperlink>
        </w:p>
        <w:p w14:paraId="4B143D87" w14:textId="2A67480E" w:rsidR="00340F9C" w:rsidRDefault="00340F9C">
          <w:pPr>
            <w:pStyle w:val="TOC2"/>
            <w:tabs>
              <w:tab w:val="right" w:leader="dot" w:pos="10456"/>
            </w:tabs>
            <w:rPr>
              <w:noProof/>
              <w:sz w:val="24"/>
              <w:szCs w:val="24"/>
              <w:lang w:val="en-FR" w:eastAsia="en-GB"/>
            </w:rPr>
          </w:pPr>
          <w:hyperlink w:anchor="_Toc47992774" w:history="1">
            <w:r w:rsidRPr="003D7E87">
              <w:rPr>
                <w:rStyle w:val="Hyperlink"/>
                <w:noProof/>
              </w:rPr>
              <w:t>Premier passage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_Toc47992774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948AB" w14:textId="4F3EE0C6" w:rsidR="00340F9C" w:rsidRDefault="00340F9C">
          <w:pPr>
            <w:pStyle w:val="TOC2"/>
            <w:tabs>
              <w:tab w:val="right" w:leader="dot" w:pos="10456"/>
            </w:tabs>
            <w:rPr>
              <w:noProof/>
              <w:sz w:val="24"/>
              <w:szCs w:val="24"/>
              <w:lang w:val="en-FR" w:eastAsia="en-GB"/>
            </w:rPr>
          </w:pPr>
          <w:hyperlink w:anchor="_Toc47992775" w:history="1">
            <w:r w:rsidRPr="003D7E87">
              <w:rPr>
                <w:rStyle w:val="Hyperlink"/>
                <w:noProof/>
              </w:rPr>
              <w:t>Second passage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_Toc47992775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5C626" w14:textId="1A813CF5" w:rsidR="00340F9C" w:rsidRDefault="00340F9C">
          <w:pPr>
            <w:pStyle w:val="TOC2"/>
            <w:tabs>
              <w:tab w:val="right" w:leader="dot" w:pos="10456"/>
            </w:tabs>
            <w:rPr>
              <w:noProof/>
              <w:sz w:val="24"/>
              <w:szCs w:val="24"/>
              <w:lang w:val="en-FR" w:eastAsia="en-GB"/>
            </w:rPr>
          </w:pPr>
          <w:hyperlink w:anchor="_Toc47992776" w:history="1">
            <w:r w:rsidRPr="003D7E87">
              <w:rPr>
                <w:rStyle w:val="Hyperlink"/>
                <w:noProof/>
              </w:rPr>
              <w:t>Ressources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_Toc47992776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F8D94" w14:textId="74EA8868" w:rsidR="00340F9C" w:rsidRDefault="00340F9C">
          <w:pPr>
            <w:pStyle w:val="TOC1"/>
            <w:tabs>
              <w:tab w:val="right" w:leader="dot" w:pos="10456"/>
            </w:tabs>
            <w:rPr>
              <w:noProof/>
              <w:sz w:val="24"/>
              <w:szCs w:val="24"/>
              <w:lang w:val="en-FR" w:eastAsia="en-GB"/>
            </w:rPr>
          </w:pPr>
          <w:hyperlink w:anchor="_Toc47992777" w:history="1">
            <w:r w:rsidRPr="003D7E87">
              <w:rPr>
                <w:rStyle w:val="Hyperlink"/>
                <w:noProof/>
              </w:rPr>
              <w:t>Analyse : L’interview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_Toc47992777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71E36" w14:textId="73DD59CA" w:rsidR="00340F9C" w:rsidRDefault="00340F9C">
          <w:pPr>
            <w:pStyle w:val="TOC1"/>
            <w:tabs>
              <w:tab w:val="right" w:leader="dot" w:pos="10456"/>
            </w:tabs>
            <w:rPr>
              <w:noProof/>
              <w:sz w:val="24"/>
              <w:szCs w:val="24"/>
              <w:lang w:val="en-FR" w:eastAsia="en-GB"/>
            </w:rPr>
          </w:pPr>
          <w:hyperlink w:anchor="_Toc47992778" w:history="1">
            <w:r w:rsidRPr="003D7E87">
              <w:rPr>
                <w:rStyle w:val="Hyperlink"/>
                <w:noProof/>
              </w:rPr>
              <w:t>Règles de gestion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_Toc47992778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EE757" w14:textId="1FE087E9" w:rsidR="00340F9C" w:rsidRDefault="00340F9C">
          <w:pPr>
            <w:pStyle w:val="TOC1"/>
            <w:tabs>
              <w:tab w:val="right" w:leader="dot" w:pos="10456"/>
            </w:tabs>
            <w:rPr>
              <w:noProof/>
              <w:sz w:val="24"/>
              <w:szCs w:val="24"/>
              <w:lang w:val="en-FR" w:eastAsia="en-GB"/>
            </w:rPr>
          </w:pPr>
          <w:hyperlink w:anchor="_Toc47992779" w:history="1">
            <w:r w:rsidRPr="003D7E87">
              <w:rPr>
                <w:rStyle w:val="Hyperlink"/>
                <w:noProof/>
              </w:rPr>
              <w:t>Dictionnaire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_Toc47992779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DD9D6" w14:textId="21CEA5E7" w:rsidR="00340F9C" w:rsidRDefault="00340F9C">
          <w:pPr>
            <w:pStyle w:val="TOC1"/>
            <w:tabs>
              <w:tab w:val="right" w:leader="dot" w:pos="10456"/>
            </w:tabs>
            <w:rPr>
              <w:noProof/>
              <w:sz w:val="24"/>
              <w:szCs w:val="24"/>
              <w:lang w:val="en-FR" w:eastAsia="en-GB"/>
            </w:rPr>
          </w:pPr>
          <w:hyperlink w:anchor="_Toc47992780" w:history="1">
            <w:r w:rsidRPr="003D7E87">
              <w:rPr>
                <w:rStyle w:val="Hyperlink"/>
                <w:noProof/>
              </w:rPr>
              <w:t>Dépendances fonctionnelles simples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_Toc47992780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1C129" w14:textId="479AA96E" w:rsidR="00B02021" w:rsidRDefault="00B02021">
          <w:r>
            <w:rPr>
              <w:b/>
              <w:bCs/>
            </w:rPr>
            <w:fldChar w:fldCharType="end"/>
          </w:r>
        </w:p>
      </w:sdtContent>
    </w:sdt>
    <w:p w14:paraId="6C8A7B98" w14:textId="73E14212" w:rsidR="00B02021" w:rsidRDefault="00B02021">
      <w:pPr>
        <w:rPr>
          <w:rFonts w:asciiTheme="majorHAnsi" w:eastAsiaTheme="majorEastAsia" w:hAnsiTheme="majorHAnsi" w:cstheme="majorBidi"/>
          <w:bCs/>
          <w:color w:val="FFFFFF" w:themeColor="background1"/>
          <w:sz w:val="26"/>
          <w:szCs w:val="32"/>
        </w:rPr>
      </w:pPr>
    </w:p>
    <w:p w14:paraId="4875EE16" w14:textId="77777777" w:rsidR="00B02021" w:rsidRDefault="00B02021">
      <w:pPr>
        <w:rPr>
          <w:rFonts w:asciiTheme="majorHAnsi" w:eastAsiaTheme="majorEastAsia" w:hAnsiTheme="majorHAnsi" w:cstheme="majorBidi"/>
          <w:bCs/>
          <w:color w:val="FFFFFF" w:themeColor="background1"/>
          <w:sz w:val="26"/>
          <w:szCs w:val="32"/>
        </w:rPr>
      </w:pPr>
      <w:r>
        <w:br w:type="page"/>
      </w:r>
    </w:p>
    <w:p w14:paraId="230B7060" w14:textId="3F590D52" w:rsidR="004F53E9" w:rsidRDefault="005343DF" w:rsidP="009A11DD">
      <w:pPr>
        <w:pStyle w:val="Heading1"/>
      </w:pPr>
      <w:bookmarkStart w:id="0" w:name="_Toc47992773"/>
      <w:r>
        <w:lastRenderedPageBreak/>
        <w:t>Mise en valeur des données</w:t>
      </w:r>
      <w:bookmarkEnd w:id="0"/>
    </w:p>
    <w:p w14:paraId="0D1D076E" w14:textId="64F2F535" w:rsidR="005343DF" w:rsidRDefault="005343DF" w:rsidP="005343DF">
      <w:pPr>
        <w:jc w:val="both"/>
      </w:pPr>
    </w:p>
    <w:p w14:paraId="45D91E3A" w14:textId="29626937" w:rsidR="00261635" w:rsidRPr="006A3990" w:rsidRDefault="00261635" w:rsidP="006A3990">
      <w:pPr>
        <w:pStyle w:val="Heading2"/>
      </w:pPr>
      <w:bookmarkStart w:id="1" w:name="_Toc47992774"/>
      <w:r w:rsidRPr="006A3990">
        <w:t>Premier passage :</w:t>
      </w:r>
      <w:bookmarkEnd w:id="1"/>
    </w:p>
    <w:p w14:paraId="460228A3" w14:textId="77777777" w:rsidR="00CC79E3" w:rsidRDefault="00CC79E3" w:rsidP="00CC79E3">
      <w:pPr>
        <w:pStyle w:val="NoSpacing"/>
      </w:pPr>
    </w:p>
    <w:p w14:paraId="24E6D234" w14:textId="461AC84B" w:rsidR="00F062BF" w:rsidRDefault="00F062BF" w:rsidP="00F062BF">
      <w:pPr>
        <w:pStyle w:val="NoSpacing"/>
      </w:pPr>
    </w:p>
    <w:p w14:paraId="0CA4DACB" w14:textId="19977C3F" w:rsidR="00F062BF" w:rsidRDefault="00F062BF" w:rsidP="00F062BF">
      <w:pPr>
        <w:pStyle w:val="Heading2"/>
      </w:pPr>
      <w:bookmarkStart w:id="2" w:name="_Toc47992775"/>
      <w:r>
        <w:t>Second passage :</w:t>
      </w:r>
      <w:bookmarkEnd w:id="2"/>
    </w:p>
    <w:p w14:paraId="2B6A453C" w14:textId="77777777" w:rsidR="00F062BF" w:rsidRDefault="00F062BF" w:rsidP="00F062BF">
      <w:pPr>
        <w:pStyle w:val="NoSpacing"/>
      </w:pPr>
    </w:p>
    <w:p w14:paraId="471F10CC" w14:textId="0DD438BB" w:rsidR="006A3990" w:rsidRDefault="006A3990" w:rsidP="006A3990">
      <w:pPr>
        <w:pStyle w:val="NoSpacing"/>
      </w:pPr>
    </w:p>
    <w:p w14:paraId="21911083" w14:textId="01F276C5" w:rsidR="006A3990" w:rsidRDefault="006A3990" w:rsidP="006A3990">
      <w:pPr>
        <w:pStyle w:val="Heading2"/>
      </w:pPr>
      <w:bookmarkStart w:id="3" w:name="_Toc47992776"/>
      <w:r>
        <w:t>Ressources :</w:t>
      </w:r>
      <w:bookmarkEnd w:id="3"/>
    </w:p>
    <w:p w14:paraId="4DC324C1" w14:textId="5265DB01" w:rsidR="006A3990" w:rsidRDefault="006A3990" w:rsidP="006A3990">
      <w:pPr>
        <w:pStyle w:val="NoSpacing"/>
      </w:pPr>
    </w:p>
    <w:p w14:paraId="288F8C82" w14:textId="77777777" w:rsidR="006A3990" w:rsidRDefault="006A3990" w:rsidP="006A3990">
      <w:pPr>
        <w:pStyle w:val="NoSpacing"/>
      </w:pPr>
    </w:p>
    <w:p w14:paraId="0C82AFF4" w14:textId="77777777" w:rsidR="00F062BF" w:rsidRDefault="00F062BF" w:rsidP="00F062BF">
      <w:pPr>
        <w:pStyle w:val="NoSpacing"/>
      </w:pPr>
    </w:p>
    <w:p w14:paraId="74BB883C" w14:textId="77777777" w:rsidR="005343DF" w:rsidRDefault="005343DF">
      <w:pPr>
        <w:rPr>
          <w:rFonts w:asciiTheme="majorHAnsi" w:eastAsiaTheme="majorEastAsia" w:hAnsiTheme="majorHAnsi" w:cstheme="majorBidi"/>
          <w:b/>
          <w:bCs/>
          <w:color w:val="3F1D5A" w:themeColor="accent1"/>
          <w:sz w:val="28"/>
          <w:szCs w:val="26"/>
        </w:rPr>
      </w:pPr>
      <w:r>
        <w:br w:type="page"/>
      </w:r>
    </w:p>
    <w:p w14:paraId="3B846D19" w14:textId="150B7CB2" w:rsidR="009D7470" w:rsidRDefault="009D7470" w:rsidP="005343DF">
      <w:pPr>
        <w:pStyle w:val="Heading1"/>
      </w:pPr>
      <w:bookmarkStart w:id="4" w:name="_Toc47992777"/>
      <w:r>
        <w:lastRenderedPageBreak/>
        <w:t>Analyse : L’interview</w:t>
      </w:r>
      <w:bookmarkEnd w:id="4"/>
    </w:p>
    <w:p w14:paraId="2476E231" w14:textId="68B58F8C" w:rsidR="002D0AA1" w:rsidRDefault="002D0AA1" w:rsidP="00F062BF">
      <w:pPr>
        <w:pStyle w:val="NoSpacing"/>
        <w:rPr>
          <w:rFonts w:asciiTheme="majorHAnsi" w:eastAsiaTheme="majorEastAsia" w:hAnsiTheme="majorHAnsi" w:cstheme="majorBidi"/>
          <w:bCs/>
          <w:color w:val="FFFFFF" w:themeColor="background1"/>
          <w:sz w:val="26"/>
          <w:szCs w:val="32"/>
        </w:rPr>
      </w:pPr>
      <w:r>
        <w:br w:type="page"/>
      </w:r>
    </w:p>
    <w:p w14:paraId="46602E1D" w14:textId="3F290A24" w:rsidR="00FD2B1B" w:rsidRDefault="00FD2B1B" w:rsidP="005343DF">
      <w:pPr>
        <w:pStyle w:val="Heading1"/>
      </w:pPr>
      <w:bookmarkStart w:id="5" w:name="_Toc47992778"/>
      <w:r>
        <w:lastRenderedPageBreak/>
        <w:t>Règles de gestion</w:t>
      </w:r>
      <w:bookmarkEnd w:id="5"/>
    </w:p>
    <w:p w14:paraId="4B194971" w14:textId="24235C47" w:rsidR="00031276" w:rsidRDefault="00031276">
      <w:r>
        <w:br w:type="page"/>
      </w:r>
    </w:p>
    <w:p w14:paraId="7B97DCAB" w14:textId="542FAFB2" w:rsidR="00031276" w:rsidRDefault="00031276" w:rsidP="00031276">
      <w:pPr>
        <w:pStyle w:val="Heading1"/>
      </w:pPr>
      <w:bookmarkStart w:id="6" w:name="_Toc47992779"/>
      <w:r>
        <w:lastRenderedPageBreak/>
        <w:t>Dictionnaire de données</w:t>
      </w:r>
      <w:bookmarkEnd w:id="6"/>
    </w:p>
    <w:p w14:paraId="037A0D11" w14:textId="09869DE4" w:rsidR="00FB41D7" w:rsidRDefault="00FB41D7" w:rsidP="006C2F3E"/>
    <w:p w14:paraId="0C63E283" w14:textId="77777777" w:rsidR="00FB41D7" w:rsidRDefault="00FB41D7">
      <w:r>
        <w:br w:type="page"/>
      </w:r>
    </w:p>
    <w:p w14:paraId="735E739F" w14:textId="79B0EB05" w:rsidR="006C2F3E" w:rsidRDefault="00FB41D7" w:rsidP="00FB41D7">
      <w:pPr>
        <w:pStyle w:val="Heading1"/>
      </w:pPr>
      <w:bookmarkStart w:id="7" w:name="_Toc47992780"/>
      <w:r>
        <w:lastRenderedPageBreak/>
        <w:t>Dépendances fonctionnelles simples</w:t>
      </w:r>
      <w:bookmarkEnd w:id="7"/>
    </w:p>
    <w:p w14:paraId="0E1BA777" w14:textId="72A1A644" w:rsidR="00123FEC" w:rsidRDefault="00123FEC" w:rsidP="00FB41D7"/>
    <w:p w14:paraId="3E7478E9" w14:textId="77777777" w:rsidR="00340F9C" w:rsidRDefault="00340F9C" w:rsidP="00FB41D7">
      <w:pPr>
        <w:rPr>
          <w:lang w:val="en-US"/>
        </w:rPr>
      </w:pPr>
    </w:p>
    <w:p w14:paraId="30523160" w14:textId="7BA656C2" w:rsidR="00725A94" w:rsidRDefault="00725A94" w:rsidP="00FB41D7">
      <w:pPr>
        <w:rPr>
          <w:lang w:val="en-US"/>
        </w:rPr>
      </w:pPr>
    </w:p>
    <w:sectPr w:rsidR="00725A94" w:rsidSect="00D124E5">
      <w:headerReference w:type="default" r:id="rId20"/>
      <w:footerReference w:type="even" r:id="rId21"/>
      <w:footerReference w:type="default" r:id="rId22"/>
      <w:pgSz w:w="11906" w:h="16838" w:code="9"/>
      <w:pgMar w:top="720" w:right="720" w:bottom="720" w:left="72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841ED2" w14:textId="77777777" w:rsidR="00AD5200" w:rsidRDefault="00AD5200">
      <w:pPr>
        <w:spacing w:after="0" w:line="240" w:lineRule="auto"/>
      </w:pPr>
      <w:r>
        <w:separator/>
      </w:r>
    </w:p>
  </w:endnote>
  <w:endnote w:type="continuationSeparator" w:id="0">
    <w:p w14:paraId="12169D37" w14:textId="77777777" w:rsidR="00AD5200" w:rsidRDefault="00AD52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284AA" w14:textId="77777777" w:rsidR="00B2612D" w:rsidRDefault="00B2612D">
    <w:pPr>
      <w:jc w:val="right"/>
    </w:pPr>
  </w:p>
  <w:p w14:paraId="06884AD3" w14:textId="77777777" w:rsidR="00B2612D" w:rsidRDefault="00B2612D" w:rsidP="009823B0">
    <w:pPr>
      <w:jc w:val="right"/>
    </w:pPr>
    <w:r>
      <w:rPr>
        <w:lang w:bidi="fr-FR"/>
      </w:rPr>
      <w:fldChar w:fldCharType="begin"/>
    </w:r>
    <w:r>
      <w:rPr>
        <w:lang w:bidi="fr-FR"/>
      </w:rPr>
      <w:instrText xml:space="preserve"> PAGE   \* MERGEFORMAT </w:instrText>
    </w:r>
    <w:r>
      <w:rPr>
        <w:lang w:bidi="fr-FR"/>
      </w:rPr>
      <w:fldChar w:fldCharType="separate"/>
    </w:r>
    <w:r>
      <w:rPr>
        <w:noProof/>
        <w:lang w:bidi="fr-FR"/>
      </w:rPr>
      <w:t>2</w:t>
    </w:r>
    <w:r>
      <w:rPr>
        <w:noProof/>
        <w:lang w:bidi="fr-FR"/>
      </w:rPr>
      <w:fldChar w:fldCharType="end"/>
    </w:r>
    <w:r>
      <w:rPr>
        <w:lang w:bidi="fr-FR"/>
      </w:rPr>
      <w:t xml:space="preserve"> </w:t>
    </w:r>
    <w:r>
      <w:rPr>
        <w:color w:val="272063" w:themeColor="accent3"/>
        <w:lang w:bidi="fr-FR"/>
      </w:rPr>
      <w:sym w:font="Wingdings 2" w:char="F097"/>
    </w:r>
  </w:p>
  <w:p w14:paraId="35AB24B2" w14:textId="77777777" w:rsidR="00B2612D" w:rsidRDefault="00B2612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8E475C" w14:textId="77777777" w:rsidR="006C2F3E" w:rsidRPr="006C2F3E" w:rsidRDefault="006C2F3E">
    <w:pPr>
      <w:pStyle w:val="Footer"/>
      <w:tabs>
        <w:tab w:val="clear" w:pos="4680"/>
        <w:tab w:val="clear" w:pos="9360"/>
      </w:tabs>
      <w:jc w:val="center"/>
      <w:rPr>
        <w:b/>
        <w:bCs/>
        <w:caps/>
        <w:color w:val="7030A0"/>
      </w:rPr>
    </w:pPr>
    <w:r w:rsidRPr="006C2F3E">
      <w:rPr>
        <w:b/>
        <w:bCs/>
        <w:caps/>
        <w:color w:val="7030A0"/>
      </w:rPr>
      <w:fldChar w:fldCharType="begin"/>
    </w:r>
    <w:r w:rsidRPr="006C2F3E">
      <w:rPr>
        <w:b/>
        <w:bCs/>
        <w:caps/>
        <w:color w:val="7030A0"/>
      </w:rPr>
      <w:instrText>PAGE   \* MERGEFORMAT</w:instrText>
    </w:r>
    <w:r w:rsidRPr="006C2F3E">
      <w:rPr>
        <w:b/>
        <w:bCs/>
        <w:caps/>
        <w:color w:val="7030A0"/>
      </w:rPr>
      <w:fldChar w:fldCharType="separate"/>
    </w:r>
    <w:r w:rsidRPr="006C2F3E">
      <w:rPr>
        <w:b/>
        <w:bCs/>
        <w:caps/>
        <w:color w:val="7030A0"/>
      </w:rPr>
      <w:t>2</w:t>
    </w:r>
    <w:r w:rsidRPr="006C2F3E">
      <w:rPr>
        <w:b/>
        <w:bCs/>
        <w:caps/>
        <w:color w:val="7030A0"/>
      </w:rPr>
      <w:fldChar w:fldCharType="end"/>
    </w:r>
  </w:p>
  <w:p w14:paraId="593ED0EC" w14:textId="77777777" w:rsidR="006C2F3E" w:rsidRDefault="006C2F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A3D45E" w14:textId="77777777" w:rsidR="00AD5200" w:rsidRDefault="00AD5200">
      <w:pPr>
        <w:spacing w:after="0" w:line="240" w:lineRule="auto"/>
      </w:pPr>
      <w:r>
        <w:separator/>
      </w:r>
    </w:p>
  </w:footnote>
  <w:footnote w:type="continuationSeparator" w:id="0">
    <w:p w14:paraId="1C6B29D8" w14:textId="77777777" w:rsidR="00AD5200" w:rsidRDefault="00AD52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3F1D5A" w:themeColor="accent1"/>
      </w:rPr>
      <w:alias w:val="Titre"/>
      <w:tag w:val="Titre"/>
      <w:id w:val="-139649923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15:appearance w15:val="hidden"/>
      <w:text/>
    </w:sdtPr>
    <w:sdtEndPr/>
    <w:sdtContent>
      <w:p w14:paraId="1727E0A5" w14:textId="0C9D1B41" w:rsidR="00B2612D" w:rsidRDefault="00B2612D">
        <w:pPr>
          <w:spacing w:after="0"/>
          <w:jc w:val="center"/>
          <w:rPr>
            <w:color w:val="E4E9EF" w:themeColor="background2"/>
          </w:rPr>
        </w:pPr>
        <w:r>
          <w:rPr>
            <w:color w:val="3F1D5A" w:themeColor="accent1"/>
          </w:rPr>
          <w:t>Exercices sur la Méthode Merise (dictionnaire)</w:t>
        </w:r>
      </w:p>
    </w:sdtContent>
  </w:sdt>
  <w:p w14:paraId="6FE1CEFD" w14:textId="77777777" w:rsidR="00B2612D" w:rsidRPr="005D120C" w:rsidRDefault="00B2612D">
    <w:pPr>
      <w:jc w:val="center"/>
      <w:rPr>
        <w:color w:val="F3642C" w:themeColor="text2"/>
      </w:rPr>
    </w:pPr>
    <w:r w:rsidRPr="005D120C">
      <w:rPr>
        <w:color w:val="F3642C" w:themeColor="text2"/>
        <w:lang w:bidi="fr-FR"/>
      </w:rPr>
      <w:sym w:font="Symbol" w:char="F0B7"/>
    </w:r>
    <w:r w:rsidRPr="005D120C">
      <w:rPr>
        <w:color w:val="F3642C" w:themeColor="text2"/>
        <w:lang w:bidi="fr-FR"/>
      </w:rPr>
      <w:t xml:space="preserve"> </w:t>
    </w:r>
    <w:r w:rsidRPr="005D120C">
      <w:rPr>
        <w:color w:val="F3642C" w:themeColor="text2"/>
        <w:lang w:bidi="fr-FR"/>
      </w:rPr>
      <w:sym w:font="Symbol" w:char="F0B7"/>
    </w:r>
    <w:r w:rsidRPr="005D120C">
      <w:rPr>
        <w:color w:val="F3642C" w:themeColor="text2"/>
        <w:lang w:bidi="fr-FR"/>
      </w:rPr>
      <w:t xml:space="preserve"> </w:t>
    </w:r>
    <w:r w:rsidRPr="005D120C">
      <w:rPr>
        <w:color w:val="F3642C" w:themeColor="text2"/>
        <w:lang w:bidi="fr-FR"/>
      </w:rPr>
      <w:sym w:font="Symbol" w:char="F0B7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65786"/>
    <w:multiLevelType w:val="hybridMultilevel"/>
    <w:tmpl w:val="0EC6458E"/>
    <w:lvl w:ilvl="0" w:tplc="1346C1F2">
      <w:numFmt w:val="bullet"/>
      <w:lvlText w:val="-"/>
      <w:lvlJc w:val="left"/>
      <w:pPr>
        <w:ind w:left="1080" w:hanging="72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149CA"/>
    <w:multiLevelType w:val="hybridMultilevel"/>
    <w:tmpl w:val="392A53CC"/>
    <w:lvl w:ilvl="0" w:tplc="E076907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F3D26"/>
    <w:multiLevelType w:val="hybridMultilevel"/>
    <w:tmpl w:val="23A4AD22"/>
    <w:lvl w:ilvl="0" w:tplc="E076907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BB097F"/>
    <w:multiLevelType w:val="hybridMultilevel"/>
    <w:tmpl w:val="3606E10A"/>
    <w:lvl w:ilvl="0" w:tplc="1346C1F2">
      <w:numFmt w:val="bullet"/>
      <w:lvlText w:val="-"/>
      <w:lvlJc w:val="left"/>
      <w:pPr>
        <w:ind w:left="1080" w:hanging="72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A33C97"/>
    <w:multiLevelType w:val="hybridMultilevel"/>
    <w:tmpl w:val="DF14B448"/>
    <w:lvl w:ilvl="0" w:tplc="8ACACC02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45055"/>
    <w:multiLevelType w:val="hybridMultilevel"/>
    <w:tmpl w:val="12ACCD8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3E49BB"/>
    <w:multiLevelType w:val="hybridMultilevel"/>
    <w:tmpl w:val="AF6C2D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690898"/>
    <w:multiLevelType w:val="hybridMultilevel"/>
    <w:tmpl w:val="9860391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7E07EA"/>
    <w:multiLevelType w:val="hybridMultilevel"/>
    <w:tmpl w:val="76400FDC"/>
    <w:lvl w:ilvl="0" w:tplc="EEDAD3DA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7430F0"/>
    <w:multiLevelType w:val="hybridMultilevel"/>
    <w:tmpl w:val="41F0F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133459"/>
    <w:multiLevelType w:val="hybridMultilevel"/>
    <w:tmpl w:val="F3E2B20E"/>
    <w:lvl w:ilvl="0" w:tplc="1346C1F2">
      <w:numFmt w:val="bullet"/>
      <w:lvlText w:val="-"/>
      <w:lvlJc w:val="left"/>
      <w:pPr>
        <w:ind w:left="1080" w:hanging="72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F9231A"/>
    <w:multiLevelType w:val="hybridMultilevel"/>
    <w:tmpl w:val="8B2A51BC"/>
    <w:lvl w:ilvl="0" w:tplc="E076907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043FE9"/>
    <w:multiLevelType w:val="hybridMultilevel"/>
    <w:tmpl w:val="EF923E72"/>
    <w:lvl w:ilvl="0" w:tplc="E076907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5CCD090">
      <w:numFmt w:val="bullet"/>
      <w:lvlText w:val="•"/>
      <w:lvlJc w:val="left"/>
      <w:pPr>
        <w:ind w:left="1440" w:hanging="360"/>
      </w:pPr>
      <w:rPr>
        <w:rFonts w:ascii="Century Gothic" w:eastAsiaTheme="minorEastAsia" w:hAnsi="Century Gothic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8E2F69"/>
    <w:multiLevelType w:val="hybridMultilevel"/>
    <w:tmpl w:val="F3243F8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966E09"/>
    <w:multiLevelType w:val="hybridMultilevel"/>
    <w:tmpl w:val="DE982040"/>
    <w:lvl w:ilvl="0" w:tplc="EEDAD3DA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1"/>
  </w:num>
  <w:num w:numId="4">
    <w:abstractNumId w:val="2"/>
  </w:num>
  <w:num w:numId="5">
    <w:abstractNumId w:val="11"/>
  </w:num>
  <w:num w:numId="6">
    <w:abstractNumId w:val="9"/>
  </w:num>
  <w:num w:numId="7">
    <w:abstractNumId w:val="3"/>
  </w:num>
  <w:num w:numId="8">
    <w:abstractNumId w:val="0"/>
  </w:num>
  <w:num w:numId="9">
    <w:abstractNumId w:val="10"/>
  </w:num>
  <w:num w:numId="10">
    <w:abstractNumId w:val="7"/>
  </w:num>
  <w:num w:numId="11">
    <w:abstractNumId w:val="5"/>
  </w:num>
  <w:num w:numId="12">
    <w:abstractNumId w:val="4"/>
  </w:num>
  <w:num w:numId="13">
    <w:abstractNumId w:val="13"/>
  </w:num>
  <w:num w:numId="14">
    <w:abstractNumId w:val="1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86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1DD"/>
    <w:rsid w:val="000268B5"/>
    <w:rsid w:val="00031276"/>
    <w:rsid w:val="00047BF9"/>
    <w:rsid w:val="00090065"/>
    <w:rsid w:val="00103C46"/>
    <w:rsid w:val="00123FEC"/>
    <w:rsid w:val="0015558F"/>
    <w:rsid w:val="001716A4"/>
    <w:rsid w:val="00172D10"/>
    <w:rsid w:val="001A0F0A"/>
    <w:rsid w:val="001A2155"/>
    <w:rsid w:val="001C62C8"/>
    <w:rsid w:val="001E55D7"/>
    <w:rsid w:val="001F6426"/>
    <w:rsid w:val="00211AE7"/>
    <w:rsid w:val="002541A1"/>
    <w:rsid w:val="00260E5B"/>
    <w:rsid w:val="00261635"/>
    <w:rsid w:val="002A2E02"/>
    <w:rsid w:val="002A30C6"/>
    <w:rsid w:val="002B1A0D"/>
    <w:rsid w:val="002B2BF3"/>
    <w:rsid w:val="002D0AA1"/>
    <w:rsid w:val="002E7C7C"/>
    <w:rsid w:val="0031656C"/>
    <w:rsid w:val="00326A99"/>
    <w:rsid w:val="0033758D"/>
    <w:rsid w:val="00340F9C"/>
    <w:rsid w:val="00346A1D"/>
    <w:rsid w:val="00374C02"/>
    <w:rsid w:val="00426F60"/>
    <w:rsid w:val="0044520C"/>
    <w:rsid w:val="004579C6"/>
    <w:rsid w:val="004914FC"/>
    <w:rsid w:val="00493284"/>
    <w:rsid w:val="004E0E64"/>
    <w:rsid w:val="004F53E9"/>
    <w:rsid w:val="005262A4"/>
    <w:rsid w:val="005343DF"/>
    <w:rsid w:val="005425BE"/>
    <w:rsid w:val="00545B1B"/>
    <w:rsid w:val="00573A32"/>
    <w:rsid w:val="0058525B"/>
    <w:rsid w:val="005A0CCB"/>
    <w:rsid w:val="005C358C"/>
    <w:rsid w:val="005D120C"/>
    <w:rsid w:val="00654261"/>
    <w:rsid w:val="006827FF"/>
    <w:rsid w:val="006A3990"/>
    <w:rsid w:val="006C1130"/>
    <w:rsid w:val="006C2F3E"/>
    <w:rsid w:val="006C3BDC"/>
    <w:rsid w:val="00706091"/>
    <w:rsid w:val="00725A94"/>
    <w:rsid w:val="00732598"/>
    <w:rsid w:val="007708F5"/>
    <w:rsid w:val="00790E43"/>
    <w:rsid w:val="00793171"/>
    <w:rsid w:val="007C3E31"/>
    <w:rsid w:val="00815A79"/>
    <w:rsid w:val="008204FC"/>
    <w:rsid w:val="008613A8"/>
    <w:rsid w:val="0089459E"/>
    <w:rsid w:val="008A25CD"/>
    <w:rsid w:val="008B08E9"/>
    <w:rsid w:val="008B36DF"/>
    <w:rsid w:val="008B5EE1"/>
    <w:rsid w:val="008B7649"/>
    <w:rsid w:val="008F2C25"/>
    <w:rsid w:val="00901939"/>
    <w:rsid w:val="0096164A"/>
    <w:rsid w:val="009645FD"/>
    <w:rsid w:val="00973FD9"/>
    <w:rsid w:val="00974F76"/>
    <w:rsid w:val="009823B0"/>
    <w:rsid w:val="009A11DD"/>
    <w:rsid w:val="009B3C0F"/>
    <w:rsid w:val="009D7470"/>
    <w:rsid w:val="009E3BE9"/>
    <w:rsid w:val="00A272E4"/>
    <w:rsid w:val="00AD5200"/>
    <w:rsid w:val="00AF38A1"/>
    <w:rsid w:val="00B02021"/>
    <w:rsid w:val="00B16CDF"/>
    <w:rsid w:val="00B250A1"/>
    <w:rsid w:val="00B2612D"/>
    <w:rsid w:val="00B31F10"/>
    <w:rsid w:val="00B40C8F"/>
    <w:rsid w:val="00B76B9C"/>
    <w:rsid w:val="00B903A7"/>
    <w:rsid w:val="00C1687B"/>
    <w:rsid w:val="00C37285"/>
    <w:rsid w:val="00C627F5"/>
    <w:rsid w:val="00C71595"/>
    <w:rsid w:val="00C757F4"/>
    <w:rsid w:val="00C8705C"/>
    <w:rsid w:val="00C90A42"/>
    <w:rsid w:val="00C96417"/>
    <w:rsid w:val="00CC79E3"/>
    <w:rsid w:val="00CE3CD6"/>
    <w:rsid w:val="00CE7C72"/>
    <w:rsid w:val="00CF3908"/>
    <w:rsid w:val="00D124E5"/>
    <w:rsid w:val="00D71BCE"/>
    <w:rsid w:val="00DD2D6E"/>
    <w:rsid w:val="00DF496E"/>
    <w:rsid w:val="00E0371F"/>
    <w:rsid w:val="00E47085"/>
    <w:rsid w:val="00EA0D03"/>
    <w:rsid w:val="00EA2BD8"/>
    <w:rsid w:val="00EA757D"/>
    <w:rsid w:val="00ED015E"/>
    <w:rsid w:val="00ED4230"/>
    <w:rsid w:val="00F062BF"/>
    <w:rsid w:val="00F40C35"/>
    <w:rsid w:val="00F436E3"/>
    <w:rsid w:val="00F5461E"/>
    <w:rsid w:val="00F650A6"/>
    <w:rsid w:val="00F75DEA"/>
    <w:rsid w:val="00F7705C"/>
    <w:rsid w:val="00FA372B"/>
    <w:rsid w:val="00FA3741"/>
    <w:rsid w:val="00FB0BDA"/>
    <w:rsid w:val="00FB41D7"/>
    <w:rsid w:val="00FD2B1B"/>
    <w:rsid w:val="00FD2FA9"/>
    <w:rsid w:val="00FE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63E31B4"/>
  <w15:docId w15:val="{83CFD671-23C4-4C3A-A9A5-088A8BD7F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6E3"/>
    <w:pPr>
      <w:keepNext/>
      <w:keepLines/>
      <w:shd w:val="clear" w:color="auto" w:fill="3F1D5A" w:themeFill="accent1"/>
      <w:spacing w:before="200" w:after="0" w:line="240" w:lineRule="auto"/>
      <w:outlineLvl w:val="0"/>
    </w:pPr>
    <w:rPr>
      <w:rFonts w:asciiTheme="majorHAnsi" w:eastAsiaTheme="majorEastAsia" w:hAnsiTheme="majorHAnsi" w:cstheme="majorBidi"/>
      <w:bCs/>
      <w:color w:val="FFFFFF" w:themeColor="background1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6B9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3F1D5A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F3642C" w:themeColor="text2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F3642C" w:themeColor="text2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6E3"/>
    <w:rPr>
      <w:rFonts w:asciiTheme="majorHAnsi" w:eastAsiaTheme="majorEastAsia" w:hAnsiTheme="majorHAnsi" w:cstheme="majorBidi"/>
      <w:bCs/>
      <w:color w:val="FFFFFF" w:themeColor="background1"/>
      <w:sz w:val="26"/>
      <w:szCs w:val="32"/>
      <w:shd w:val="clear" w:color="auto" w:fill="3F1D5A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76B9C"/>
    <w:rPr>
      <w:rFonts w:asciiTheme="majorHAnsi" w:eastAsiaTheme="majorEastAsia" w:hAnsiTheme="majorHAnsi" w:cstheme="majorBidi"/>
      <w:b/>
      <w:bCs/>
      <w:color w:val="3F1D5A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itle">
    <w:name w:val="Title"/>
    <w:basedOn w:val="Normal"/>
    <w:next w:val="Normal"/>
    <w:link w:val="TitleChar"/>
    <w:uiPriority w:val="10"/>
    <w:qFormat/>
    <w:rsid w:val="008A25CD"/>
    <w:pP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F3642C" w:themeColor="text2"/>
      <w:spacing w:val="5"/>
      <w:kern w:val="28"/>
      <w:sz w:val="44"/>
      <w:szCs w:val="56"/>
      <w14:ligatures w14:val="standardContextual"/>
      <w14:cntxtAlts/>
    </w:rPr>
  </w:style>
  <w:style w:type="character" w:customStyle="1" w:styleId="TitleChar">
    <w:name w:val="Title Char"/>
    <w:basedOn w:val="DefaultParagraphFont"/>
    <w:link w:val="Title"/>
    <w:uiPriority w:val="10"/>
    <w:rsid w:val="008A25CD"/>
    <w:rPr>
      <w:rFonts w:asciiTheme="majorHAnsi" w:eastAsiaTheme="majorEastAsia" w:hAnsiTheme="majorHAnsi" w:cstheme="majorBidi"/>
      <w:b/>
      <w:color w:val="F3642C" w:themeColor="text2"/>
      <w:spacing w:val="5"/>
      <w:kern w:val="28"/>
      <w:sz w:val="44"/>
      <w:szCs w:val="56"/>
      <w14:ligatures w14:val="standardContextual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B9C"/>
    <w:pPr>
      <w:numPr>
        <w:ilvl w:val="1"/>
      </w:numPr>
    </w:pPr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6B9C"/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F3642C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3F1D5A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auto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3F1D5A" w:themeColor="accent1"/>
        <w:left w:val="single" w:sz="36" w:space="8" w:color="3F1D5A" w:themeColor="accent1"/>
        <w:bottom w:val="single" w:sz="36" w:space="8" w:color="3F1D5A" w:themeColor="accent1"/>
        <w:right w:val="single" w:sz="36" w:space="8" w:color="3F1D5A" w:themeColor="accent1"/>
      </w:pBdr>
      <w:shd w:val="clear" w:color="auto" w:fill="3F1D5A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:lang w:bidi="hi-IN"/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3F1D5A" w:themeFill="accent1"/>
      <w:lang w:bidi="hi-IN"/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 w:val="0"/>
      <w:smallCaps w:val="0"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480" w:line="276" w:lineRule="auto"/>
      <w:outlineLvl w:val="9"/>
    </w:pPr>
    <w:rPr>
      <w:b/>
      <w:i/>
      <w:szCs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unhideWhenUsed/>
    <w:rsid w:val="00B90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B903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tyle1">
    <w:name w:val="Style 1"/>
    <w:basedOn w:val="Title"/>
    <w:link w:val="Caractredestyle1"/>
    <w:qFormat/>
    <w:rsid w:val="002A2E02"/>
    <w:pPr>
      <w:framePr w:hSpace="187" w:wrap="around" w:vAnchor="page" w:hAnchor="margin" w:xAlign="center" w:y="4942"/>
      <w:jc w:val="center"/>
    </w:pPr>
    <w:rPr>
      <w:b w:val="0"/>
    </w:rPr>
  </w:style>
  <w:style w:type="character" w:customStyle="1" w:styleId="Caractredestyle1">
    <w:name w:val="Caractère de style 1"/>
    <w:basedOn w:val="TitleChar"/>
    <w:link w:val="Style1"/>
    <w:rsid w:val="002A2E02"/>
    <w:rPr>
      <w:rFonts w:asciiTheme="majorHAnsi" w:eastAsiaTheme="majorEastAsia" w:hAnsiTheme="majorHAnsi" w:cstheme="majorBidi"/>
      <w:b w:val="0"/>
      <w:color w:val="F3642C" w:themeColor="text2"/>
      <w:spacing w:val="5"/>
      <w:kern w:val="28"/>
      <w:sz w:val="60"/>
      <w:szCs w:val="56"/>
      <w14:ligatures w14:val="standardContextual"/>
      <w14:cntxtAlts/>
    </w:rPr>
  </w:style>
  <w:style w:type="paragraph" w:styleId="TOC1">
    <w:name w:val="toc 1"/>
    <w:basedOn w:val="Normal"/>
    <w:next w:val="Normal"/>
    <w:autoRedefine/>
    <w:uiPriority w:val="39"/>
    <w:unhideWhenUsed/>
    <w:rsid w:val="00B0202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0202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0202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02021"/>
    <w:rPr>
      <w:color w:val="F3642C" w:themeColor="hyperlink"/>
      <w:u w:val="single"/>
    </w:rPr>
  </w:style>
  <w:style w:type="paragraph" w:customStyle="1" w:styleId="Default">
    <w:name w:val="Default"/>
    <w:rsid w:val="008F2C2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A3990"/>
    <w:rPr>
      <w:color w:val="B2B2B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9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yweez\AppData\Roaming\Microsoft\Templates\Rapport%20(conception%20Cadre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Executive">
  <a:themeElements>
    <a:clrScheme name="Custom 224">
      <a:dk1>
        <a:sysClr val="windowText" lastClr="000000"/>
      </a:dk1>
      <a:lt1>
        <a:sysClr val="window" lastClr="FFFFFF"/>
      </a:lt1>
      <a:dk2>
        <a:srgbClr val="F3642C"/>
      </a:dk2>
      <a:lt2>
        <a:srgbClr val="E4E9EF"/>
      </a:lt2>
      <a:accent1>
        <a:srgbClr val="3F1D5A"/>
      </a:accent1>
      <a:accent2>
        <a:srgbClr val="F79E28"/>
      </a:accent2>
      <a:accent3>
        <a:srgbClr val="272063"/>
      </a:accent3>
      <a:accent4>
        <a:srgbClr val="70C6DB"/>
      </a:accent4>
      <a:accent5>
        <a:srgbClr val="214461"/>
      </a:accent5>
      <a:accent6>
        <a:srgbClr val="758085"/>
      </a:accent6>
      <a:hlink>
        <a:srgbClr val="F3642C"/>
      </a:hlink>
      <a:folHlink>
        <a:srgbClr val="B2B2B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2BE59-B2AF-48D0-B9F1-26B45B344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C:\Users\Kyweez\AppData\Roaming\Microsoft\Templates\Rapport (conception Cadre).dotx</Template>
  <TotalTime>1335</TotalTime>
  <Pages>7</Pages>
  <Words>142</Words>
  <Characters>810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Exercices sur la Méthode Merise (dictionnaire)</vt:lpstr>
      <vt:lpstr>Exercices sur la Méthode Merise (dictionnaire)</vt:lpstr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Exercices sur la Méthode Merise (dictionnaire)</dc:title>
  <dc:creator>Kyweez</dc:creator>
  <cp:lastModifiedBy>Aurélien Boudier</cp:lastModifiedBy>
  <cp:revision>27</cp:revision>
  <cp:lastPrinted>2020-07-29T06:12:00Z</cp:lastPrinted>
  <dcterms:created xsi:type="dcterms:W3CDTF">2020-07-27T10:28:00Z</dcterms:created>
  <dcterms:modified xsi:type="dcterms:W3CDTF">2020-08-10T21:00:00Z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</Properties>
</file>
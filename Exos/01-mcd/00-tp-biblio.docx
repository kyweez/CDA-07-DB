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Tableausimp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B2612D" w:rsidRPr="008A25CD" w:rsidRDefault="00B2612D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" filled="f" stroked="f">
                          <v:textbox>
                            <w:txbxContent>
                              <w:p w14:paraId="18C94C16" w14:textId="003174A8" w:rsidR="00B2612D" w:rsidRPr="008A25CD" w:rsidRDefault="00B2612D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94CC11C" w14:textId="411AFDFA" w:rsidR="00B2612D" w:rsidRDefault="00B2612D" w:rsidP="002A2E02">
                                      <w:pPr>
                                        <w:pStyle w:val="Sous-titre"/>
                                        <w:jc w:val="center"/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>Exercices du Grand Prix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B0FF21B"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" filled="f" stroked="f">
                          <v:textbox>
                            <w:txbxContent>
                              <w:p w14:paraId="194CC11C" w14:textId="411AFDFA" w:rsidR="00B2612D" w:rsidRDefault="00B2612D" w:rsidP="002A2E02">
                                <w:pPr>
                                  <w:pStyle w:val="Sous-titre"/>
                                  <w:jc w:val="center"/>
                                </w:pPr>
                                <w:r>
                                  <w:rPr>
                                    <w:lang w:bidi="fr-FR"/>
                                  </w:rPr>
                                  <w:t>Exercices du Grand Prix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25EB4EA8" w:rsidR="00B2612D" w:rsidRPr="005D120C" w:rsidRDefault="00B2612D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211AE7">
                                        <w:rPr>
                                          <w:color w:val="E4E9EF" w:themeColor="background2"/>
                                          <w:lang w:bidi="fr-FR"/>
                                        </w:rPr>
                                        <w:t>Établir le dictionnaire des données et repérer les dépendances fonctionnelles.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" filled="f" stroked="f">
                          <v:textbox>
                            <w:txbxContent>
                              <w:p w14:paraId="7B7FCF86" w14:textId="25EB4EA8" w:rsidR="00B2612D" w:rsidRPr="005D120C" w:rsidRDefault="00B2612D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11AE7">
                                  <w:rPr>
                                    <w:color w:val="E4E9EF" w:themeColor="background2"/>
                                    <w:lang w:bidi="fr-FR"/>
                                  </w:rPr>
                                  <w:t>Établir le dictionnaire des données et repérer les dépendances fonctionnelles.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EndPr/>
      <w:sdtContent>
        <w:p w14:paraId="636362CA" w14:textId="26700085" w:rsidR="00B02021" w:rsidRDefault="00B02021" w:rsidP="00B02021">
          <w:pPr>
            <w:pStyle w:val="En-ttedetabledesmatires"/>
            <w:ind w:firstLine="720"/>
          </w:pPr>
          <w:r>
            <w:t>Table des matières</w:t>
          </w:r>
        </w:p>
        <w:p w14:paraId="4CF12D32" w14:textId="77E12FB6" w:rsidR="008B7649" w:rsidRDefault="00B02021">
          <w:pPr>
            <w:pStyle w:val="TM1"/>
            <w:tabs>
              <w:tab w:val="right" w:leader="dot" w:pos="9736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03186" w:history="1">
            <w:r w:rsidR="008B7649" w:rsidRPr="00EA1FBB">
              <w:rPr>
                <w:rStyle w:val="Lienhypertexte"/>
                <w:noProof/>
              </w:rPr>
              <w:t>Mise en valeur des données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_Toc46903186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2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5B5FC6CE" w14:textId="088B478B" w:rsidR="008B7649" w:rsidRDefault="00C3494F">
          <w:pPr>
            <w:pStyle w:val="TM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87" w:history="1">
            <w:r w:rsidR="008B7649" w:rsidRPr="00EA1FBB">
              <w:rPr>
                <w:rStyle w:val="Lienhypertexte"/>
                <w:noProof/>
              </w:rPr>
              <w:t>Analyse : L’interview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_Toc46903187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4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045ABF68" w14:textId="7AA0FAF0" w:rsidR="008B7649" w:rsidRDefault="00C3494F">
          <w:pPr>
            <w:pStyle w:val="TM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88" w:history="1">
            <w:r w:rsidR="008B7649" w:rsidRPr="00EA1FBB">
              <w:rPr>
                <w:rStyle w:val="Lienhypertexte"/>
                <w:noProof/>
              </w:rPr>
              <w:t>Règles de gestion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_Toc46903188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5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286DA1D8" w14:textId="401428F4" w:rsidR="008B7649" w:rsidRDefault="00C3494F">
          <w:pPr>
            <w:pStyle w:val="TM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89" w:history="1">
            <w:r w:rsidR="008B7649" w:rsidRPr="00EA1FBB">
              <w:rPr>
                <w:rStyle w:val="Lienhypertexte"/>
                <w:noProof/>
              </w:rPr>
              <w:t>Dictionnaire de données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_Toc46903189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0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10E6A3A1" w14:textId="0A397897" w:rsidR="008B7649" w:rsidRDefault="00C3494F">
          <w:pPr>
            <w:pStyle w:val="TM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903190" w:history="1">
            <w:r w:rsidR="008B7649" w:rsidRPr="00EA1FBB">
              <w:rPr>
                <w:rStyle w:val="Lienhypertexte"/>
                <w:noProof/>
              </w:rPr>
              <w:t>Dépendances fonctionnelles simples</w:t>
            </w:r>
            <w:r w:rsidR="008B7649">
              <w:rPr>
                <w:noProof/>
                <w:webHidden/>
              </w:rPr>
              <w:tab/>
            </w:r>
            <w:r w:rsidR="008B7649">
              <w:rPr>
                <w:noProof/>
                <w:webHidden/>
              </w:rPr>
              <w:fldChar w:fldCharType="begin"/>
            </w:r>
            <w:r w:rsidR="008B7649">
              <w:rPr>
                <w:noProof/>
                <w:webHidden/>
              </w:rPr>
              <w:instrText xml:space="preserve"> PAGEREF _Toc46903190 \h </w:instrText>
            </w:r>
            <w:r w:rsidR="008B7649">
              <w:rPr>
                <w:noProof/>
                <w:webHidden/>
              </w:rPr>
            </w:r>
            <w:r w:rsidR="008B7649">
              <w:rPr>
                <w:noProof/>
                <w:webHidden/>
              </w:rPr>
              <w:fldChar w:fldCharType="separate"/>
            </w:r>
            <w:r w:rsidR="008B7649">
              <w:rPr>
                <w:noProof/>
                <w:webHidden/>
              </w:rPr>
              <w:t>0</w:t>
            </w:r>
            <w:r w:rsidR="008B7649">
              <w:rPr>
                <w:noProof/>
                <w:webHidden/>
              </w:rPr>
              <w:fldChar w:fldCharType="end"/>
            </w:r>
          </w:hyperlink>
        </w:p>
        <w:p w14:paraId="76D1C129" w14:textId="7B2007E4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230B7060" w14:textId="3F590D52" w:rsidR="004F53E9" w:rsidRDefault="005343DF" w:rsidP="009A11DD">
      <w:pPr>
        <w:pStyle w:val="Titre1"/>
      </w:pPr>
      <w:bookmarkStart w:id="0" w:name="_Toc46903186"/>
      <w:r>
        <w:lastRenderedPageBreak/>
        <w:t>Mise en valeur des données</w:t>
      </w:r>
      <w:bookmarkEnd w:id="0"/>
    </w:p>
    <w:p w14:paraId="0D1D076E" w14:textId="64F2F535" w:rsidR="005343DF" w:rsidRDefault="005343DF" w:rsidP="005343DF">
      <w:pPr>
        <w:jc w:val="both"/>
      </w:pPr>
    </w:p>
    <w:p w14:paraId="45D91E3A" w14:textId="29626937" w:rsidR="00261635" w:rsidRDefault="00261635" w:rsidP="00261635">
      <w:pPr>
        <w:pStyle w:val="Titre2"/>
      </w:pPr>
      <w:r>
        <w:t>Premier passage :</w:t>
      </w:r>
    </w:p>
    <w:p w14:paraId="7FC1CF64" w14:textId="77777777" w:rsidR="00261635" w:rsidRPr="006C2F3E" w:rsidRDefault="00261635" w:rsidP="00261635">
      <w:pPr>
        <w:spacing w:before="240" w:after="0"/>
      </w:pPr>
      <w:r w:rsidRPr="006C2F3E">
        <w:t>La Bibliothèque d'un syndicat intercommunal consiste en 5 points de prêt.</w:t>
      </w:r>
    </w:p>
    <w:p w14:paraId="493E22CB" w14:textId="77777777" w:rsidR="00261635" w:rsidRPr="006C2F3E" w:rsidRDefault="00261635" w:rsidP="00261635">
      <w:pPr>
        <w:spacing w:after="0"/>
      </w:pPr>
      <w:r w:rsidRPr="006C2F3E">
        <w:t>Ces centres disposent d'ordinateurs personnels interconnectés qui doivent permettre de gérer les emprunts.</w:t>
      </w:r>
    </w:p>
    <w:p w14:paraId="6FC99C23" w14:textId="77777777" w:rsidR="00261635" w:rsidRPr="006C2F3E" w:rsidRDefault="00261635" w:rsidP="00261635">
      <w:pPr>
        <w:spacing w:after="0"/>
      </w:pPr>
      <w:r w:rsidRPr="006C2F3E">
        <w:t>L'interview des bibliothécaires permet de déterminer les faits suivants :</w:t>
      </w:r>
    </w:p>
    <w:p w14:paraId="2477D51D" w14:textId="77777777" w:rsidR="00261635" w:rsidRPr="006C2F3E" w:rsidRDefault="00261635" w:rsidP="00261635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261635">
        <w:rPr>
          <w:color w:val="FF0000"/>
        </w:rPr>
        <w:t>client</w:t>
      </w:r>
      <w:r w:rsidRPr="006C2F3E">
        <w:t xml:space="preserve"> qui s'inscrit à la bibliothèque verse une </w:t>
      </w:r>
      <w:r w:rsidRPr="00261635">
        <w:rPr>
          <w:color w:val="FF0000"/>
        </w:rPr>
        <w:t>caution</w:t>
      </w:r>
      <w:r w:rsidRPr="006C2F3E">
        <w:t>.</w:t>
      </w:r>
    </w:p>
    <w:p w14:paraId="243790AE" w14:textId="77777777" w:rsidR="00261635" w:rsidRPr="006C2F3E" w:rsidRDefault="00261635" w:rsidP="00261635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Suivant le </w:t>
      </w:r>
      <w:r w:rsidRPr="00261635">
        <w:rPr>
          <w:color w:val="FF0000"/>
        </w:rPr>
        <w:t xml:space="preserve">montant </w:t>
      </w:r>
      <w:r w:rsidRPr="006C2F3E">
        <w:t xml:space="preserve">de cette caution il aura le droit d'effectuer en même temps de 1 à 10 </w:t>
      </w:r>
      <w:r w:rsidRPr="00261635">
        <w:rPr>
          <w:color w:val="FF0000"/>
        </w:rPr>
        <w:t>emprunts</w:t>
      </w:r>
      <w:r w:rsidRPr="006C2F3E">
        <w:t>.</w:t>
      </w:r>
    </w:p>
    <w:p w14:paraId="02B62035" w14:textId="77777777" w:rsidR="00261635" w:rsidRPr="006C2F3E" w:rsidRDefault="00261635" w:rsidP="00261635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Les emprunts durent au maximum </w:t>
      </w:r>
      <w:r w:rsidRPr="00261635">
        <w:rPr>
          <w:color w:val="FF0000"/>
        </w:rPr>
        <w:t>8 jours</w:t>
      </w:r>
      <w:r w:rsidRPr="006C2F3E">
        <w:t>.</w:t>
      </w:r>
    </w:p>
    <w:p w14:paraId="1FFE3F30" w14:textId="77777777" w:rsidR="00261635" w:rsidRPr="006C2F3E" w:rsidRDefault="00261635" w:rsidP="00261635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261635">
        <w:rPr>
          <w:color w:val="FF0000"/>
        </w:rPr>
        <w:t xml:space="preserve">livre </w:t>
      </w:r>
      <w:r w:rsidRPr="006C2F3E">
        <w:t>est caractérisé par son numéro dans la bibliothèque (</w:t>
      </w:r>
      <w:r w:rsidRPr="00261635">
        <w:rPr>
          <w:color w:val="FF0000"/>
        </w:rPr>
        <w:t>identifiant</w:t>
      </w:r>
      <w:r w:rsidRPr="006C2F3E">
        <w:t xml:space="preserve">), son </w:t>
      </w:r>
      <w:r w:rsidRPr="00261635">
        <w:rPr>
          <w:color w:val="FF0000"/>
        </w:rPr>
        <w:t xml:space="preserve">éditeur </w:t>
      </w:r>
      <w:r w:rsidRPr="006C2F3E">
        <w:t xml:space="preserve">et </w:t>
      </w:r>
      <w:r w:rsidRPr="00261635">
        <w:rPr>
          <w:color w:val="FF0000"/>
        </w:rPr>
        <w:t>son (ses) auteur(s).</w:t>
      </w:r>
    </w:p>
    <w:p w14:paraId="77CAD52D" w14:textId="77777777" w:rsidR="00261635" w:rsidRPr="006C2F3E" w:rsidRDefault="00261635" w:rsidP="00261635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>On veut pouvoir obtenir, pour chaque client les emprunts qu'il a effectués (</w:t>
      </w:r>
      <w:r w:rsidRPr="00261635">
        <w:rPr>
          <w:color w:val="FF0000"/>
        </w:rPr>
        <w:t>nombre</w:t>
      </w:r>
      <w:r w:rsidRPr="006C2F3E">
        <w:t xml:space="preserve">, </w:t>
      </w:r>
      <w:r w:rsidRPr="00261635">
        <w:rPr>
          <w:color w:val="FF0000"/>
        </w:rPr>
        <w:t xml:space="preserve">numéro </w:t>
      </w:r>
      <w:r w:rsidRPr="006C2F3E">
        <w:t xml:space="preserve">et </w:t>
      </w:r>
      <w:r w:rsidRPr="00261635">
        <w:rPr>
          <w:color w:val="FF0000"/>
        </w:rPr>
        <w:t xml:space="preserve">titre </w:t>
      </w:r>
      <w:r w:rsidRPr="006C2F3E">
        <w:t>du livre,</w:t>
      </w:r>
      <w:r>
        <w:t xml:space="preserve"> </w:t>
      </w:r>
      <w:r w:rsidRPr="00F75DEA">
        <w:rPr>
          <w:color w:val="FF0000"/>
        </w:rPr>
        <w:t>date de l'emprunt</w:t>
      </w:r>
      <w:r w:rsidRPr="006C2F3E">
        <w:t>) au cours des trois derniers mois.</w:t>
      </w:r>
    </w:p>
    <w:p w14:paraId="3B610DCB" w14:textId="77777777" w:rsidR="00261635" w:rsidRPr="006C2F3E" w:rsidRDefault="00261635" w:rsidP="00261635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Toutes les semaines, on édite la liste des emprunteurs en retard : </w:t>
      </w:r>
      <w:r w:rsidRPr="00261635">
        <w:rPr>
          <w:color w:val="FF0000"/>
        </w:rPr>
        <w:t xml:space="preserve">nom </w:t>
      </w:r>
      <w:r w:rsidRPr="006C2F3E">
        <w:t xml:space="preserve">et </w:t>
      </w:r>
      <w:r w:rsidRPr="00261635">
        <w:rPr>
          <w:color w:val="FF0000"/>
        </w:rPr>
        <w:t xml:space="preserve">adresse </w:t>
      </w:r>
      <w:r w:rsidRPr="006C2F3E">
        <w:t xml:space="preserve">du client, </w:t>
      </w:r>
      <w:r w:rsidRPr="00261635">
        <w:rPr>
          <w:color w:val="FF0000"/>
        </w:rPr>
        <w:t xml:space="preserve">date </w:t>
      </w:r>
      <w:r w:rsidRPr="006C2F3E">
        <w:t>de l'emprunt,</w:t>
      </w:r>
      <w:r>
        <w:t xml:space="preserve"> </w:t>
      </w:r>
      <w:r w:rsidRPr="00261635">
        <w:rPr>
          <w:color w:val="FF0000"/>
        </w:rPr>
        <w:t>numéro</w:t>
      </w:r>
      <w:r w:rsidRPr="006C2F3E">
        <w:t xml:space="preserve">(s) et </w:t>
      </w:r>
      <w:r w:rsidRPr="00261635">
        <w:rPr>
          <w:color w:val="FF0000"/>
        </w:rPr>
        <w:t xml:space="preserve">titre </w:t>
      </w:r>
      <w:r w:rsidRPr="006C2F3E">
        <w:t xml:space="preserve">du (des) </w:t>
      </w:r>
      <w:r w:rsidRPr="00261635">
        <w:rPr>
          <w:color w:val="FF0000"/>
        </w:rPr>
        <w:t>livre</w:t>
      </w:r>
      <w:r w:rsidRPr="006C2F3E">
        <w:t>(s) concerné(s).</w:t>
      </w:r>
    </w:p>
    <w:p w14:paraId="155AF4B3" w14:textId="77777777" w:rsidR="00261635" w:rsidRPr="00B250A1" w:rsidRDefault="00261635" w:rsidP="00261635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On veut enfin pouvoir connaître pour chaque livre sa </w:t>
      </w:r>
      <w:r w:rsidRPr="0089459E">
        <w:rPr>
          <w:color w:val="FF0000"/>
        </w:rPr>
        <w:t xml:space="preserve">date d'achat </w:t>
      </w:r>
      <w:r w:rsidRPr="006C2F3E">
        <w:t xml:space="preserve">et son </w:t>
      </w:r>
      <w:r w:rsidRPr="0089459E">
        <w:rPr>
          <w:color w:val="FF0000"/>
        </w:rPr>
        <w:t>état</w:t>
      </w:r>
      <w:r w:rsidRPr="006C2F3E">
        <w:t>.</w:t>
      </w:r>
    </w:p>
    <w:p w14:paraId="68AE3F5D" w14:textId="10743B10" w:rsidR="00261635" w:rsidRDefault="00261635" w:rsidP="005343DF">
      <w:pPr>
        <w:jc w:val="both"/>
      </w:pPr>
    </w:p>
    <w:p w14:paraId="0C00B975" w14:textId="24162D2C" w:rsidR="0089459E" w:rsidRDefault="0089459E" w:rsidP="0089459E">
      <w:pPr>
        <w:pStyle w:val="Titre2"/>
      </w:pPr>
      <w:r>
        <w:t>Deuxième passage :</w:t>
      </w:r>
    </w:p>
    <w:p w14:paraId="12D77BB3" w14:textId="77777777" w:rsidR="0089459E" w:rsidRPr="006C2F3E" w:rsidRDefault="0089459E" w:rsidP="0089459E">
      <w:pPr>
        <w:spacing w:before="240" w:after="0"/>
      </w:pPr>
      <w:r w:rsidRPr="006C2F3E">
        <w:t>La Bibliothèque d'un syndicat intercommunal consiste en 5 points de prêt.</w:t>
      </w:r>
    </w:p>
    <w:p w14:paraId="6FB12C5C" w14:textId="77777777" w:rsidR="0089459E" w:rsidRPr="006C2F3E" w:rsidRDefault="0089459E" w:rsidP="0089459E">
      <w:pPr>
        <w:spacing w:after="0"/>
      </w:pPr>
      <w:r w:rsidRPr="006C2F3E">
        <w:t>Ces centres disposent d'ordinateurs personnels interconnectés qui doivent permettre de gérer les emprunts.</w:t>
      </w:r>
    </w:p>
    <w:p w14:paraId="7AFFB74F" w14:textId="77777777" w:rsidR="0089459E" w:rsidRPr="006C2F3E" w:rsidRDefault="0089459E" w:rsidP="0089459E">
      <w:pPr>
        <w:spacing w:after="0"/>
      </w:pPr>
      <w:r w:rsidRPr="006C2F3E">
        <w:t>L'interview des bibliothécaires permet de déterminer les faits suivants :</w:t>
      </w:r>
    </w:p>
    <w:p w14:paraId="3F285580" w14:textId="77777777" w:rsidR="0089459E" w:rsidRPr="006C2F3E" w:rsidRDefault="0089459E" w:rsidP="0089459E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89459E">
        <w:rPr>
          <w:shd w:val="clear" w:color="auto" w:fill="00B0F0"/>
        </w:rPr>
        <w:t>client</w:t>
      </w:r>
      <w:r w:rsidRPr="0089459E">
        <w:t xml:space="preserve"> </w:t>
      </w:r>
      <w:r w:rsidRPr="006C2F3E">
        <w:t xml:space="preserve">qui s'inscrit à la bibliothèque verse une </w:t>
      </w:r>
      <w:r w:rsidRPr="0089459E">
        <w:t>caution</w:t>
      </w:r>
      <w:r w:rsidRPr="006C2F3E">
        <w:t>.</w:t>
      </w:r>
    </w:p>
    <w:p w14:paraId="0964D676" w14:textId="77777777" w:rsidR="0089459E" w:rsidRPr="006C2F3E" w:rsidRDefault="0089459E" w:rsidP="0089459E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Suivant le </w:t>
      </w:r>
      <w:r w:rsidRPr="0089459E">
        <w:rPr>
          <w:shd w:val="clear" w:color="auto" w:fill="00B0F0"/>
        </w:rPr>
        <w:t>montant de cette caution</w:t>
      </w:r>
      <w:r w:rsidRPr="0089459E">
        <w:t xml:space="preserve"> </w:t>
      </w:r>
      <w:r w:rsidRPr="006C2F3E">
        <w:t xml:space="preserve">il aura le droit d'effectuer en même temps de 1 à 10 </w:t>
      </w:r>
      <w:r w:rsidRPr="008B08E9">
        <w:rPr>
          <w:color w:val="FF0000"/>
        </w:rPr>
        <w:t>emprunts</w:t>
      </w:r>
      <w:r w:rsidRPr="006C2F3E">
        <w:t>.</w:t>
      </w:r>
    </w:p>
    <w:p w14:paraId="7C8420DD" w14:textId="77777777" w:rsidR="0089459E" w:rsidRPr="006C2F3E" w:rsidRDefault="0089459E" w:rsidP="0089459E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Les emprunts durent au maximum </w:t>
      </w:r>
      <w:r w:rsidRPr="00D71BCE">
        <w:t>8 jours</w:t>
      </w:r>
      <w:r w:rsidRPr="006C2F3E">
        <w:t>.</w:t>
      </w:r>
    </w:p>
    <w:p w14:paraId="73EDC0BC" w14:textId="77777777" w:rsidR="0089459E" w:rsidRPr="006C2F3E" w:rsidRDefault="0089459E" w:rsidP="0089459E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Un </w:t>
      </w:r>
      <w:r w:rsidRPr="0089459E">
        <w:rPr>
          <w:shd w:val="clear" w:color="auto" w:fill="92D050"/>
        </w:rPr>
        <w:t>livre</w:t>
      </w:r>
      <w:r w:rsidRPr="0089459E">
        <w:t xml:space="preserve"> </w:t>
      </w:r>
      <w:r w:rsidRPr="006C2F3E">
        <w:t>est caractérisé par son numéro dans la bibliothèque (</w:t>
      </w:r>
      <w:r w:rsidRPr="0089459E">
        <w:rPr>
          <w:shd w:val="clear" w:color="auto" w:fill="92D050"/>
        </w:rPr>
        <w:t>identifiant</w:t>
      </w:r>
      <w:r w:rsidRPr="006C2F3E">
        <w:t xml:space="preserve">), son </w:t>
      </w:r>
      <w:r w:rsidRPr="0089459E">
        <w:rPr>
          <w:shd w:val="clear" w:color="auto" w:fill="92D050"/>
        </w:rPr>
        <w:t>éditeur</w:t>
      </w:r>
      <w:r w:rsidRPr="0089459E">
        <w:t xml:space="preserve"> </w:t>
      </w:r>
      <w:r w:rsidRPr="006C2F3E">
        <w:t xml:space="preserve">et </w:t>
      </w:r>
      <w:r w:rsidRPr="008B08E9">
        <w:rPr>
          <w:shd w:val="clear" w:color="auto" w:fill="F79E28" w:themeFill="accent2"/>
        </w:rPr>
        <w:t>son (ses) auteur(s).</w:t>
      </w:r>
    </w:p>
    <w:p w14:paraId="0307CF48" w14:textId="77777777" w:rsidR="0089459E" w:rsidRPr="006C2F3E" w:rsidRDefault="0089459E" w:rsidP="0089459E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>On veut pouvoir obtenir, pour chaque client les emprunts qu'il a effectués (</w:t>
      </w:r>
      <w:r w:rsidRPr="007C3E31">
        <w:t>nombre</w:t>
      </w:r>
      <w:r w:rsidRPr="006C2F3E">
        <w:t xml:space="preserve">, </w:t>
      </w:r>
      <w:r w:rsidRPr="00D71BCE">
        <w:t>numéro</w:t>
      </w:r>
      <w:r w:rsidRPr="007C3E31">
        <w:t xml:space="preserve"> </w:t>
      </w:r>
      <w:r w:rsidRPr="006C2F3E">
        <w:t xml:space="preserve">et </w:t>
      </w:r>
      <w:r w:rsidRPr="007C3E31">
        <w:rPr>
          <w:shd w:val="clear" w:color="auto" w:fill="92D050"/>
        </w:rPr>
        <w:t>titre</w:t>
      </w:r>
      <w:r w:rsidRPr="007C3E31">
        <w:t xml:space="preserve"> </w:t>
      </w:r>
      <w:r w:rsidRPr="006C2F3E">
        <w:t>du livre,</w:t>
      </w:r>
      <w:r>
        <w:t xml:space="preserve"> </w:t>
      </w:r>
      <w:r w:rsidRPr="006C2F3E">
        <w:t>date de l'emprunt) au cours des trois derniers mois.</w:t>
      </w:r>
    </w:p>
    <w:p w14:paraId="5DA7AEAF" w14:textId="77777777" w:rsidR="0089459E" w:rsidRPr="006C2F3E" w:rsidRDefault="0089459E" w:rsidP="0089459E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Toutes les semaines, on édite la liste des emprunteurs en retard : </w:t>
      </w:r>
      <w:r w:rsidRPr="0089459E">
        <w:rPr>
          <w:shd w:val="clear" w:color="auto" w:fill="00B0F0"/>
        </w:rPr>
        <w:t>nom</w:t>
      </w:r>
      <w:r w:rsidRPr="00261635">
        <w:rPr>
          <w:color w:val="FF0000"/>
        </w:rPr>
        <w:t xml:space="preserve"> </w:t>
      </w:r>
      <w:r w:rsidRPr="006C2F3E">
        <w:t xml:space="preserve">et </w:t>
      </w:r>
      <w:r w:rsidRPr="0089459E">
        <w:rPr>
          <w:shd w:val="clear" w:color="auto" w:fill="00B0F0"/>
        </w:rPr>
        <w:t>adresse</w:t>
      </w:r>
      <w:r w:rsidRPr="0089459E">
        <w:t xml:space="preserve"> </w:t>
      </w:r>
      <w:r w:rsidRPr="006C2F3E">
        <w:t xml:space="preserve">du client, </w:t>
      </w:r>
      <w:r w:rsidRPr="007C3E31">
        <w:rPr>
          <w:shd w:val="clear" w:color="auto" w:fill="92D050"/>
        </w:rPr>
        <w:t>date de l'emprunt</w:t>
      </w:r>
      <w:r w:rsidRPr="006C2F3E">
        <w:t>,</w:t>
      </w:r>
      <w:r>
        <w:t xml:space="preserve"> </w:t>
      </w:r>
      <w:r w:rsidRPr="007C3E31">
        <w:t>numéro(s) et titre du (des) livre(s</w:t>
      </w:r>
      <w:r w:rsidRPr="006C2F3E">
        <w:t>) concerné(s).</w:t>
      </w:r>
    </w:p>
    <w:p w14:paraId="04E54BE4" w14:textId="77777777" w:rsidR="0089459E" w:rsidRPr="00B250A1" w:rsidRDefault="0089459E" w:rsidP="0089459E">
      <w:pPr>
        <w:pStyle w:val="Paragraphedeliste"/>
        <w:numPr>
          <w:ilvl w:val="0"/>
          <w:numId w:val="11"/>
        </w:numPr>
        <w:spacing w:after="0"/>
        <w:ind w:left="714" w:hanging="357"/>
        <w:contextualSpacing w:val="0"/>
      </w:pPr>
      <w:r w:rsidRPr="006C2F3E">
        <w:t xml:space="preserve">On veut enfin pouvoir connaître pour chaque livre sa </w:t>
      </w:r>
      <w:r w:rsidRPr="007C3E31">
        <w:rPr>
          <w:shd w:val="clear" w:color="auto" w:fill="92D050"/>
        </w:rPr>
        <w:t>date d'achat</w:t>
      </w:r>
      <w:r w:rsidRPr="006C2F3E">
        <w:t xml:space="preserve"> et </w:t>
      </w:r>
      <w:r w:rsidRPr="007C3E31">
        <w:rPr>
          <w:shd w:val="clear" w:color="auto" w:fill="92D050"/>
        </w:rPr>
        <w:t>son état.</w:t>
      </w:r>
    </w:p>
    <w:p w14:paraId="560A9985" w14:textId="77777777" w:rsidR="0089459E" w:rsidRDefault="0089459E" w:rsidP="005343DF">
      <w:pPr>
        <w:jc w:val="both"/>
      </w:pPr>
    </w:p>
    <w:p w14:paraId="74BB883C" w14:textId="77777777" w:rsidR="005343DF" w:rsidRDefault="005343DF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8"/>
          <w:szCs w:val="26"/>
        </w:rPr>
      </w:pPr>
      <w:r>
        <w:br w:type="page"/>
      </w:r>
    </w:p>
    <w:p w14:paraId="3B846D19" w14:textId="150B7CB2" w:rsidR="009D7470" w:rsidRDefault="009D7470" w:rsidP="005343DF">
      <w:pPr>
        <w:pStyle w:val="Titre1"/>
      </w:pPr>
      <w:bookmarkStart w:id="1" w:name="_Toc46903187"/>
      <w:r>
        <w:lastRenderedPageBreak/>
        <w:t>Analyse : L’interview</w:t>
      </w:r>
      <w:bookmarkEnd w:id="1"/>
    </w:p>
    <w:p w14:paraId="7CC32DBC" w14:textId="77777777" w:rsidR="00B250A1" w:rsidRDefault="00B250A1" w:rsidP="00B250A1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0"/>
          <w:szCs w:val="20"/>
        </w:rPr>
      </w:pPr>
    </w:p>
    <w:p w14:paraId="718BE8D8" w14:textId="479A7B1D" w:rsidR="005262A4" w:rsidRDefault="005262A4" w:rsidP="002E7C7C">
      <w:pPr>
        <w:spacing w:after="0"/>
      </w:pPr>
      <w:r>
        <w:t xml:space="preserve">Un client emprunte </w:t>
      </w:r>
      <w:r w:rsidR="004914FC">
        <w:t>0</w:t>
      </w:r>
      <w:r>
        <w:t xml:space="preserve"> à </w:t>
      </w:r>
      <w:r w:rsidR="004914FC">
        <w:t>10</w:t>
      </w:r>
      <w:r>
        <w:t xml:space="preserve"> livres</w:t>
      </w:r>
      <w:r w:rsidR="002E7C7C">
        <w:t>.</w:t>
      </w:r>
    </w:p>
    <w:p w14:paraId="7DF48492" w14:textId="6F90E92E" w:rsidR="002E7C7C" w:rsidRDefault="005262A4" w:rsidP="002E7C7C">
      <w:pPr>
        <w:spacing w:after="0"/>
      </w:pPr>
      <w:r>
        <w:t xml:space="preserve">Un livre </w:t>
      </w:r>
      <w:r w:rsidR="004914FC">
        <w:t>est</w:t>
      </w:r>
      <w:r>
        <w:t xml:space="preserve"> </w:t>
      </w:r>
      <w:r w:rsidR="004914FC">
        <w:t>emprunté</w:t>
      </w:r>
      <w:r w:rsidR="002E7C7C">
        <w:t xml:space="preserve"> par </w:t>
      </w:r>
      <w:r w:rsidR="00822CFD">
        <w:t xml:space="preserve">o ou </w:t>
      </w:r>
      <w:r w:rsidR="002E7C7C">
        <w:t>un seul et unique client.</w:t>
      </w:r>
    </w:p>
    <w:p w14:paraId="084D17A8" w14:textId="77777777" w:rsidR="002E7C7C" w:rsidRDefault="002E7C7C" w:rsidP="002E7C7C">
      <w:pPr>
        <w:spacing w:after="0"/>
      </w:pPr>
    </w:p>
    <w:p w14:paraId="13C9BC95" w14:textId="37354519" w:rsidR="002E7C7C" w:rsidRDefault="002E7C7C" w:rsidP="002E7C7C">
      <w:pPr>
        <w:spacing w:after="0"/>
      </w:pPr>
      <w:r>
        <w:t>Un auteur écrit 0 à plusieurs livres.</w:t>
      </w:r>
    </w:p>
    <w:p w14:paraId="2AA56932" w14:textId="66688D53" w:rsidR="00FA3741" w:rsidRPr="005262A4" w:rsidRDefault="002E7C7C" w:rsidP="002E7C7C">
      <w:pPr>
        <w:spacing w:after="0"/>
      </w:pPr>
      <w:r>
        <w:t>Un livre est écrit par un ou plusieurs auteurs</w:t>
      </w:r>
      <w:r w:rsidR="00FA3741">
        <w:br w:type="page"/>
      </w:r>
    </w:p>
    <w:p w14:paraId="46602E1D" w14:textId="23D2C115" w:rsidR="00FD2B1B" w:rsidRDefault="00FD2B1B" w:rsidP="005343DF">
      <w:pPr>
        <w:pStyle w:val="Titre1"/>
      </w:pPr>
      <w:bookmarkStart w:id="2" w:name="_Toc46903188"/>
      <w:r>
        <w:lastRenderedPageBreak/>
        <w:t>Règles de gestion</w:t>
      </w:r>
      <w:bookmarkEnd w:id="2"/>
    </w:p>
    <w:p w14:paraId="67461B1E" w14:textId="078B3B99" w:rsidR="006C2F3E" w:rsidRDefault="006C2F3E" w:rsidP="006C2F3E"/>
    <w:tbl>
      <w:tblPr>
        <w:tblW w:w="102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0"/>
        <w:gridCol w:w="2060"/>
        <w:gridCol w:w="2860"/>
        <w:gridCol w:w="618"/>
        <w:gridCol w:w="820"/>
        <w:gridCol w:w="1200"/>
        <w:gridCol w:w="1820"/>
      </w:tblGrid>
      <w:tr w:rsidR="00573A32" w:rsidRPr="00573A32" w14:paraId="079B2429" w14:textId="77777777" w:rsidTr="00D15D45">
        <w:trPr>
          <w:trHeight w:val="495"/>
          <w:jc w:val="center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6B710" w14:textId="5A950E91" w:rsidR="00573A32" w:rsidRPr="00573A32" w:rsidRDefault="00573A32" w:rsidP="00573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Entité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98B38" w14:textId="36C9A752" w:rsidR="00573A32" w:rsidRPr="00573A32" w:rsidRDefault="00573A32" w:rsidP="00573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Mnémonique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EDC34" w14:textId="77777777" w:rsidR="00573A32" w:rsidRPr="00573A32" w:rsidRDefault="00573A32" w:rsidP="00573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Description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2A736" w14:textId="77777777" w:rsidR="00573A32" w:rsidRPr="00573A32" w:rsidRDefault="00573A32" w:rsidP="00573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580CE" w14:textId="54CA30F6" w:rsidR="00573A32" w:rsidRPr="00573A32" w:rsidRDefault="002E7C7C" w:rsidP="00573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Long.</w:t>
            </w:r>
          </w:p>
        </w:tc>
        <w:tc>
          <w:tcPr>
            <w:tcW w:w="3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7B55E6" w14:textId="77777777" w:rsidR="00573A32" w:rsidRPr="00573A32" w:rsidRDefault="00573A32" w:rsidP="00573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Contraintes</w:t>
            </w:r>
          </w:p>
        </w:tc>
      </w:tr>
      <w:tr w:rsidR="00573A32" w:rsidRPr="00573A32" w14:paraId="5455205B" w14:textId="77777777" w:rsidTr="00D15D45">
        <w:trPr>
          <w:trHeight w:val="375"/>
          <w:jc w:val="center"/>
        </w:trPr>
        <w:tc>
          <w:tcPr>
            <w:tcW w:w="8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hideMark/>
          </w:tcPr>
          <w:p w14:paraId="65C6F6EF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val="en-US" w:eastAsia="fr-FR"/>
              </w:rPr>
              <w:t>clients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1CFC17F3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client_id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E2F990D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Identifiant unique du client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30F3E0B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ACC204A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3FF66C3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816234E" w14:textId="4B124370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Auto-incrémenté</w:t>
            </w:r>
          </w:p>
        </w:tc>
      </w:tr>
      <w:tr w:rsidR="00573A32" w:rsidRPr="00573A32" w14:paraId="535A8E46" w14:textId="77777777" w:rsidTr="00D15D45">
        <w:trPr>
          <w:trHeight w:val="375"/>
          <w:jc w:val="center"/>
        </w:trPr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0C725AA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2FCC618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client_firstname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64870AB" w14:textId="389B059B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Prénom du client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41723D0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6C5DEA4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FFB31FD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72B98CC6" w14:textId="2E32E0CE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573A32" w:rsidRPr="00573A32" w14:paraId="518572DB" w14:textId="77777777" w:rsidTr="00D15D45">
        <w:trPr>
          <w:trHeight w:val="375"/>
          <w:jc w:val="center"/>
        </w:trPr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5411077E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2C59547A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client_lastname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7A0A8EC7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Nom du client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2146CEC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4A33A54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50182E1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606E4D5" w14:textId="70E6FBFA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573A32" w:rsidRPr="00573A32" w14:paraId="3F03DF28" w14:textId="77777777" w:rsidTr="00D15D45">
        <w:trPr>
          <w:trHeight w:val="375"/>
          <w:jc w:val="center"/>
        </w:trPr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7940D3C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5CC69D2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client_deposit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1E0491E1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Montant de la caution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05D307E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21A1DC1" w14:textId="70C5591E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5,</w:t>
            </w:r>
            <w:r w:rsidR="000E657E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EF42FA2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8D42E60" w14:textId="685D880D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573A32" w:rsidRPr="00573A32" w14:paraId="6B89CAAF" w14:textId="77777777" w:rsidTr="00D15D45">
        <w:trPr>
          <w:trHeight w:val="375"/>
          <w:jc w:val="center"/>
        </w:trPr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135223A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2E6ED15B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client_address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C625211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Adresse du client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12F3575B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1C6AF73B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E9B5C9D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93CC622" w14:textId="673939A8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2E7C7C" w:rsidRPr="00573A32" w14:paraId="6FE23B6A" w14:textId="77777777" w:rsidTr="00D15D45">
        <w:trPr>
          <w:trHeight w:val="375"/>
          <w:jc w:val="center"/>
        </w:trPr>
        <w:tc>
          <w:tcPr>
            <w:tcW w:w="8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hideMark/>
          </w:tcPr>
          <w:p w14:paraId="20318E97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val="en-US" w:eastAsia="fr-FR"/>
              </w:rPr>
              <w:t>books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83809CE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book_id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8DCDA3D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Identifiant unique du livre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BAD04B1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799CC6C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2442812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BC21667" w14:textId="77D0A963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Auto-incrémenté</w:t>
            </w:r>
          </w:p>
        </w:tc>
      </w:tr>
      <w:tr w:rsidR="002E7C7C" w:rsidRPr="00573A32" w14:paraId="721570DF" w14:textId="77777777" w:rsidTr="00D15D45">
        <w:trPr>
          <w:trHeight w:val="375"/>
          <w:jc w:val="center"/>
        </w:trPr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550E5515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1E2DEF9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book_editor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790AFDB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Editeur du livre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4B71D48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FEB19E4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94D054A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AD0A9F8" w14:textId="1965C131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2E7C7C" w:rsidRPr="00573A32" w14:paraId="4099914E" w14:textId="77777777" w:rsidTr="00D15D45">
        <w:trPr>
          <w:trHeight w:val="375"/>
          <w:jc w:val="center"/>
        </w:trPr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B981CCA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5953BEF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book_title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92935C3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Titre du livre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D004FEF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007525A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3EF07F6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41123DD" w14:textId="6FB14280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2E7C7C" w:rsidRPr="00573A32" w14:paraId="3756BC2A" w14:textId="77777777" w:rsidTr="00D15D45">
        <w:trPr>
          <w:trHeight w:val="375"/>
          <w:jc w:val="center"/>
        </w:trPr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7D1B1D4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29FF24D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book_state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D1F371C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Etat du livre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191FD6C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8B3F752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B23CB85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7439924" w14:textId="06E75D5B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AE02A0" w:rsidRPr="00573A32" w14:paraId="78913D99" w14:textId="77777777" w:rsidTr="00D15D45">
        <w:trPr>
          <w:trHeight w:val="375"/>
          <w:jc w:val="center"/>
        </w:trPr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57D790B" w14:textId="77777777" w:rsidR="00AE02A0" w:rsidRPr="00573A32" w:rsidRDefault="00AE02A0" w:rsidP="00AE0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999500D" w14:textId="7B28F958" w:rsidR="00AE02A0" w:rsidRPr="00573A32" w:rsidRDefault="00AE02A0" w:rsidP="00AE02A0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book_purchase_date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9A0A6E9" w14:textId="116F5275" w:rsidR="00AE02A0" w:rsidRPr="00573A32" w:rsidRDefault="00AE02A0" w:rsidP="00AE0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Date d'achat du livre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3302E96" w14:textId="01962C34" w:rsidR="00AE02A0" w:rsidRPr="00573A32" w:rsidRDefault="00AE02A0" w:rsidP="00AE0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DATE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A77E038" w14:textId="6BB6D010" w:rsidR="00AE02A0" w:rsidRPr="00573A32" w:rsidRDefault="00AE02A0" w:rsidP="00AE0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3E1B93D" w14:textId="7189D8B7" w:rsidR="00AE02A0" w:rsidRPr="00573A32" w:rsidRDefault="00AE02A0" w:rsidP="00AE0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58C0B10" w14:textId="74F52407" w:rsidR="00AE02A0" w:rsidRPr="00573A32" w:rsidRDefault="00AE02A0" w:rsidP="00AE0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2E7C7C" w:rsidRPr="00573A32" w14:paraId="377FCF7C" w14:textId="77777777" w:rsidTr="00D15D45">
        <w:trPr>
          <w:trHeight w:val="375"/>
          <w:jc w:val="center"/>
        </w:trPr>
        <w:tc>
          <w:tcPr>
            <w:tcW w:w="8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hideMark/>
          </w:tcPr>
          <w:p w14:paraId="76F52026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val="en-US" w:eastAsia="fr-FR"/>
              </w:rPr>
              <w:t>authors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34DF3E87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auth_id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736E8A18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Identifiant unique de l'auteur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72B4BEBD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1B065AF7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5DDC6469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6B04F033" w14:textId="2CCCE004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Auto-incrémenté</w:t>
            </w:r>
          </w:p>
        </w:tc>
      </w:tr>
      <w:tr w:rsidR="002E7C7C" w:rsidRPr="00573A32" w14:paraId="68872C12" w14:textId="77777777" w:rsidTr="00D15D45">
        <w:trPr>
          <w:trHeight w:val="375"/>
          <w:jc w:val="center"/>
        </w:trPr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vAlign w:val="center"/>
            <w:hideMark/>
          </w:tcPr>
          <w:p w14:paraId="3D47A4BC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00878E3A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auth_lastname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6B67F6F2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Nom de l'auteur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0E79A4BE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6BB1D195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1FC222B0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75B98098" w14:textId="7B7414AE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2E7C7C" w:rsidRPr="00573A32" w14:paraId="183A5C82" w14:textId="77777777" w:rsidTr="00AE02A0">
        <w:trPr>
          <w:trHeight w:val="375"/>
          <w:jc w:val="center"/>
        </w:trPr>
        <w:tc>
          <w:tcPr>
            <w:tcW w:w="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vAlign w:val="center"/>
            <w:hideMark/>
          </w:tcPr>
          <w:p w14:paraId="24B29B43" w14:textId="77777777" w:rsidR="00573A32" w:rsidRPr="00573A32" w:rsidRDefault="00573A32" w:rsidP="00573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72FB2251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auth_firstname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27607A7C" w14:textId="32DAE0C3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Prénom de l'auteur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3B47A0AB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45EB8DBF" w14:textId="77777777" w:rsidR="00573A32" w:rsidRPr="00573A32" w:rsidRDefault="00573A32" w:rsidP="002E7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78A9B91E" w14:textId="77777777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222FA0D9" w14:textId="2F4A4608" w:rsidR="00573A32" w:rsidRPr="00573A32" w:rsidRDefault="00573A32" w:rsidP="002E7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AE02A0" w:rsidRPr="00573A32" w14:paraId="660C2341" w14:textId="77777777" w:rsidTr="00AE02A0">
        <w:trPr>
          <w:trHeight w:val="375"/>
          <w:jc w:val="center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vAlign w:val="center"/>
          </w:tcPr>
          <w:p w14:paraId="0C7D63E5" w14:textId="77777777" w:rsidR="00AE02A0" w:rsidRPr="00573A32" w:rsidRDefault="00AE02A0" w:rsidP="00AE0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noWrap/>
            <w:vAlign w:val="center"/>
          </w:tcPr>
          <w:p w14:paraId="416DFBD1" w14:textId="27FDA336" w:rsidR="00AE02A0" w:rsidRPr="00573A32" w:rsidRDefault="00AE02A0" w:rsidP="00AE02A0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t>borrow_date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noWrap/>
            <w:vAlign w:val="center"/>
          </w:tcPr>
          <w:p w14:paraId="33626089" w14:textId="373204DF" w:rsidR="00AE02A0" w:rsidRPr="00573A32" w:rsidRDefault="00AE02A0" w:rsidP="00AE0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Date d'emprunt du livre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noWrap/>
            <w:vAlign w:val="center"/>
          </w:tcPr>
          <w:p w14:paraId="601E38EA" w14:textId="14F1AB37" w:rsidR="00AE02A0" w:rsidRPr="00573A32" w:rsidRDefault="00AE02A0" w:rsidP="00AE0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DATE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noWrap/>
            <w:vAlign w:val="center"/>
          </w:tcPr>
          <w:p w14:paraId="027A5E59" w14:textId="16422C68" w:rsidR="00AE02A0" w:rsidRPr="00573A32" w:rsidRDefault="00AE02A0" w:rsidP="00AE0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noWrap/>
            <w:vAlign w:val="center"/>
          </w:tcPr>
          <w:p w14:paraId="2B82410B" w14:textId="03AE59F1" w:rsidR="00AE02A0" w:rsidRPr="00573A32" w:rsidRDefault="00AE02A0" w:rsidP="00AE0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73A32">
              <w:rPr>
                <w:rFonts w:ascii="Calibri" w:eastAsia="Times New Roman" w:hAnsi="Calibri" w:cs="Calibri"/>
                <w:color w:val="000000"/>
                <w:lang w:eastAsia="fr-FR"/>
              </w:rPr>
              <w:t>Facultatif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noWrap/>
            <w:vAlign w:val="center"/>
          </w:tcPr>
          <w:p w14:paraId="3F060C21" w14:textId="77777777" w:rsidR="00AE02A0" w:rsidRPr="00573A32" w:rsidRDefault="00AE02A0" w:rsidP="00AE0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14:paraId="037A0D11" w14:textId="77777777" w:rsidR="006C2F3E" w:rsidRPr="006C2F3E" w:rsidRDefault="006C2F3E" w:rsidP="006C2F3E"/>
    <w:sectPr w:rsidR="006C2F3E" w:rsidRPr="006C2F3E" w:rsidSect="00D124E5">
      <w:headerReference w:type="default" r:id="rId20"/>
      <w:footerReference w:type="even" r:id="rId21"/>
      <w:footerReference w:type="default" r:id="rId22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98A83" w14:textId="77777777" w:rsidR="00C3494F" w:rsidRDefault="00C3494F">
      <w:pPr>
        <w:spacing w:after="0" w:line="240" w:lineRule="auto"/>
      </w:pPr>
      <w:r>
        <w:separator/>
      </w:r>
    </w:p>
  </w:endnote>
  <w:endnote w:type="continuationSeparator" w:id="0">
    <w:p w14:paraId="763C8B74" w14:textId="77777777" w:rsidR="00C3494F" w:rsidRDefault="00C34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B2612D" w:rsidRDefault="00B2612D">
    <w:pPr>
      <w:jc w:val="right"/>
    </w:pPr>
  </w:p>
  <w:p w14:paraId="06884AD3" w14:textId="77777777" w:rsidR="00B2612D" w:rsidRDefault="00B2612D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B2612D" w:rsidRDefault="00B261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475C" w14:textId="77777777" w:rsidR="006C2F3E" w:rsidRPr="006C2F3E" w:rsidRDefault="006C2F3E">
    <w:pPr>
      <w:pStyle w:val="Pieddepage"/>
      <w:tabs>
        <w:tab w:val="clear" w:pos="4680"/>
        <w:tab w:val="clear" w:pos="9360"/>
      </w:tabs>
      <w:jc w:val="center"/>
      <w:rPr>
        <w:b/>
        <w:bCs/>
        <w:caps/>
        <w:color w:val="7030A0"/>
      </w:rPr>
    </w:pPr>
    <w:r w:rsidRPr="006C2F3E">
      <w:rPr>
        <w:b/>
        <w:bCs/>
        <w:caps/>
        <w:color w:val="7030A0"/>
      </w:rPr>
      <w:fldChar w:fldCharType="begin"/>
    </w:r>
    <w:r w:rsidRPr="006C2F3E">
      <w:rPr>
        <w:b/>
        <w:bCs/>
        <w:caps/>
        <w:color w:val="7030A0"/>
      </w:rPr>
      <w:instrText>PAGE   \* MERGEFORMAT</w:instrText>
    </w:r>
    <w:r w:rsidRPr="006C2F3E">
      <w:rPr>
        <w:b/>
        <w:bCs/>
        <w:caps/>
        <w:color w:val="7030A0"/>
      </w:rPr>
      <w:fldChar w:fldCharType="separate"/>
    </w:r>
    <w:r w:rsidRPr="006C2F3E">
      <w:rPr>
        <w:b/>
        <w:bCs/>
        <w:caps/>
        <w:color w:val="7030A0"/>
      </w:rPr>
      <w:t>2</w:t>
    </w:r>
    <w:r w:rsidRPr="006C2F3E">
      <w:rPr>
        <w:b/>
        <w:bCs/>
        <w:caps/>
        <w:color w:val="7030A0"/>
      </w:rPr>
      <w:fldChar w:fldCharType="end"/>
    </w:r>
  </w:p>
  <w:p w14:paraId="593ED0EC" w14:textId="77777777" w:rsidR="006C2F3E" w:rsidRDefault="006C2F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96A9E" w14:textId="77777777" w:rsidR="00C3494F" w:rsidRDefault="00C3494F">
      <w:pPr>
        <w:spacing w:after="0" w:line="240" w:lineRule="auto"/>
      </w:pPr>
      <w:r>
        <w:separator/>
      </w:r>
    </w:p>
  </w:footnote>
  <w:footnote w:type="continuationSeparator" w:id="0">
    <w:p w14:paraId="4196D545" w14:textId="77777777" w:rsidR="00C3494F" w:rsidRDefault="00C34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1727E0A5" w14:textId="0C9D1B41" w:rsidR="00B2612D" w:rsidRDefault="00B2612D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B2612D" w:rsidRPr="005D120C" w:rsidRDefault="00B2612D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33C97"/>
    <w:multiLevelType w:val="hybridMultilevel"/>
    <w:tmpl w:val="DF14B448"/>
    <w:lvl w:ilvl="0" w:tplc="8ACACC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45055"/>
    <w:multiLevelType w:val="hybridMultilevel"/>
    <w:tmpl w:val="12ACC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2"/>
  </w:num>
  <w:num w:numId="5">
    <w:abstractNumId w:val="10"/>
  </w:num>
  <w:num w:numId="6">
    <w:abstractNumId w:val="8"/>
  </w:num>
  <w:num w:numId="7">
    <w:abstractNumId w:val="3"/>
  </w:num>
  <w:num w:numId="8">
    <w:abstractNumId w:val="0"/>
  </w:num>
  <w:num w:numId="9">
    <w:abstractNumId w:val="9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47BF9"/>
    <w:rsid w:val="00090065"/>
    <w:rsid w:val="000E657E"/>
    <w:rsid w:val="00103C46"/>
    <w:rsid w:val="0015558F"/>
    <w:rsid w:val="001716A4"/>
    <w:rsid w:val="00172D10"/>
    <w:rsid w:val="001A0F0A"/>
    <w:rsid w:val="001A2155"/>
    <w:rsid w:val="001C62C8"/>
    <w:rsid w:val="001E55D7"/>
    <w:rsid w:val="001F6426"/>
    <w:rsid w:val="00211AE7"/>
    <w:rsid w:val="002541A1"/>
    <w:rsid w:val="00260E5B"/>
    <w:rsid w:val="00261635"/>
    <w:rsid w:val="002A2E02"/>
    <w:rsid w:val="002A30C6"/>
    <w:rsid w:val="002B1A0D"/>
    <w:rsid w:val="002E7C7C"/>
    <w:rsid w:val="0031656C"/>
    <w:rsid w:val="00326A99"/>
    <w:rsid w:val="00374C02"/>
    <w:rsid w:val="00426F60"/>
    <w:rsid w:val="0044520C"/>
    <w:rsid w:val="004914FC"/>
    <w:rsid w:val="00493284"/>
    <w:rsid w:val="004E0E64"/>
    <w:rsid w:val="004F53E9"/>
    <w:rsid w:val="005262A4"/>
    <w:rsid w:val="005343DF"/>
    <w:rsid w:val="005425BE"/>
    <w:rsid w:val="00573A32"/>
    <w:rsid w:val="0058525B"/>
    <w:rsid w:val="005A0CCB"/>
    <w:rsid w:val="005C358C"/>
    <w:rsid w:val="005D120C"/>
    <w:rsid w:val="00654261"/>
    <w:rsid w:val="006827FF"/>
    <w:rsid w:val="006C1130"/>
    <w:rsid w:val="006C2F3E"/>
    <w:rsid w:val="006C3BDC"/>
    <w:rsid w:val="00706091"/>
    <w:rsid w:val="00732598"/>
    <w:rsid w:val="007708F5"/>
    <w:rsid w:val="00793171"/>
    <w:rsid w:val="007C3E31"/>
    <w:rsid w:val="00815A79"/>
    <w:rsid w:val="008204FC"/>
    <w:rsid w:val="00822CFD"/>
    <w:rsid w:val="008613A8"/>
    <w:rsid w:val="0089459E"/>
    <w:rsid w:val="008A25CD"/>
    <w:rsid w:val="008B08E9"/>
    <w:rsid w:val="008B36DF"/>
    <w:rsid w:val="008B5EE1"/>
    <w:rsid w:val="008B7649"/>
    <w:rsid w:val="008F2C25"/>
    <w:rsid w:val="00901939"/>
    <w:rsid w:val="0096164A"/>
    <w:rsid w:val="009645FD"/>
    <w:rsid w:val="00974F76"/>
    <w:rsid w:val="009823B0"/>
    <w:rsid w:val="009A11DD"/>
    <w:rsid w:val="009B3C0F"/>
    <w:rsid w:val="009D7470"/>
    <w:rsid w:val="009E3BE9"/>
    <w:rsid w:val="00A272E4"/>
    <w:rsid w:val="00AE02A0"/>
    <w:rsid w:val="00AF38A1"/>
    <w:rsid w:val="00B02021"/>
    <w:rsid w:val="00B16CDF"/>
    <w:rsid w:val="00B250A1"/>
    <w:rsid w:val="00B2612D"/>
    <w:rsid w:val="00B31F10"/>
    <w:rsid w:val="00B76B9C"/>
    <w:rsid w:val="00B903A7"/>
    <w:rsid w:val="00C3494F"/>
    <w:rsid w:val="00C37285"/>
    <w:rsid w:val="00C627F5"/>
    <w:rsid w:val="00C71595"/>
    <w:rsid w:val="00C757F4"/>
    <w:rsid w:val="00C8705C"/>
    <w:rsid w:val="00C90A42"/>
    <w:rsid w:val="00C96417"/>
    <w:rsid w:val="00CC1D92"/>
    <w:rsid w:val="00CE3CD6"/>
    <w:rsid w:val="00CE7C72"/>
    <w:rsid w:val="00D124E5"/>
    <w:rsid w:val="00D15D45"/>
    <w:rsid w:val="00D71BCE"/>
    <w:rsid w:val="00DD2D6E"/>
    <w:rsid w:val="00DF496E"/>
    <w:rsid w:val="00E0371F"/>
    <w:rsid w:val="00E47085"/>
    <w:rsid w:val="00EA0D03"/>
    <w:rsid w:val="00EA2BD8"/>
    <w:rsid w:val="00EA757D"/>
    <w:rsid w:val="00ED4230"/>
    <w:rsid w:val="00F40C35"/>
    <w:rsid w:val="00F436E3"/>
    <w:rsid w:val="00F5461E"/>
    <w:rsid w:val="00F650A6"/>
    <w:rsid w:val="00F75DEA"/>
    <w:rsid w:val="00F7705C"/>
    <w:rsid w:val="00FA372B"/>
    <w:rsid w:val="00FA3741"/>
    <w:rsid w:val="00FB0BDA"/>
    <w:rsid w:val="00FD2B1B"/>
    <w:rsid w:val="00FD2FA9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Titre2Car">
    <w:name w:val="Titre 2 Car"/>
    <w:basedOn w:val="Policepardfaut"/>
    <w:link w:val="Titre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r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reC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M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Cadre).dotx</Template>
  <TotalTime>1271</TotalTime>
  <Pages>5</Pages>
  <Words>556</Words>
  <Characters>3064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20</cp:revision>
  <cp:lastPrinted>2020-07-29T06:12:00Z</cp:lastPrinted>
  <dcterms:created xsi:type="dcterms:W3CDTF">2020-07-27T10:28:00Z</dcterms:created>
  <dcterms:modified xsi:type="dcterms:W3CDTF">2020-08-05T21:37:00Z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
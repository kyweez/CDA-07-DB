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49C64AD7" w:rsidR="00CC79E3" w:rsidRPr="00CC79E3" w:rsidRDefault="00B2612D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Exercices </w:t>
                                      </w:r>
                                      <w:r w:rsidR="005F2070">
                                        <w:rPr>
                                          <w:lang w:bidi="fr-FR"/>
                                        </w:rPr>
                                        <w:t>sur le MLD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1B0FF21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49C64AD7" w:rsidR="00CC79E3" w:rsidRPr="00CC79E3" w:rsidRDefault="00B2612D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Exercices </w:t>
                                </w:r>
                                <w:r w:rsidR="005F2070">
                                  <w:rPr>
                                    <w:lang w:bidi="fr-FR"/>
                                  </w:rPr>
                                  <w:t>sur le MLD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6753DB2E" w:rsidR="00B2612D" w:rsidRPr="005D120C" w:rsidRDefault="005F2070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Ecrire les modèles logiques de données de chaque exercice ci-dessous.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6753DB2E" w:rsidR="00B2612D" w:rsidRPr="005D120C" w:rsidRDefault="005F2070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E4E9EF" w:themeColor="background2"/>
                                    <w:lang w:bidi="fr-FR"/>
                                  </w:rPr>
                                  <w:t>Ecrire les modèles logiques de données de chaque exercice ci-dessous.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4891D220" w14:textId="55D21F56" w:rsidR="004F2DED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0162" w:history="1">
            <w:r w:rsidR="004F2DED" w:rsidRPr="00985C99">
              <w:rPr>
                <w:rStyle w:val="Lienhypertexte"/>
                <w:noProof/>
              </w:rPr>
              <w:t>Énoncé 1</w:t>
            </w:r>
            <w:r w:rsidR="004F2DED">
              <w:rPr>
                <w:noProof/>
                <w:webHidden/>
              </w:rPr>
              <w:tab/>
            </w:r>
            <w:r w:rsidR="004F2DED">
              <w:rPr>
                <w:noProof/>
                <w:webHidden/>
              </w:rPr>
              <w:fldChar w:fldCharType="begin"/>
            </w:r>
            <w:r w:rsidR="004F2DED">
              <w:rPr>
                <w:noProof/>
                <w:webHidden/>
              </w:rPr>
              <w:instrText xml:space="preserve"> PAGEREF _Toc49240162 \h </w:instrText>
            </w:r>
            <w:r w:rsidR="004F2DED">
              <w:rPr>
                <w:noProof/>
                <w:webHidden/>
              </w:rPr>
            </w:r>
            <w:r w:rsidR="004F2DED">
              <w:rPr>
                <w:noProof/>
                <w:webHidden/>
              </w:rPr>
              <w:fldChar w:fldCharType="separate"/>
            </w:r>
            <w:r w:rsidR="004F2DED">
              <w:rPr>
                <w:noProof/>
                <w:webHidden/>
              </w:rPr>
              <w:t>2</w:t>
            </w:r>
            <w:r w:rsidR="004F2DED">
              <w:rPr>
                <w:noProof/>
                <w:webHidden/>
              </w:rPr>
              <w:fldChar w:fldCharType="end"/>
            </w:r>
          </w:hyperlink>
        </w:p>
        <w:p w14:paraId="1D36E31A" w14:textId="575DFD6E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3" w:history="1">
            <w:r w:rsidRPr="00985C99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2F3D" w14:textId="6722A21F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4" w:history="1">
            <w:r w:rsidRPr="00985C99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2C59" w14:textId="0C499426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5" w:history="1">
            <w:r w:rsidRPr="00985C99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2F78" w14:textId="3797D5D7" w:rsidR="004F2DED" w:rsidRDefault="004F2DED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240166" w:history="1">
            <w:r w:rsidRPr="00985C99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213BDFF8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75F8D518" w:rsidR="004F53E9" w:rsidRDefault="005F2070" w:rsidP="009A11DD">
      <w:pPr>
        <w:pStyle w:val="Titre1"/>
      </w:pPr>
      <w:bookmarkStart w:id="0" w:name="_Toc49240162"/>
      <w:r>
        <w:lastRenderedPageBreak/>
        <w:t>Énoncé 1</w:t>
      </w:r>
      <w:bookmarkEnd w:id="0"/>
    </w:p>
    <w:p w14:paraId="0C82AFF4" w14:textId="77777777" w:rsidR="00F062BF" w:rsidRDefault="00F062BF" w:rsidP="00F062BF">
      <w:pPr>
        <w:pStyle w:val="Sansinterligne"/>
      </w:pPr>
    </w:p>
    <w:p w14:paraId="64CCDB50" w14:textId="77777777" w:rsidR="00DA67AC" w:rsidRDefault="00DA67AC"/>
    <w:p w14:paraId="6AE79BEF" w14:textId="77777777" w:rsidR="00DA67AC" w:rsidRDefault="00DA67AC">
      <w:r w:rsidRPr="00DA67AC">
        <w:rPr>
          <w:noProof/>
        </w:rPr>
        <w:drawing>
          <wp:inline distT="0" distB="0" distL="0" distR="0" wp14:anchorId="6E8311E8" wp14:editId="3552DE27">
            <wp:extent cx="5925377" cy="176237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22F8" w14:textId="2CAFEA40" w:rsidR="00DA67AC" w:rsidRPr="00DA67AC" w:rsidRDefault="00DA67AC" w:rsidP="00DA67AC">
      <w:pPr>
        <w:rPr>
          <w:noProof/>
        </w:rPr>
      </w:pPr>
      <w:r w:rsidRPr="00DA67AC">
        <w:rPr>
          <w:noProof/>
        </w:rPr>
        <w:t>Persons = (</w:t>
      </w:r>
      <w:r w:rsidRPr="00DA67AC">
        <w:rPr>
          <w:b/>
          <w:bCs/>
          <w:noProof/>
          <w:u w:val="single"/>
        </w:rPr>
        <w:t>id_person</w:t>
      </w:r>
      <w:r w:rsidRPr="00DA67AC">
        <w:rPr>
          <w:noProof/>
        </w:rPr>
        <w:t>, firstname, name, street_number, street, zipcode;</w:t>
      </w:r>
    </w:p>
    <w:p w14:paraId="329E4608" w14:textId="086A6467" w:rsidR="00DA67AC" w:rsidRPr="00DA67AC" w:rsidRDefault="00DA67AC" w:rsidP="00DA67AC">
      <w:pPr>
        <w:rPr>
          <w:noProof/>
        </w:rPr>
      </w:pPr>
      <w:r w:rsidRPr="00DA67AC">
        <w:rPr>
          <w:noProof/>
        </w:rPr>
        <w:t>Vehicles = (</w:t>
      </w:r>
      <w:r w:rsidRPr="00DA67AC">
        <w:rPr>
          <w:b/>
          <w:bCs/>
          <w:noProof/>
          <w:u w:val="single"/>
        </w:rPr>
        <w:t>registration</w:t>
      </w:r>
      <w:r w:rsidRPr="00DA67AC">
        <w:rPr>
          <w:noProof/>
        </w:rPr>
        <w:t>, brand, mileage, release_date, #id_person);</w:t>
      </w:r>
    </w:p>
    <w:p w14:paraId="066388DB" w14:textId="77777777" w:rsidR="00DA67AC" w:rsidRDefault="00DA67AC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3B846D19" w14:textId="234819A2" w:rsidR="009D7470" w:rsidRDefault="004F2DED" w:rsidP="005343DF">
      <w:pPr>
        <w:pStyle w:val="Titre1"/>
      </w:pPr>
      <w:r>
        <w:lastRenderedPageBreak/>
        <w:t>Enoncé 2</w:t>
      </w:r>
    </w:p>
    <w:p w14:paraId="2476E231" w14:textId="68B58F8C" w:rsidR="002D0AA1" w:rsidRDefault="002D0AA1" w:rsidP="00F062BF">
      <w:pPr>
        <w:pStyle w:val="Sansinterligne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46602E1D" w14:textId="372797C5" w:rsidR="00FD2B1B" w:rsidRDefault="004F2DED" w:rsidP="005343DF">
      <w:pPr>
        <w:pStyle w:val="Titre1"/>
      </w:pPr>
      <w:r>
        <w:lastRenderedPageBreak/>
        <w:t>Enoncé 3</w:t>
      </w:r>
    </w:p>
    <w:p w14:paraId="4B194971" w14:textId="24235C47" w:rsidR="00031276" w:rsidRDefault="00031276">
      <w:r>
        <w:br w:type="page"/>
      </w:r>
    </w:p>
    <w:p w14:paraId="7B97DCAB" w14:textId="3C8C033F" w:rsidR="00031276" w:rsidRDefault="004F2DED" w:rsidP="00031276">
      <w:pPr>
        <w:pStyle w:val="Titre1"/>
      </w:pPr>
      <w:r>
        <w:lastRenderedPageBreak/>
        <w:t>Enoncé 4</w:t>
      </w:r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36149D45" w:rsidR="006C2F3E" w:rsidRDefault="004F2DED" w:rsidP="00FB41D7">
      <w:pPr>
        <w:pStyle w:val="Titre1"/>
      </w:pPr>
      <w:r>
        <w:lastRenderedPageBreak/>
        <w:t>Enoncé 5</w:t>
      </w:r>
    </w:p>
    <w:p w14:paraId="0E1BA777" w14:textId="72A1A644" w:rsidR="00123FEC" w:rsidRDefault="00123FEC" w:rsidP="00FB41D7"/>
    <w:p w14:paraId="3E7478E9" w14:textId="77777777" w:rsidR="00340F9C" w:rsidRDefault="00340F9C" w:rsidP="00FB41D7">
      <w:pPr>
        <w:rPr>
          <w:lang w:val="en-US"/>
        </w:rPr>
      </w:pPr>
    </w:p>
    <w:p w14:paraId="30523160" w14:textId="0C5328B2" w:rsidR="008A146B" w:rsidRDefault="008A146B">
      <w:pPr>
        <w:rPr>
          <w:lang w:val="en-US"/>
        </w:rPr>
      </w:pPr>
      <w:r>
        <w:rPr>
          <w:lang w:val="en-US"/>
        </w:rPr>
        <w:br w:type="page"/>
      </w:r>
    </w:p>
    <w:p w14:paraId="6D4CE9C9" w14:textId="1FB1C4D6" w:rsidR="00725A94" w:rsidRDefault="008A146B" w:rsidP="008A146B">
      <w:pPr>
        <w:pStyle w:val="Titre1"/>
      </w:pPr>
      <w:r w:rsidRPr="008A146B">
        <w:lastRenderedPageBreak/>
        <w:t>Enoncé 6</w:t>
      </w:r>
    </w:p>
    <w:p w14:paraId="01D90887" w14:textId="77777777" w:rsidR="008A146B" w:rsidRPr="008A146B" w:rsidRDefault="008A146B" w:rsidP="00FB41D7"/>
    <w:p w14:paraId="05E485E2" w14:textId="77777777" w:rsidR="008A146B" w:rsidRDefault="008A146B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6E634988" w14:textId="74F8BFD7" w:rsidR="008A146B" w:rsidRDefault="008A146B" w:rsidP="008A146B">
      <w:pPr>
        <w:pStyle w:val="Titre1"/>
      </w:pPr>
      <w:r w:rsidRPr="008A146B">
        <w:lastRenderedPageBreak/>
        <w:t>Enoncé 7</w:t>
      </w:r>
    </w:p>
    <w:p w14:paraId="7DA3D60B" w14:textId="77777777" w:rsidR="008A146B" w:rsidRPr="008A146B" w:rsidRDefault="008A146B" w:rsidP="00FB41D7"/>
    <w:sectPr w:rsidR="008A146B" w:rsidRPr="008A146B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93683" w14:textId="77777777" w:rsidR="002356DE" w:rsidRDefault="002356DE">
      <w:pPr>
        <w:spacing w:after="0" w:line="240" w:lineRule="auto"/>
      </w:pPr>
      <w:r>
        <w:separator/>
      </w:r>
    </w:p>
  </w:endnote>
  <w:endnote w:type="continuationSeparator" w:id="0">
    <w:p w14:paraId="6621BFEA" w14:textId="77777777" w:rsidR="002356DE" w:rsidRDefault="0023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1847A" w14:textId="77777777" w:rsidR="002356DE" w:rsidRDefault="002356DE">
      <w:pPr>
        <w:spacing w:after="0" w:line="240" w:lineRule="auto"/>
      </w:pPr>
      <w:r>
        <w:separator/>
      </w:r>
    </w:p>
  </w:footnote>
  <w:footnote w:type="continuationSeparator" w:id="0">
    <w:p w14:paraId="40E5B354" w14:textId="77777777" w:rsidR="002356DE" w:rsidRDefault="0023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356DE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4520C"/>
    <w:rsid w:val="004579C6"/>
    <w:rsid w:val="004914FC"/>
    <w:rsid w:val="00493284"/>
    <w:rsid w:val="004E0E64"/>
    <w:rsid w:val="004F2DED"/>
    <w:rsid w:val="004F53E9"/>
    <w:rsid w:val="005262A4"/>
    <w:rsid w:val="005343DF"/>
    <w:rsid w:val="005425BE"/>
    <w:rsid w:val="00545B1B"/>
    <w:rsid w:val="00573A32"/>
    <w:rsid w:val="0058525B"/>
    <w:rsid w:val="005A0CCB"/>
    <w:rsid w:val="005C358C"/>
    <w:rsid w:val="005D120C"/>
    <w:rsid w:val="005F2070"/>
    <w:rsid w:val="00654261"/>
    <w:rsid w:val="006827FF"/>
    <w:rsid w:val="006A3990"/>
    <w:rsid w:val="006C1130"/>
    <w:rsid w:val="006C2F3E"/>
    <w:rsid w:val="006C3BDC"/>
    <w:rsid w:val="00706091"/>
    <w:rsid w:val="00725A94"/>
    <w:rsid w:val="00732598"/>
    <w:rsid w:val="007708F5"/>
    <w:rsid w:val="00790E43"/>
    <w:rsid w:val="00793171"/>
    <w:rsid w:val="007C3E31"/>
    <w:rsid w:val="00815A79"/>
    <w:rsid w:val="008204FC"/>
    <w:rsid w:val="00856E92"/>
    <w:rsid w:val="008613A8"/>
    <w:rsid w:val="0089459E"/>
    <w:rsid w:val="008A146B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124E5"/>
    <w:rsid w:val="00D71BCE"/>
    <w:rsid w:val="00DA67AC"/>
    <w:rsid w:val="00DD2D6E"/>
    <w:rsid w:val="00DF496E"/>
    <w:rsid w:val="00E0371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1361</TotalTime>
  <Pages>9</Pages>
  <Words>111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30</cp:revision>
  <cp:lastPrinted>2020-07-29T06:12:00Z</cp:lastPrinted>
  <dcterms:created xsi:type="dcterms:W3CDTF">2020-07-27T10:28:00Z</dcterms:created>
  <dcterms:modified xsi:type="dcterms:W3CDTF">2020-08-25T07:30:00Z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
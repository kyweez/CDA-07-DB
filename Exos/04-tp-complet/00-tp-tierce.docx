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1E12F9E8" w14:textId="77777777" w:rsidR="00172D10" w:rsidRDefault="001C62C8"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3C7BE52" wp14:editId="10DD3000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E713FB2" id="Groupe 27" o:spid="_x0000_s1026" alt="Forme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">
                      <v:imagedata r:id="rId16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">
                      <v:imagedata r:id="rId17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">
                      <v:imagedata r:id="rId18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">
                      <v:imagedata r:id="rId19" o:title="Hexagone 3"/>
                    </v:shape>
                  </v:group>
                </w:pict>
              </mc:Fallback>
            </mc:AlternateContent>
          </w:r>
        </w:p>
        <w:tbl>
          <w:tblPr>
            <w:tblStyle w:val="Tableausimp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13EECEF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590A0A6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fr-FR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10872C2C" wp14:editId="2CB641FE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g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523E1316" id="Rectangle 18" o:spid="_x0000_s1026" alt="Titre : Lig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y2nAIAAJM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670E74FA" wp14:editId="30AA9481">
                          <wp:extent cx="6697389" cy="771855"/>
                          <wp:effectExtent l="0" t="0" r="0" b="9525"/>
                          <wp:docPr id="24" name="Zone de texte 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8C94C16" w14:textId="003174A8" w:rsidR="00B2612D" w:rsidRPr="008A25CD" w:rsidRDefault="00B2612D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bidi="fr-FR"/>
                                        </w:rPr>
                                        <w:t>La méthode Merise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70E74F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Zone de texte 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" filled="f" stroked="f">
                          <v:textbox>
                            <w:txbxContent>
                              <w:p w14:paraId="18C94C16" w14:textId="003174A8" w:rsidR="00B2612D" w:rsidRPr="008A25CD" w:rsidRDefault="00B2612D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bidi="fr-FR"/>
                                  </w:rPr>
                                  <w:t>La méthode Merise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39C0AD1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161477E6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1B0FF21B" wp14:editId="4DC7B619">
                          <wp:extent cx="3515096" cy="818968"/>
                          <wp:effectExtent l="0" t="0" r="0" b="635"/>
                          <wp:docPr id="25" name="Zone de texte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3515096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85C3E72" w14:textId="3F718DE2" w:rsidR="00CC79E3" w:rsidRPr="00CC79E3" w:rsidRDefault="00A66E57" w:rsidP="00CC79E3">
                                      <w:pPr>
                                        <w:pStyle w:val="Sous-titre"/>
                                        <w:jc w:val="center"/>
                                        <w:rPr>
                                          <w:lang w:bidi="fr-FR"/>
                                        </w:rPr>
                                      </w:pPr>
                                      <w:r>
                                        <w:rPr>
                                          <w:lang w:bidi="fr-FR"/>
                                        </w:rPr>
                                        <w:t>TP</w:t>
                                      </w:r>
                                      <w:r w:rsidR="00B2612D">
                                        <w:rPr>
                                          <w:lang w:bidi="fr-FR"/>
                                        </w:rPr>
                                        <w:t xml:space="preserve"> </w:t>
                                      </w:r>
                                      <w:r w:rsidR="00346A1D">
                                        <w:rPr>
                                          <w:lang w:bidi="fr-FR"/>
                                        </w:rPr>
                                        <w:t>du tiercé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B0FF21B" id="Zone de texte 25" o:spid="_x0000_s1027" type="#_x0000_t202" style="width:276.8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" filled="f" stroked="f">
                          <v:textbox>
                            <w:txbxContent>
                              <w:p w14:paraId="585C3E72" w14:textId="3F718DE2" w:rsidR="00CC79E3" w:rsidRPr="00CC79E3" w:rsidRDefault="00A66E57" w:rsidP="00CC79E3">
                                <w:pPr>
                                  <w:pStyle w:val="Sous-titre"/>
                                  <w:jc w:val="center"/>
                                  <w:rPr>
                                    <w:lang w:bidi="fr-FR"/>
                                  </w:rPr>
                                </w:pPr>
                                <w:r>
                                  <w:rPr>
                                    <w:lang w:bidi="fr-FR"/>
                                  </w:rPr>
                                  <w:t>TP</w:t>
                                </w:r>
                                <w:r w:rsidR="00B2612D">
                                  <w:rPr>
                                    <w:lang w:bidi="fr-FR"/>
                                  </w:rPr>
                                  <w:t xml:space="preserve"> </w:t>
                                </w:r>
                                <w:r w:rsidR="00346A1D">
                                  <w:rPr>
                                    <w:lang w:bidi="fr-FR"/>
                                  </w:rPr>
                                  <w:t>du tiercé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2A487BC3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6E58548E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2FBC8573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fr-FR"/>
                  </w:rPr>
                  <mc:AlternateContent>
                    <mc:Choice Requires="wps">
                      <w:drawing>
                        <wp:inline distT="0" distB="0" distL="0" distR="0" wp14:anchorId="01A1B115" wp14:editId="3313177F">
                          <wp:extent cx="6495393" cy="676894"/>
                          <wp:effectExtent l="0" t="0" r="0" b="9525"/>
                          <wp:docPr id="26" name="Zone de texte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495393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B7FCF86" w14:textId="77A42EA9" w:rsidR="00B2612D" w:rsidRPr="005D120C" w:rsidRDefault="00A66E57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Créer une base de données depuis un texte brut.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01A1B115" id="Zone de texte 26" o:spid="_x0000_s1028" type="#_x0000_t202" style="width:511.45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" filled="f" stroked="f">
                          <v:textbox>
                            <w:txbxContent>
                              <w:p w14:paraId="7B7FCF86" w14:textId="77A42EA9" w:rsidR="00B2612D" w:rsidRPr="005D120C" w:rsidRDefault="00A66E57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Créer une base de données depuis un texte brut.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1298155B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B0CC3D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6F780BB0" w14:textId="77777777" w:rsidR="00172D10" w:rsidRDefault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fr-FR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E7924B2" wp14:editId="0881C9E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e 28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sme 19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sme 20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sme 21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514BDEE" id="Groupe 28" o:spid="_x0000_s1026" alt="Forme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">
                    <v:shape id="Graphisme 19" o:spid="_x0000_s1027" type="#_x0000_t75" alt="Hexagone 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">
                      <v:imagedata r:id="rId17" o:title="Hexagone 2"/>
                    </v:shape>
                    <v:shape id="Graphisme 20" o:spid="_x0000_s1028" type="#_x0000_t75" alt="Hexagone 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">
                      <v:imagedata r:id="rId19" o:title="Hexagone 3"/>
                    </v:shape>
                    <v:shape id="Graphisme 21" o:spid="_x0000_s1029" type="#_x0000_t75" alt="Hexagone 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">
                      <v:imagedata r:id="rId18" o:title="Hexagone 4"/>
                    </v:shape>
                  </v:group>
                </w:pict>
              </mc:Fallback>
            </mc:AlternateContent>
          </w:r>
          <w:r w:rsidR="005D120C">
            <w:rPr>
              <w:noProof/>
              <w:lang w:bidi="fr-FR"/>
            </w:rPr>
            <w:drawing>
              <wp:anchor distT="0" distB="0" distL="114300" distR="114300" simplePos="0" relativeHeight="251668480" behindDoc="0" locked="0" layoutInCell="1" allowOverlap="1" wp14:anchorId="762B36C5" wp14:editId="72E128F0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sme 23" descr="Hexagone 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sme 13" descr="Hexagone 1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fr-FR"/>
              <w14:ligatures w14:val="standardContextual"/>
              <w14:cntxtAlt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color w:val="auto"/>
          <w:sz w:val="22"/>
          <w:szCs w:val="22"/>
        </w:rPr>
        <w:id w:val="1671453455"/>
        <w:docPartObj>
          <w:docPartGallery w:val="Table of Contents"/>
          <w:docPartUnique/>
        </w:docPartObj>
      </w:sdtPr>
      <w:sdtEndPr/>
      <w:sdtContent>
        <w:p w14:paraId="636362CA" w14:textId="26700085" w:rsidR="00B02021" w:rsidRDefault="00B02021" w:rsidP="00B02021">
          <w:pPr>
            <w:pStyle w:val="En-ttedetabledesmatires"/>
            <w:ind w:firstLine="720"/>
          </w:pPr>
          <w:r>
            <w:t>Table des matières</w:t>
          </w:r>
        </w:p>
        <w:p w14:paraId="7FF091BF" w14:textId="23E4E8DC" w:rsidR="00340F9C" w:rsidRDefault="00B02021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92773" w:history="1">
            <w:r w:rsidR="00340F9C" w:rsidRPr="003D7E87">
              <w:rPr>
                <w:rStyle w:val="Lienhypertexte"/>
                <w:noProof/>
              </w:rPr>
              <w:t>Mise en valeur des données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_Toc47992773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4B143D87" w14:textId="2A67480E" w:rsidR="00340F9C" w:rsidRDefault="00707009">
          <w:pPr>
            <w:pStyle w:val="TM2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4" w:history="1">
            <w:r w:rsidR="00340F9C" w:rsidRPr="003D7E87">
              <w:rPr>
                <w:rStyle w:val="Lienhypertexte"/>
                <w:noProof/>
              </w:rPr>
              <w:t>Premier passage :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_Toc47992774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628948AB" w14:textId="4F3EE0C6" w:rsidR="00340F9C" w:rsidRDefault="00707009">
          <w:pPr>
            <w:pStyle w:val="TM2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5" w:history="1">
            <w:r w:rsidR="00340F9C" w:rsidRPr="003D7E87">
              <w:rPr>
                <w:rStyle w:val="Lienhypertexte"/>
                <w:noProof/>
              </w:rPr>
              <w:t>Second passage :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_Toc47992775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47B5C626" w14:textId="1A813CF5" w:rsidR="00340F9C" w:rsidRDefault="00707009">
          <w:pPr>
            <w:pStyle w:val="TM2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6" w:history="1">
            <w:r w:rsidR="00340F9C" w:rsidRPr="003D7E87">
              <w:rPr>
                <w:rStyle w:val="Lienhypertexte"/>
                <w:noProof/>
              </w:rPr>
              <w:t>Ressources :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_Toc47992776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2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237F8D94" w14:textId="74EA8868" w:rsidR="00340F9C" w:rsidRDefault="00707009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7" w:history="1">
            <w:r w:rsidR="00340F9C" w:rsidRPr="003D7E87">
              <w:rPr>
                <w:rStyle w:val="Lienhypertexte"/>
                <w:noProof/>
              </w:rPr>
              <w:t>Analyse : L’interview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_Toc47992777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3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6F671E36" w14:textId="73DD59CA" w:rsidR="00340F9C" w:rsidRDefault="00707009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8" w:history="1">
            <w:r w:rsidR="00340F9C" w:rsidRPr="003D7E87">
              <w:rPr>
                <w:rStyle w:val="Lienhypertexte"/>
                <w:noProof/>
              </w:rPr>
              <w:t>Règles de gestion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_Toc47992778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4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61FEE757" w14:textId="1FE087E9" w:rsidR="00340F9C" w:rsidRDefault="00707009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79" w:history="1">
            <w:r w:rsidR="00340F9C" w:rsidRPr="003D7E87">
              <w:rPr>
                <w:rStyle w:val="Lienhypertexte"/>
                <w:noProof/>
              </w:rPr>
              <w:t>Dictionnaire de données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_Toc47992779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5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0AFDD9D6" w14:textId="21CEA5E7" w:rsidR="00340F9C" w:rsidRDefault="00707009">
          <w:pPr>
            <w:pStyle w:val="TM1"/>
            <w:tabs>
              <w:tab w:val="right" w:leader="dot" w:pos="10456"/>
            </w:tabs>
            <w:rPr>
              <w:noProof/>
              <w:sz w:val="24"/>
              <w:szCs w:val="24"/>
              <w:lang w:eastAsia="en-GB"/>
            </w:rPr>
          </w:pPr>
          <w:hyperlink w:anchor="_Toc47992780" w:history="1">
            <w:r w:rsidR="00340F9C" w:rsidRPr="003D7E87">
              <w:rPr>
                <w:rStyle w:val="Lienhypertexte"/>
                <w:noProof/>
              </w:rPr>
              <w:t>Dépendances fonctionnelles simples</w:t>
            </w:r>
            <w:r w:rsidR="00340F9C">
              <w:rPr>
                <w:noProof/>
                <w:webHidden/>
              </w:rPr>
              <w:tab/>
            </w:r>
            <w:r w:rsidR="00340F9C">
              <w:rPr>
                <w:noProof/>
                <w:webHidden/>
              </w:rPr>
              <w:fldChar w:fldCharType="begin"/>
            </w:r>
            <w:r w:rsidR="00340F9C">
              <w:rPr>
                <w:noProof/>
                <w:webHidden/>
              </w:rPr>
              <w:instrText xml:space="preserve"> PAGEREF _Toc47992780 \h </w:instrText>
            </w:r>
            <w:r w:rsidR="00340F9C">
              <w:rPr>
                <w:noProof/>
                <w:webHidden/>
              </w:rPr>
            </w:r>
            <w:r w:rsidR="00340F9C">
              <w:rPr>
                <w:noProof/>
                <w:webHidden/>
              </w:rPr>
              <w:fldChar w:fldCharType="separate"/>
            </w:r>
            <w:r w:rsidR="00340F9C">
              <w:rPr>
                <w:noProof/>
                <w:webHidden/>
              </w:rPr>
              <w:t>6</w:t>
            </w:r>
            <w:r w:rsidR="00340F9C">
              <w:rPr>
                <w:noProof/>
                <w:webHidden/>
              </w:rPr>
              <w:fldChar w:fldCharType="end"/>
            </w:r>
          </w:hyperlink>
        </w:p>
        <w:p w14:paraId="76D1C129" w14:textId="479AA96E" w:rsidR="00B02021" w:rsidRDefault="00B02021">
          <w:r>
            <w:rPr>
              <w:b/>
              <w:bCs/>
            </w:rPr>
            <w:fldChar w:fldCharType="end"/>
          </w:r>
        </w:p>
      </w:sdtContent>
    </w:sdt>
    <w:p w14:paraId="6C8A7B98" w14:textId="73E14212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</w:p>
    <w:p w14:paraId="4875EE16" w14:textId="77777777" w:rsidR="00B02021" w:rsidRDefault="00B02021">
      <w:pPr>
        <w:rPr>
          <w:rFonts w:asciiTheme="majorHAnsi" w:eastAsiaTheme="majorEastAsia" w:hAnsiTheme="majorHAnsi" w:cstheme="majorBidi"/>
          <w:bCs/>
          <w:color w:val="FFFFFF" w:themeColor="background1"/>
          <w:sz w:val="26"/>
          <w:szCs w:val="32"/>
        </w:rPr>
      </w:pPr>
      <w:r>
        <w:br w:type="page"/>
      </w:r>
    </w:p>
    <w:p w14:paraId="230B7060" w14:textId="3F590D52" w:rsidR="004F53E9" w:rsidRDefault="005343DF" w:rsidP="009A11DD">
      <w:pPr>
        <w:pStyle w:val="Titre1"/>
      </w:pPr>
      <w:bookmarkStart w:id="0" w:name="_Toc47992773"/>
      <w:r>
        <w:lastRenderedPageBreak/>
        <w:t>Mise en valeur des données</w:t>
      </w:r>
      <w:bookmarkEnd w:id="0"/>
    </w:p>
    <w:p w14:paraId="0D1D076E" w14:textId="64F2F535" w:rsidR="005343DF" w:rsidRDefault="005343DF" w:rsidP="005343DF">
      <w:pPr>
        <w:jc w:val="both"/>
      </w:pPr>
    </w:p>
    <w:p w14:paraId="45D91E3A" w14:textId="29626937" w:rsidR="00261635" w:rsidRPr="006A3990" w:rsidRDefault="00261635" w:rsidP="006A3990">
      <w:pPr>
        <w:pStyle w:val="Titre2"/>
      </w:pPr>
      <w:bookmarkStart w:id="1" w:name="_Toc47992774"/>
      <w:r w:rsidRPr="006A3990">
        <w:t>Premier passage :</w:t>
      </w:r>
      <w:bookmarkEnd w:id="1"/>
    </w:p>
    <w:p w14:paraId="7A711BDF" w14:textId="77777777" w:rsidR="00A66E57" w:rsidRDefault="00A66E57" w:rsidP="00A66E57">
      <w:pPr>
        <w:pStyle w:val="Sansinterligne"/>
      </w:pPr>
    </w:p>
    <w:p w14:paraId="3A0EB3F3" w14:textId="20085351" w:rsidR="00A66E57" w:rsidRDefault="00A66E57" w:rsidP="00A66E57">
      <w:pPr>
        <w:pStyle w:val="Sansinterligne"/>
      </w:pPr>
      <w:r>
        <w:t xml:space="preserve">Un parieur assidu des champs de courses et des bases de données, voudrait mémoriser, dans une base de données relationnelle, les </w:t>
      </w:r>
      <w:r w:rsidRPr="00A66E57">
        <w:rPr>
          <w:highlight w:val="yellow"/>
        </w:rPr>
        <w:t>courses de chevaux</w:t>
      </w:r>
      <w:r>
        <w:t xml:space="preserve">, </w:t>
      </w:r>
      <w:r w:rsidRPr="00A66E57">
        <w:rPr>
          <w:highlight w:val="yellow"/>
        </w:rPr>
        <w:t>les paris</w:t>
      </w:r>
      <w:r>
        <w:t xml:space="preserve"> qu'il a faits et </w:t>
      </w:r>
      <w:r w:rsidRPr="00A66E57">
        <w:rPr>
          <w:highlight w:val="yellow"/>
        </w:rPr>
        <w:t>les résultats</w:t>
      </w:r>
      <w:r>
        <w:t>.</w:t>
      </w:r>
    </w:p>
    <w:p w14:paraId="4B0D957B" w14:textId="77777777" w:rsidR="00A66E57" w:rsidRDefault="00A66E57" w:rsidP="00A66E57">
      <w:pPr>
        <w:pStyle w:val="Sansinterligne"/>
      </w:pPr>
    </w:p>
    <w:p w14:paraId="611A4173" w14:textId="691AFA9F" w:rsidR="00A66E57" w:rsidRDefault="00A66E57" w:rsidP="00A66E57">
      <w:pPr>
        <w:pStyle w:val="Sansinterligne"/>
      </w:pPr>
      <w:r>
        <w:t>Plus précisément, il veut enregistrer les informations suivantes pour chaque course :</w:t>
      </w:r>
    </w:p>
    <w:p w14:paraId="474DC041" w14:textId="12CFD2D8" w:rsidR="00A66E57" w:rsidRDefault="00A66E57" w:rsidP="00A66E57">
      <w:pPr>
        <w:pStyle w:val="Sansinterligne"/>
        <w:numPr>
          <w:ilvl w:val="0"/>
          <w:numId w:val="17"/>
        </w:numPr>
      </w:pPr>
      <w:r w:rsidRPr="00A66E57">
        <w:rPr>
          <w:highlight w:val="yellow"/>
        </w:rPr>
        <w:t>Le nom et la date</w:t>
      </w:r>
      <w:r>
        <w:t xml:space="preserve"> (ex : Prix d'Amérique, 21-07-92)</w:t>
      </w:r>
    </w:p>
    <w:p w14:paraId="0CD55189" w14:textId="2B46FB0C" w:rsidR="00A66E57" w:rsidRDefault="00A66E57" w:rsidP="00A66E57">
      <w:pPr>
        <w:pStyle w:val="Sansinterligne"/>
        <w:numPr>
          <w:ilvl w:val="0"/>
          <w:numId w:val="17"/>
        </w:numPr>
      </w:pPr>
      <w:r>
        <w:t xml:space="preserve">Le </w:t>
      </w:r>
      <w:r w:rsidRPr="00A66E57">
        <w:rPr>
          <w:highlight w:val="yellow"/>
        </w:rPr>
        <w:t>numéro</w:t>
      </w:r>
      <w:r>
        <w:t xml:space="preserve">, le </w:t>
      </w:r>
      <w:r w:rsidRPr="00A66E57">
        <w:rPr>
          <w:highlight w:val="yellow"/>
        </w:rPr>
        <w:t xml:space="preserve">nom </w:t>
      </w:r>
      <w:r w:rsidRPr="00A66E57">
        <w:rPr>
          <w:highlight w:val="yellow"/>
        </w:rPr>
        <w:t xml:space="preserve">des </w:t>
      </w:r>
      <w:r w:rsidRPr="00A66E57">
        <w:rPr>
          <w:highlight w:val="yellow"/>
        </w:rPr>
        <w:t>chevaux</w:t>
      </w:r>
      <w:r>
        <w:t xml:space="preserve"> partants</w:t>
      </w:r>
    </w:p>
    <w:p w14:paraId="0A5133CF" w14:textId="77777777" w:rsidR="00A66E57" w:rsidRDefault="00A66E57" w:rsidP="00A66E57">
      <w:pPr>
        <w:pStyle w:val="Sansinterligne"/>
        <w:numPr>
          <w:ilvl w:val="0"/>
          <w:numId w:val="17"/>
        </w:numPr>
      </w:pPr>
      <w:r>
        <w:t>Ses paris, avec pour chacun :</w:t>
      </w:r>
    </w:p>
    <w:p w14:paraId="66B82D96" w14:textId="031651EA" w:rsidR="00A66E57" w:rsidRDefault="00A66E57" w:rsidP="00A66E57">
      <w:pPr>
        <w:pStyle w:val="Sansinterligne"/>
        <w:numPr>
          <w:ilvl w:val="1"/>
          <w:numId w:val="17"/>
        </w:numPr>
      </w:pPr>
      <w:r>
        <w:t xml:space="preserve">Le </w:t>
      </w:r>
      <w:r w:rsidRPr="00A66E57">
        <w:rPr>
          <w:highlight w:val="yellow"/>
        </w:rPr>
        <w:t>type</w:t>
      </w:r>
      <w:r>
        <w:t xml:space="preserve"> de pari (couplé, tiercé, quarté, quinté...).</w:t>
      </w:r>
    </w:p>
    <w:p w14:paraId="42B9D0FF" w14:textId="7669724A" w:rsidR="00A66E57" w:rsidRDefault="00A66E57" w:rsidP="00A66E57">
      <w:pPr>
        <w:pStyle w:val="Sansinterligne"/>
        <w:numPr>
          <w:ilvl w:val="2"/>
          <w:numId w:val="17"/>
        </w:numPr>
      </w:pPr>
      <w:r>
        <w:t>Couplé = Pari sur 2 chevaux (1er et 2nd)</w:t>
      </w:r>
    </w:p>
    <w:p w14:paraId="6D93A9FD" w14:textId="6585624B" w:rsidR="00A66E57" w:rsidRDefault="00A66E57" w:rsidP="00A66E57">
      <w:pPr>
        <w:pStyle w:val="Sansinterligne"/>
        <w:numPr>
          <w:ilvl w:val="2"/>
          <w:numId w:val="17"/>
        </w:numPr>
      </w:pPr>
      <w:r>
        <w:t>Tiercé = Pari sur 3 chevaux (1er, 2ème et 3ème)</w:t>
      </w:r>
    </w:p>
    <w:p w14:paraId="4DF09C22" w14:textId="77777777" w:rsidR="00A66E57" w:rsidRDefault="00A66E57" w:rsidP="00A66E57">
      <w:pPr>
        <w:pStyle w:val="Sansinterligne"/>
        <w:numPr>
          <w:ilvl w:val="2"/>
          <w:numId w:val="17"/>
        </w:numPr>
      </w:pPr>
      <w:r>
        <w:t>Etc…</w:t>
      </w:r>
    </w:p>
    <w:p w14:paraId="2E2C26DA" w14:textId="15B7F9A3" w:rsidR="00A66E57" w:rsidRDefault="00A66E57" w:rsidP="00A66E57">
      <w:pPr>
        <w:pStyle w:val="Sansinterligne"/>
        <w:numPr>
          <w:ilvl w:val="1"/>
          <w:numId w:val="17"/>
        </w:numPr>
      </w:pPr>
      <w:r>
        <w:t xml:space="preserve">La </w:t>
      </w:r>
      <w:r w:rsidRPr="00A66E57">
        <w:rPr>
          <w:highlight w:val="yellow"/>
        </w:rPr>
        <w:t>somme jouée</w:t>
      </w:r>
      <w:r>
        <w:t xml:space="preserve"> et les </w:t>
      </w:r>
      <w:r w:rsidRPr="00A66E57">
        <w:rPr>
          <w:highlight w:val="yellow"/>
        </w:rPr>
        <w:t>numéros de chevaux dans l'ordre du pari</w:t>
      </w:r>
      <w:r>
        <w:t>.</w:t>
      </w:r>
    </w:p>
    <w:p w14:paraId="55F45471" w14:textId="77777777" w:rsidR="00A66E57" w:rsidRDefault="00A66E57" w:rsidP="00A66E57">
      <w:pPr>
        <w:pStyle w:val="Sansinterligne"/>
      </w:pPr>
    </w:p>
    <w:p w14:paraId="6EDB579A" w14:textId="22A2ADDA" w:rsidR="00A66E57" w:rsidRDefault="00A66E57" w:rsidP="00A66E57">
      <w:pPr>
        <w:pStyle w:val="Sansinterligne"/>
      </w:pPr>
      <w:r>
        <w:t>Une fois la course jouée, on enregistre aussi :</w:t>
      </w:r>
    </w:p>
    <w:p w14:paraId="6FBCAA0D" w14:textId="65A22B4F" w:rsidR="00A66E57" w:rsidRDefault="00A66E57" w:rsidP="00A66E57">
      <w:pPr>
        <w:pStyle w:val="Sansinterligne"/>
        <w:numPr>
          <w:ilvl w:val="0"/>
          <w:numId w:val="17"/>
        </w:numPr>
      </w:pPr>
      <w:r>
        <w:t xml:space="preserve">Le </w:t>
      </w:r>
      <w:r w:rsidRPr="00A66E57">
        <w:rPr>
          <w:highlight w:val="yellow"/>
        </w:rPr>
        <w:t>résultat</w:t>
      </w:r>
      <w:r>
        <w:t xml:space="preserve"> : l'ordre d'arrivée des chevaux.</w:t>
      </w:r>
    </w:p>
    <w:p w14:paraId="33D49F59" w14:textId="3DAFF4BB" w:rsidR="00A66E57" w:rsidRDefault="00A66E57" w:rsidP="00A66E57">
      <w:pPr>
        <w:pStyle w:val="Sansinterligne"/>
        <w:numPr>
          <w:ilvl w:val="0"/>
          <w:numId w:val="17"/>
        </w:numPr>
      </w:pPr>
      <w:r>
        <w:t xml:space="preserve">Le </w:t>
      </w:r>
      <w:r w:rsidRPr="00A66E57">
        <w:rPr>
          <w:highlight w:val="yellow"/>
        </w:rPr>
        <w:t>gain total</w:t>
      </w:r>
      <w:r>
        <w:t xml:space="preserve"> du parieur pour la course (couplé = somme jouée x 2, tiercé = somme jouée * 3, etc…).</w:t>
      </w:r>
    </w:p>
    <w:p w14:paraId="224C6DBF" w14:textId="77777777" w:rsidR="00A66E57" w:rsidRDefault="00A66E57" w:rsidP="00A66E57">
      <w:pPr>
        <w:pStyle w:val="Sansinterligne"/>
        <w:numPr>
          <w:ilvl w:val="0"/>
          <w:numId w:val="17"/>
        </w:numPr>
      </w:pPr>
    </w:p>
    <w:p w14:paraId="460228A3" w14:textId="7EF1DF16" w:rsidR="00CC79E3" w:rsidRDefault="00A66E57" w:rsidP="00A66E57">
      <w:pPr>
        <w:pStyle w:val="Sansinterligne"/>
      </w:pPr>
      <w:r>
        <w:t>Les noms de chevaux sont uniques et les noms de courses sont uniques (à un instant donné).</w:t>
      </w:r>
    </w:p>
    <w:p w14:paraId="24E6D234" w14:textId="461AC84B" w:rsidR="00F062BF" w:rsidRDefault="00F062BF" w:rsidP="00F062BF">
      <w:pPr>
        <w:pStyle w:val="Sansinterligne"/>
      </w:pPr>
    </w:p>
    <w:p w14:paraId="0CA4DACB" w14:textId="650A459A" w:rsidR="00F062BF" w:rsidRDefault="00F062BF" w:rsidP="00F062BF">
      <w:pPr>
        <w:pStyle w:val="Titre2"/>
      </w:pPr>
      <w:bookmarkStart w:id="2" w:name="_Toc47992775"/>
      <w:r>
        <w:t>Second passage :</w:t>
      </w:r>
      <w:bookmarkEnd w:id="2"/>
    </w:p>
    <w:p w14:paraId="561D1F61" w14:textId="77777777" w:rsidR="00A66E57" w:rsidRPr="00A66E57" w:rsidRDefault="00A66E57" w:rsidP="00A66E57"/>
    <w:p w14:paraId="157E40F5" w14:textId="77777777" w:rsidR="00A66E57" w:rsidRPr="00A66E57" w:rsidRDefault="00A66E57" w:rsidP="00A66E57">
      <w:pPr>
        <w:pStyle w:val="Sansinterligne"/>
      </w:pPr>
      <w:r w:rsidRPr="00A66E57">
        <w:t xml:space="preserve">Un parieur assidu des champs de courses et des bases de données, voudrait mémoriser, dans une base de données relationnelle, les </w:t>
      </w:r>
      <w:r w:rsidRPr="00A66E57">
        <w:rPr>
          <w:shd w:val="clear" w:color="auto" w:fill="92D050"/>
        </w:rPr>
        <w:t>courses</w:t>
      </w:r>
      <w:r w:rsidRPr="00A66E57">
        <w:t xml:space="preserve"> de chevaux, les </w:t>
      </w:r>
      <w:r w:rsidRPr="00A66E57">
        <w:rPr>
          <w:shd w:val="clear" w:color="auto" w:fill="FFFF00"/>
        </w:rPr>
        <w:t>paris</w:t>
      </w:r>
      <w:r w:rsidRPr="00A66E57">
        <w:t xml:space="preserve"> qu'il a faits et les </w:t>
      </w:r>
      <w:r w:rsidRPr="00A66E57">
        <w:rPr>
          <w:shd w:val="clear" w:color="auto" w:fill="FFC000"/>
        </w:rPr>
        <w:t>résultats</w:t>
      </w:r>
      <w:r w:rsidRPr="00A66E57">
        <w:t>.</w:t>
      </w:r>
    </w:p>
    <w:p w14:paraId="278EA456" w14:textId="77777777" w:rsidR="00A66E57" w:rsidRPr="00A66E57" w:rsidRDefault="00A66E57" w:rsidP="00A66E57">
      <w:pPr>
        <w:pStyle w:val="Sansinterligne"/>
      </w:pPr>
    </w:p>
    <w:p w14:paraId="26434CF6" w14:textId="77777777" w:rsidR="00A66E57" w:rsidRPr="00A66E57" w:rsidRDefault="00A66E57" w:rsidP="00A66E57">
      <w:pPr>
        <w:pStyle w:val="Sansinterligne"/>
      </w:pPr>
      <w:r w:rsidRPr="00A66E57">
        <w:t>Plus précisément, il veut enregistrer les informations suivantes pour chaque course :</w:t>
      </w:r>
    </w:p>
    <w:p w14:paraId="7EEC4B69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  <w:r w:rsidRPr="00A66E57">
        <w:t xml:space="preserve">Le </w:t>
      </w:r>
      <w:r w:rsidRPr="00A66E57">
        <w:rPr>
          <w:shd w:val="clear" w:color="auto" w:fill="92D050"/>
        </w:rPr>
        <w:t>nom</w:t>
      </w:r>
      <w:r w:rsidRPr="00A66E57">
        <w:t xml:space="preserve"> et la </w:t>
      </w:r>
      <w:r w:rsidRPr="00A66E57">
        <w:rPr>
          <w:shd w:val="clear" w:color="auto" w:fill="92D050"/>
        </w:rPr>
        <w:t>date</w:t>
      </w:r>
      <w:r w:rsidRPr="00A66E57">
        <w:t xml:space="preserve"> (ex : Prix d'Amérique, 21-07-92)</w:t>
      </w:r>
    </w:p>
    <w:p w14:paraId="4A15F760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  <w:r w:rsidRPr="00A66E57">
        <w:t xml:space="preserve">Le </w:t>
      </w:r>
      <w:r w:rsidRPr="006E5075">
        <w:rPr>
          <w:shd w:val="clear" w:color="auto" w:fill="00B0F0"/>
        </w:rPr>
        <w:t>numéro</w:t>
      </w:r>
      <w:r w:rsidRPr="00A66E57">
        <w:t xml:space="preserve">, le </w:t>
      </w:r>
      <w:r w:rsidRPr="006E5075">
        <w:rPr>
          <w:shd w:val="clear" w:color="auto" w:fill="00B0F0"/>
        </w:rPr>
        <w:t>nom</w:t>
      </w:r>
      <w:r w:rsidRPr="00A66E57">
        <w:t xml:space="preserve"> des </w:t>
      </w:r>
      <w:r w:rsidRPr="00A66E57">
        <w:rPr>
          <w:shd w:val="clear" w:color="auto" w:fill="00B0F0"/>
        </w:rPr>
        <w:t>chevaux</w:t>
      </w:r>
      <w:r w:rsidRPr="00A66E57">
        <w:t xml:space="preserve"> partants</w:t>
      </w:r>
    </w:p>
    <w:p w14:paraId="47BFFE02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  <w:r w:rsidRPr="00A66E57">
        <w:t>Ses paris, avec pour chacun :</w:t>
      </w:r>
    </w:p>
    <w:p w14:paraId="2B806E4A" w14:textId="77777777" w:rsidR="00A66E57" w:rsidRPr="00A66E57" w:rsidRDefault="00A66E57" w:rsidP="00A66E57">
      <w:pPr>
        <w:pStyle w:val="Sansinterligne"/>
        <w:numPr>
          <w:ilvl w:val="1"/>
          <w:numId w:val="17"/>
        </w:numPr>
      </w:pPr>
      <w:r w:rsidRPr="00A66E57">
        <w:t xml:space="preserve">Le </w:t>
      </w:r>
      <w:r w:rsidRPr="006E5075">
        <w:rPr>
          <w:shd w:val="clear" w:color="auto" w:fill="FFFF00"/>
        </w:rPr>
        <w:t>type</w:t>
      </w:r>
      <w:r w:rsidRPr="00A66E57">
        <w:t xml:space="preserve"> de pari (couplé, tiercé, quarté, quinté...).</w:t>
      </w:r>
    </w:p>
    <w:p w14:paraId="7913E55F" w14:textId="77777777" w:rsidR="00A66E57" w:rsidRPr="00A66E57" w:rsidRDefault="00A66E57" w:rsidP="00A66E57">
      <w:pPr>
        <w:pStyle w:val="Sansinterligne"/>
        <w:numPr>
          <w:ilvl w:val="2"/>
          <w:numId w:val="17"/>
        </w:numPr>
      </w:pPr>
      <w:r w:rsidRPr="00A66E57">
        <w:t>Couplé = Pari sur 2 chevaux (1er et 2nd)</w:t>
      </w:r>
    </w:p>
    <w:p w14:paraId="0B535B36" w14:textId="77777777" w:rsidR="00A66E57" w:rsidRPr="00A66E57" w:rsidRDefault="00A66E57" w:rsidP="00A66E57">
      <w:pPr>
        <w:pStyle w:val="Sansinterligne"/>
        <w:numPr>
          <w:ilvl w:val="2"/>
          <w:numId w:val="17"/>
        </w:numPr>
      </w:pPr>
      <w:r w:rsidRPr="00A66E57">
        <w:t>Tiercé = Pari sur 3 chevaux (1er, 2ème et 3ème)</w:t>
      </w:r>
    </w:p>
    <w:p w14:paraId="17DED719" w14:textId="77777777" w:rsidR="00A66E57" w:rsidRPr="00A66E57" w:rsidRDefault="00A66E57" w:rsidP="00A66E57">
      <w:pPr>
        <w:pStyle w:val="Sansinterligne"/>
        <w:numPr>
          <w:ilvl w:val="2"/>
          <w:numId w:val="17"/>
        </w:numPr>
      </w:pPr>
      <w:r w:rsidRPr="00A66E57">
        <w:t>Etc…</w:t>
      </w:r>
    </w:p>
    <w:p w14:paraId="5AEEA190" w14:textId="77777777" w:rsidR="00A66E57" w:rsidRPr="00A66E57" w:rsidRDefault="00A66E57" w:rsidP="00A66E57">
      <w:pPr>
        <w:pStyle w:val="Sansinterligne"/>
        <w:numPr>
          <w:ilvl w:val="1"/>
          <w:numId w:val="17"/>
        </w:numPr>
      </w:pPr>
      <w:r w:rsidRPr="00A66E57">
        <w:t xml:space="preserve">La </w:t>
      </w:r>
      <w:r w:rsidRPr="006E5075">
        <w:rPr>
          <w:shd w:val="clear" w:color="auto" w:fill="FFFF00"/>
        </w:rPr>
        <w:t>somme jouée</w:t>
      </w:r>
      <w:r w:rsidRPr="00A66E57">
        <w:t xml:space="preserve"> et les numéros de chevaux dans l'</w:t>
      </w:r>
      <w:r w:rsidRPr="006E5075">
        <w:rPr>
          <w:shd w:val="clear" w:color="auto" w:fill="C00000"/>
        </w:rPr>
        <w:t>ordre</w:t>
      </w:r>
      <w:r w:rsidRPr="00A66E57">
        <w:t xml:space="preserve"> du pari.</w:t>
      </w:r>
    </w:p>
    <w:p w14:paraId="0FB8F618" w14:textId="77777777" w:rsidR="00A66E57" w:rsidRPr="00A66E57" w:rsidRDefault="00A66E57" w:rsidP="00A66E57">
      <w:pPr>
        <w:pStyle w:val="Sansinterligne"/>
      </w:pPr>
    </w:p>
    <w:p w14:paraId="45C5B5F5" w14:textId="77777777" w:rsidR="00A66E57" w:rsidRPr="00A66E57" w:rsidRDefault="00A66E57" w:rsidP="00A66E57">
      <w:pPr>
        <w:pStyle w:val="Sansinterligne"/>
      </w:pPr>
      <w:r w:rsidRPr="00A66E57">
        <w:t>Une fois la course jouée, on enregistre aussi :</w:t>
      </w:r>
    </w:p>
    <w:p w14:paraId="4CE25D88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  <w:r w:rsidRPr="00A66E57">
        <w:t xml:space="preserve">Le </w:t>
      </w:r>
      <w:r w:rsidRPr="006E5075">
        <w:rPr>
          <w:shd w:val="clear" w:color="auto" w:fill="92D050"/>
        </w:rPr>
        <w:t>résultat</w:t>
      </w:r>
      <w:r w:rsidRPr="00A66E57">
        <w:t xml:space="preserve"> : l'ordre d'arrivée des chevaux.</w:t>
      </w:r>
    </w:p>
    <w:p w14:paraId="232B08F8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  <w:r w:rsidRPr="00A66E57">
        <w:t xml:space="preserve">Le </w:t>
      </w:r>
      <w:r w:rsidRPr="006E5075">
        <w:rPr>
          <w:shd w:val="clear" w:color="auto" w:fill="FFFF00"/>
        </w:rPr>
        <w:t>gain</w:t>
      </w:r>
      <w:r w:rsidRPr="00A66E57">
        <w:t xml:space="preserve"> total du parieur pour la course (couplé = somme jouée x 2, tiercé = somme jouée * 3, etc…).</w:t>
      </w:r>
    </w:p>
    <w:p w14:paraId="4503CE69" w14:textId="77777777" w:rsidR="00A66E57" w:rsidRPr="00A66E57" w:rsidRDefault="00A66E57" w:rsidP="00A66E57">
      <w:pPr>
        <w:pStyle w:val="Sansinterligne"/>
        <w:numPr>
          <w:ilvl w:val="0"/>
          <w:numId w:val="17"/>
        </w:numPr>
      </w:pPr>
    </w:p>
    <w:p w14:paraId="4DC324C1" w14:textId="1AD8D373" w:rsidR="006A3990" w:rsidRDefault="00A66E57" w:rsidP="006A3990">
      <w:pPr>
        <w:pStyle w:val="Sansinterligne"/>
      </w:pPr>
      <w:r w:rsidRPr="00A66E57">
        <w:t>Les noms de chevaux sont uniques et les noms de courses sont uniques (à un instant donné).</w:t>
      </w:r>
    </w:p>
    <w:p w14:paraId="288F8C82" w14:textId="77777777" w:rsidR="006A3990" w:rsidRDefault="006A3990" w:rsidP="006A3990">
      <w:pPr>
        <w:pStyle w:val="Sansinterligne"/>
      </w:pPr>
    </w:p>
    <w:p w14:paraId="0C82AFF4" w14:textId="77777777" w:rsidR="00F062BF" w:rsidRDefault="00F062BF" w:rsidP="00F062BF">
      <w:pPr>
        <w:pStyle w:val="Sansinterligne"/>
      </w:pPr>
    </w:p>
    <w:p w14:paraId="74BB883C" w14:textId="77777777" w:rsidR="005343DF" w:rsidRDefault="005343DF">
      <w:pPr>
        <w:rPr>
          <w:rFonts w:asciiTheme="majorHAnsi" w:eastAsiaTheme="majorEastAsia" w:hAnsiTheme="majorHAnsi" w:cstheme="majorBidi"/>
          <w:b/>
          <w:bCs/>
          <w:color w:val="3F1D5A" w:themeColor="accent1"/>
          <w:sz w:val="28"/>
          <w:szCs w:val="26"/>
        </w:rPr>
      </w:pPr>
      <w:r>
        <w:br w:type="page"/>
      </w:r>
    </w:p>
    <w:p w14:paraId="3B846D19" w14:textId="150B7CB2" w:rsidR="009D7470" w:rsidRDefault="009D7470" w:rsidP="005343DF">
      <w:pPr>
        <w:pStyle w:val="Titre1"/>
      </w:pPr>
      <w:bookmarkStart w:id="3" w:name="_Toc47992777"/>
      <w:r>
        <w:lastRenderedPageBreak/>
        <w:t>Analyse : L’interview</w:t>
      </w:r>
      <w:bookmarkEnd w:id="3"/>
    </w:p>
    <w:p w14:paraId="4D8CD297" w14:textId="77777777" w:rsidR="00545F1D" w:rsidRDefault="00545F1D" w:rsidP="00F062BF">
      <w:pPr>
        <w:pStyle w:val="Sansinterligne"/>
      </w:pPr>
    </w:p>
    <w:p w14:paraId="001D9E05" w14:textId="77777777" w:rsidR="00545F1D" w:rsidRDefault="00545F1D" w:rsidP="00545F1D">
      <w:pPr>
        <w:pStyle w:val="Titre3"/>
      </w:pPr>
      <w:r>
        <w:t>Combien de chevaux participent aux courses ?</w:t>
      </w:r>
    </w:p>
    <w:p w14:paraId="2FDB715C" w14:textId="77777777" w:rsidR="00545F1D" w:rsidRDefault="00545F1D" w:rsidP="00F062BF">
      <w:pPr>
        <w:pStyle w:val="Sansinterligne"/>
      </w:pPr>
      <w:r>
        <w:t>16</w:t>
      </w:r>
    </w:p>
    <w:p w14:paraId="488A1BBC" w14:textId="77777777" w:rsidR="00545F1D" w:rsidRDefault="00545F1D" w:rsidP="00F062BF">
      <w:pPr>
        <w:pStyle w:val="Sansinterligne"/>
      </w:pPr>
    </w:p>
    <w:p w14:paraId="7B64130C" w14:textId="77885010" w:rsidR="00545F1D" w:rsidRDefault="00545F1D" w:rsidP="00545F1D">
      <w:pPr>
        <w:pStyle w:val="Titre3"/>
      </w:pPr>
      <w:r>
        <w:t>Un cheval peut-il participer à plusieurs courses à la suite ?</w:t>
      </w:r>
    </w:p>
    <w:p w14:paraId="0810A90C" w14:textId="77777777" w:rsidR="00545F1D" w:rsidRDefault="00545F1D" w:rsidP="00F062BF">
      <w:pPr>
        <w:pStyle w:val="Sansinterligne"/>
      </w:pPr>
      <w:r>
        <w:t>Oui</w:t>
      </w:r>
    </w:p>
    <w:p w14:paraId="4CE5D147" w14:textId="77777777" w:rsidR="00545F1D" w:rsidRDefault="00545F1D" w:rsidP="00F062BF">
      <w:pPr>
        <w:pStyle w:val="Sansinterligne"/>
      </w:pPr>
    </w:p>
    <w:p w14:paraId="2ABD4238" w14:textId="77777777" w:rsidR="00545F1D" w:rsidRDefault="00545F1D" w:rsidP="00545F1D">
      <w:pPr>
        <w:pStyle w:val="Titre3"/>
      </w:pPr>
      <w:r>
        <w:t>Pariez-vous pour chaque course ?</w:t>
      </w:r>
    </w:p>
    <w:p w14:paraId="0BD5D613" w14:textId="77777777" w:rsidR="00545F1D" w:rsidRDefault="00545F1D" w:rsidP="00F062BF">
      <w:pPr>
        <w:pStyle w:val="Sansinterligne"/>
      </w:pPr>
      <w:r>
        <w:t>Non</w:t>
      </w:r>
    </w:p>
    <w:p w14:paraId="140D0A29" w14:textId="77777777" w:rsidR="00545F1D" w:rsidRDefault="00545F1D" w:rsidP="00F062BF">
      <w:pPr>
        <w:pStyle w:val="Sansinterligne"/>
      </w:pPr>
    </w:p>
    <w:p w14:paraId="0820F6FC" w14:textId="77777777" w:rsidR="00545F1D" w:rsidRDefault="00545F1D" w:rsidP="00545F1D">
      <w:pPr>
        <w:pStyle w:val="Titre3"/>
      </w:pPr>
      <w:r>
        <w:t>Faites-vous un ou plusieurs paris par course ?</w:t>
      </w:r>
    </w:p>
    <w:p w14:paraId="5600B7EB" w14:textId="43746070" w:rsidR="00545F1D" w:rsidRDefault="00545F1D" w:rsidP="00F062BF">
      <w:pPr>
        <w:pStyle w:val="Sansinterligne"/>
      </w:pPr>
      <w:r>
        <w:t>1 seul</w:t>
      </w:r>
    </w:p>
    <w:p w14:paraId="62A46E72" w14:textId="592DE95F" w:rsidR="00545F1D" w:rsidRDefault="00545F1D" w:rsidP="00F062BF">
      <w:pPr>
        <w:pStyle w:val="Sansinterligne"/>
      </w:pPr>
    </w:p>
    <w:p w14:paraId="515ED92C" w14:textId="36437909" w:rsidR="00545F1D" w:rsidRDefault="00545F1D" w:rsidP="00545F1D">
      <w:pPr>
        <w:pStyle w:val="Titre3"/>
      </w:pPr>
      <w:r>
        <w:t>Le numéro du cheval change-t-il au fil des courses ?</w:t>
      </w:r>
    </w:p>
    <w:p w14:paraId="2D96F125" w14:textId="5D30B87F" w:rsidR="00545F1D" w:rsidRDefault="00545F1D" w:rsidP="00F062BF">
      <w:pPr>
        <w:pStyle w:val="Sansinterligne"/>
      </w:pPr>
      <w:r>
        <w:t>Oui (1 numéro par cheval par course)</w:t>
      </w:r>
    </w:p>
    <w:p w14:paraId="2476E231" w14:textId="1AE172E0" w:rsidR="002D0AA1" w:rsidRPr="00545F1D" w:rsidRDefault="002D0AA1" w:rsidP="00F062BF">
      <w:pPr>
        <w:pStyle w:val="Sansinterligne"/>
      </w:pPr>
      <w:r>
        <w:br w:type="page"/>
      </w:r>
    </w:p>
    <w:p w14:paraId="46602E1D" w14:textId="3F290A24" w:rsidR="00FD2B1B" w:rsidRDefault="00FD2B1B" w:rsidP="005343DF">
      <w:pPr>
        <w:pStyle w:val="Titre1"/>
      </w:pPr>
      <w:bookmarkStart w:id="4" w:name="_Toc47992778"/>
      <w:r>
        <w:lastRenderedPageBreak/>
        <w:t>Règles de gestion</w:t>
      </w:r>
      <w:bookmarkEnd w:id="4"/>
    </w:p>
    <w:p w14:paraId="4B194971" w14:textId="24235C47" w:rsidR="00031276" w:rsidRDefault="00031276">
      <w:r>
        <w:br w:type="page"/>
      </w:r>
    </w:p>
    <w:p w14:paraId="7B97DCAB" w14:textId="542FAFB2" w:rsidR="00031276" w:rsidRDefault="00031276" w:rsidP="00031276">
      <w:pPr>
        <w:pStyle w:val="Titre1"/>
      </w:pPr>
      <w:bookmarkStart w:id="5" w:name="_Toc47992779"/>
      <w:r>
        <w:lastRenderedPageBreak/>
        <w:t>Dictionnaire de données</w:t>
      </w:r>
      <w:bookmarkEnd w:id="5"/>
    </w:p>
    <w:p w14:paraId="037A0D11" w14:textId="09869DE4" w:rsidR="00FB41D7" w:rsidRDefault="00FB41D7" w:rsidP="006C2F3E"/>
    <w:p w14:paraId="0C63E283" w14:textId="77777777" w:rsidR="00FB41D7" w:rsidRDefault="00FB41D7">
      <w:r>
        <w:br w:type="page"/>
      </w:r>
    </w:p>
    <w:p w14:paraId="735E739F" w14:textId="79B0EB05" w:rsidR="006C2F3E" w:rsidRDefault="00FB41D7" w:rsidP="00FB41D7">
      <w:pPr>
        <w:pStyle w:val="Titre1"/>
      </w:pPr>
      <w:bookmarkStart w:id="6" w:name="_Toc47992780"/>
      <w:r>
        <w:lastRenderedPageBreak/>
        <w:t>Dépendances fonctionnelles simples</w:t>
      </w:r>
      <w:bookmarkEnd w:id="6"/>
    </w:p>
    <w:p w14:paraId="0E1BA777" w14:textId="72A1A644" w:rsidR="00123FEC" w:rsidRDefault="00123FEC" w:rsidP="00FB41D7"/>
    <w:p w14:paraId="3E7478E9" w14:textId="77777777" w:rsidR="00340F9C" w:rsidRDefault="00340F9C" w:rsidP="00FB41D7">
      <w:pPr>
        <w:rPr>
          <w:lang w:val="en-US"/>
        </w:rPr>
      </w:pPr>
    </w:p>
    <w:p w14:paraId="30523160" w14:textId="7BA656C2" w:rsidR="00725A94" w:rsidRDefault="00725A94" w:rsidP="00FB41D7">
      <w:pPr>
        <w:rPr>
          <w:lang w:val="en-US"/>
        </w:rPr>
      </w:pPr>
    </w:p>
    <w:sectPr w:rsidR="00725A94" w:rsidSect="00D124E5">
      <w:headerReference w:type="default" r:id="rId20"/>
      <w:footerReference w:type="even" r:id="rId21"/>
      <w:footerReference w:type="default" r:id="rId22"/>
      <w:pgSz w:w="11906" w:h="16838" w:code="9"/>
      <w:pgMar w:top="720" w:right="720" w:bottom="720" w:left="72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83C15" w14:textId="77777777" w:rsidR="00707009" w:rsidRDefault="00707009">
      <w:pPr>
        <w:spacing w:after="0" w:line="240" w:lineRule="auto"/>
      </w:pPr>
      <w:r>
        <w:separator/>
      </w:r>
    </w:p>
  </w:endnote>
  <w:endnote w:type="continuationSeparator" w:id="0">
    <w:p w14:paraId="08CD64BA" w14:textId="77777777" w:rsidR="00707009" w:rsidRDefault="0070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84AA" w14:textId="77777777" w:rsidR="00B2612D" w:rsidRDefault="00B2612D">
    <w:pPr>
      <w:jc w:val="right"/>
    </w:pPr>
  </w:p>
  <w:p w14:paraId="06884AD3" w14:textId="77777777" w:rsidR="00B2612D" w:rsidRDefault="00B2612D" w:rsidP="009823B0">
    <w:pPr>
      <w:jc w:val="right"/>
    </w:pP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>
      <w:rPr>
        <w:noProof/>
        <w:lang w:bidi="fr-FR"/>
      </w:rPr>
      <w:t>2</w:t>
    </w:r>
    <w:r>
      <w:rPr>
        <w:noProof/>
        <w:lang w:bidi="fr-FR"/>
      </w:rPr>
      <w:fldChar w:fldCharType="end"/>
    </w:r>
    <w:r>
      <w:rPr>
        <w:lang w:bidi="fr-FR"/>
      </w:rPr>
      <w:t xml:space="preserve"> </w:t>
    </w:r>
    <w:r>
      <w:rPr>
        <w:color w:val="272063" w:themeColor="accent3"/>
        <w:lang w:bidi="fr-FR"/>
      </w:rPr>
      <w:sym w:font="Wingdings 2" w:char="F097"/>
    </w:r>
  </w:p>
  <w:p w14:paraId="35AB24B2" w14:textId="77777777" w:rsidR="00B2612D" w:rsidRDefault="00B2612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E475C" w14:textId="77777777" w:rsidR="006C2F3E" w:rsidRPr="006C2F3E" w:rsidRDefault="006C2F3E">
    <w:pPr>
      <w:pStyle w:val="Pieddepage"/>
      <w:tabs>
        <w:tab w:val="clear" w:pos="4680"/>
        <w:tab w:val="clear" w:pos="9360"/>
      </w:tabs>
      <w:jc w:val="center"/>
      <w:rPr>
        <w:b/>
        <w:bCs/>
        <w:caps/>
        <w:color w:val="7030A0"/>
      </w:rPr>
    </w:pPr>
    <w:r w:rsidRPr="006C2F3E">
      <w:rPr>
        <w:b/>
        <w:bCs/>
        <w:caps/>
        <w:color w:val="7030A0"/>
      </w:rPr>
      <w:fldChar w:fldCharType="begin"/>
    </w:r>
    <w:r w:rsidRPr="006C2F3E">
      <w:rPr>
        <w:b/>
        <w:bCs/>
        <w:caps/>
        <w:color w:val="7030A0"/>
      </w:rPr>
      <w:instrText>PAGE   \* MERGEFORMAT</w:instrText>
    </w:r>
    <w:r w:rsidRPr="006C2F3E">
      <w:rPr>
        <w:b/>
        <w:bCs/>
        <w:caps/>
        <w:color w:val="7030A0"/>
      </w:rPr>
      <w:fldChar w:fldCharType="separate"/>
    </w:r>
    <w:r w:rsidRPr="006C2F3E">
      <w:rPr>
        <w:b/>
        <w:bCs/>
        <w:caps/>
        <w:color w:val="7030A0"/>
      </w:rPr>
      <w:t>2</w:t>
    </w:r>
    <w:r w:rsidRPr="006C2F3E">
      <w:rPr>
        <w:b/>
        <w:bCs/>
        <w:caps/>
        <w:color w:val="7030A0"/>
      </w:rPr>
      <w:fldChar w:fldCharType="end"/>
    </w:r>
  </w:p>
  <w:p w14:paraId="593ED0EC" w14:textId="77777777" w:rsidR="006C2F3E" w:rsidRDefault="006C2F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5B620" w14:textId="77777777" w:rsidR="00707009" w:rsidRDefault="00707009">
      <w:pPr>
        <w:spacing w:after="0" w:line="240" w:lineRule="auto"/>
      </w:pPr>
      <w:r>
        <w:separator/>
      </w:r>
    </w:p>
  </w:footnote>
  <w:footnote w:type="continuationSeparator" w:id="0">
    <w:p w14:paraId="5F8D5AB9" w14:textId="77777777" w:rsidR="00707009" w:rsidRDefault="00707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3F1D5A" w:themeColor="accent1"/>
      </w:rPr>
      <w:alias w:val="Titre"/>
      <w:tag w:val="Titr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727E0A5" w14:textId="0C9D1B41" w:rsidR="00B2612D" w:rsidRDefault="00B2612D">
        <w:pPr>
          <w:spacing w:after="0"/>
          <w:jc w:val="center"/>
          <w:rPr>
            <w:color w:val="E4E9EF" w:themeColor="background2"/>
          </w:rPr>
        </w:pPr>
        <w:r>
          <w:rPr>
            <w:color w:val="3F1D5A" w:themeColor="accent1"/>
          </w:rPr>
          <w:t>Exercices sur la Méthode Merise (dictionnaire)</w:t>
        </w:r>
      </w:p>
    </w:sdtContent>
  </w:sdt>
  <w:p w14:paraId="6FE1CEFD" w14:textId="77777777" w:rsidR="00B2612D" w:rsidRPr="005D120C" w:rsidRDefault="00B2612D">
    <w:pPr>
      <w:jc w:val="center"/>
      <w:rPr>
        <w:color w:val="F3642C" w:themeColor="text2"/>
      </w:rPr>
    </w:pP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  <w:r w:rsidRPr="005D120C">
      <w:rPr>
        <w:color w:val="F3642C" w:themeColor="text2"/>
        <w:lang w:bidi="fr-FR"/>
      </w:rPr>
      <w:t xml:space="preserve"> </w:t>
    </w:r>
    <w:r w:rsidRPr="005D120C">
      <w:rPr>
        <w:color w:val="F3642C" w:themeColor="text2"/>
        <w:lang w:bidi="fr-FR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65786"/>
    <w:multiLevelType w:val="hybridMultilevel"/>
    <w:tmpl w:val="0EC6458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86EA0"/>
    <w:multiLevelType w:val="hybridMultilevel"/>
    <w:tmpl w:val="6958D7B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149CA"/>
    <w:multiLevelType w:val="hybridMultilevel"/>
    <w:tmpl w:val="392A53C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F3D26"/>
    <w:multiLevelType w:val="hybridMultilevel"/>
    <w:tmpl w:val="23A4AD2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B097F"/>
    <w:multiLevelType w:val="hybridMultilevel"/>
    <w:tmpl w:val="3606E10A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33C97"/>
    <w:multiLevelType w:val="hybridMultilevel"/>
    <w:tmpl w:val="DF14B448"/>
    <w:lvl w:ilvl="0" w:tplc="8ACACC0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45055"/>
    <w:multiLevelType w:val="hybridMultilevel"/>
    <w:tmpl w:val="12ACCD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3E49BB"/>
    <w:multiLevelType w:val="hybridMultilevel"/>
    <w:tmpl w:val="AF6C2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90898"/>
    <w:multiLevelType w:val="hybridMultilevel"/>
    <w:tmpl w:val="9860391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70F59"/>
    <w:multiLevelType w:val="hybridMultilevel"/>
    <w:tmpl w:val="887C9C98"/>
    <w:lvl w:ilvl="0" w:tplc="5234F6A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E07EA"/>
    <w:multiLevelType w:val="hybridMultilevel"/>
    <w:tmpl w:val="76400FDC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430F0"/>
    <w:multiLevelType w:val="hybridMultilevel"/>
    <w:tmpl w:val="41F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33459"/>
    <w:multiLevelType w:val="hybridMultilevel"/>
    <w:tmpl w:val="F3E2B20E"/>
    <w:lvl w:ilvl="0" w:tplc="1346C1F2">
      <w:numFmt w:val="bullet"/>
      <w:lvlText w:val="-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31A"/>
    <w:multiLevelType w:val="hybridMultilevel"/>
    <w:tmpl w:val="8B2A51BC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6245D"/>
    <w:multiLevelType w:val="hybridMultilevel"/>
    <w:tmpl w:val="82CC3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43FE9"/>
    <w:multiLevelType w:val="hybridMultilevel"/>
    <w:tmpl w:val="EF923E72"/>
    <w:lvl w:ilvl="0" w:tplc="E076907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5CCD090">
      <w:numFmt w:val="bullet"/>
      <w:lvlText w:val="•"/>
      <w:lvlJc w:val="left"/>
      <w:pPr>
        <w:ind w:left="1440" w:hanging="360"/>
      </w:pPr>
      <w:rPr>
        <w:rFonts w:ascii="Century Gothic" w:eastAsiaTheme="minorEastAsia" w:hAnsi="Century Gothic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E2F69"/>
    <w:multiLevelType w:val="hybridMultilevel"/>
    <w:tmpl w:val="F3243F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66E09"/>
    <w:multiLevelType w:val="hybridMultilevel"/>
    <w:tmpl w:val="DE982040"/>
    <w:lvl w:ilvl="0" w:tplc="EEDAD3D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2"/>
  </w:num>
  <w:num w:numId="4">
    <w:abstractNumId w:val="3"/>
  </w:num>
  <w:num w:numId="5">
    <w:abstractNumId w:val="13"/>
  </w:num>
  <w:num w:numId="6">
    <w:abstractNumId w:val="11"/>
  </w:num>
  <w:num w:numId="7">
    <w:abstractNumId w:val="4"/>
  </w:num>
  <w:num w:numId="8">
    <w:abstractNumId w:val="0"/>
  </w:num>
  <w:num w:numId="9">
    <w:abstractNumId w:val="12"/>
  </w:num>
  <w:num w:numId="10">
    <w:abstractNumId w:val="8"/>
  </w:num>
  <w:num w:numId="11">
    <w:abstractNumId w:val="6"/>
  </w:num>
  <w:num w:numId="12">
    <w:abstractNumId w:val="5"/>
  </w:num>
  <w:num w:numId="13">
    <w:abstractNumId w:val="16"/>
  </w:num>
  <w:num w:numId="14">
    <w:abstractNumId w:val="17"/>
  </w:num>
  <w:num w:numId="15">
    <w:abstractNumId w:val="10"/>
  </w:num>
  <w:num w:numId="16">
    <w:abstractNumId w:val="14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DD"/>
    <w:rsid w:val="000103A9"/>
    <w:rsid w:val="000268B5"/>
    <w:rsid w:val="00031276"/>
    <w:rsid w:val="00047BF9"/>
    <w:rsid w:val="00090065"/>
    <w:rsid w:val="00103C46"/>
    <w:rsid w:val="00123FEC"/>
    <w:rsid w:val="0015558F"/>
    <w:rsid w:val="001716A4"/>
    <w:rsid w:val="00172D10"/>
    <w:rsid w:val="001A0F0A"/>
    <w:rsid w:val="001A2155"/>
    <w:rsid w:val="001C62C8"/>
    <w:rsid w:val="001E55D7"/>
    <w:rsid w:val="001F6426"/>
    <w:rsid w:val="00211AE7"/>
    <w:rsid w:val="002541A1"/>
    <w:rsid w:val="00260E5B"/>
    <w:rsid w:val="00261635"/>
    <w:rsid w:val="002A2E02"/>
    <w:rsid w:val="002A30C6"/>
    <w:rsid w:val="002B1A0D"/>
    <w:rsid w:val="002B2BF3"/>
    <w:rsid w:val="002D0AA1"/>
    <w:rsid w:val="002E7C7C"/>
    <w:rsid w:val="0031656C"/>
    <w:rsid w:val="00326A99"/>
    <w:rsid w:val="0033758D"/>
    <w:rsid w:val="00340F9C"/>
    <w:rsid w:val="00346A1D"/>
    <w:rsid w:val="00374C02"/>
    <w:rsid w:val="00426F60"/>
    <w:rsid w:val="0044520C"/>
    <w:rsid w:val="004579C6"/>
    <w:rsid w:val="004914FC"/>
    <w:rsid w:val="00493284"/>
    <w:rsid w:val="004E0E64"/>
    <w:rsid w:val="004F53E9"/>
    <w:rsid w:val="005262A4"/>
    <w:rsid w:val="005343DF"/>
    <w:rsid w:val="005425BE"/>
    <w:rsid w:val="00545B1B"/>
    <w:rsid w:val="00545F1D"/>
    <w:rsid w:val="00573A32"/>
    <w:rsid w:val="0058525B"/>
    <w:rsid w:val="005A0CCB"/>
    <w:rsid w:val="005C358C"/>
    <w:rsid w:val="005D120C"/>
    <w:rsid w:val="00654261"/>
    <w:rsid w:val="006827FF"/>
    <w:rsid w:val="006A3990"/>
    <w:rsid w:val="006C1130"/>
    <w:rsid w:val="006C2F3E"/>
    <w:rsid w:val="006C3BDC"/>
    <w:rsid w:val="006E5075"/>
    <w:rsid w:val="00706091"/>
    <w:rsid w:val="00707009"/>
    <w:rsid w:val="00725A94"/>
    <w:rsid w:val="00732598"/>
    <w:rsid w:val="007708F5"/>
    <w:rsid w:val="00790E43"/>
    <w:rsid w:val="00793171"/>
    <w:rsid w:val="007C3E31"/>
    <w:rsid w:val="00815A79"/>
    <w:rsid w:val="008204FC"/>
    <w:rsid w:val="008613A8"/>
    <w:rsid w:val="0089459E"/>
    <w:rsid w:val="008A25CD"/>
    <w:rsid w:val="008B08E9"/>
    <w:rsid w:val="008B36DF"/>
    <w:rsid w:val="008B5EE1"/>
    <w:rsid w:val="008B7649"/>
    <w:rsid w:val="008F2C25"/>
    <w:rsid w:val="00901939"/>
    <w:rsid w:val="0096164A"/>
    <w:rsid w:val="009645FD"/>
    <w:rsid w:val="00973FD9"/>
    <w:rsid w:val="00974F76"/>
    <w:rsid w:val="009823B0"/>
    <w:rsid w:val="009A11DD"/>
    <w:rsid w:val="009B3C0F"/>
    <w:rsid w:val="009D7470"/>
    <w:rsid w:val="009E3BE9"/>
    <w:rsid w:val="00A272E4"/>
    <w:rsid w:val="00A66E57"/>
    <w:rsid w:val="00AD5200"/>
    <w:rsid w:val="00AF38A1"/>
    <w:rsid w:val="00B02021"/>
    <w:rsid w:val="00B16CDF"/>
    <w:rsid w:val="00B250A1"/>
    <w:rsid w:val="00B2612D"/>
    <w:rsid w:val="00B31F10"/>
    <w:rsid w:val="00B40C8F"/>
    <w:rsid w:val="00B76B9C"/>
    <w:rsid w:val="00B903A7"/>
    <w:rsid w:val="00C1687B"/>
    <w:rsid w:val="00C37285"/>
    <w:rsid w:val="00C627F5"/>
    <w:rsid w:val="00C71595"/>
    <w:rsid w:val="00C757F4"/>
    <w:rsid w:val="00C8705C"/>
    <w:rsid w:val="00C90A42"/>
    <w:rsid w:val="00C96417"/>
    <w:rsid w:val="00CC79E3"/>
    <w:rsid w:val="00CE3CD6"/>
    <w:rsid w:val="00CE7C72"/>
    <w:rsid w:val="00CF3908"/>
    <w:rsid w:val="00D124E5"/>
    <w:rsid w:val="00D71BCE"/>
    <w:rsid w:val="00DD2D6E"/>
    <w:rsid w:val="00DF496E"/>
    <w:rsid w:val="00E0371F"/>
    <w:rsid w:val="00E47085"/>
    <w:rsid w:val="00EA0D03"/>
    <w:rsid w:val="00EA2BD8"/>
    <w:rsid w:val="00EA757D"/>
    <w:rsid w:val="00ED015E"/>
    <w:rsid w:val="00ED4230"/>
    <w:rsid w:val="00F062BF"/>
    <w:rsid w:val="00F40C35"/>
    <w:rsid w:val="00F436E3"/>
    <w:rsid w:val="00F5461E"/>
    <w:rsid w:val="00F650A6"/>
    <w:rsid w:val="00F75DEA"/>
    <w:rsid w:val="00F7705C"/>
    <w:rsid w:val="00FA372B"/>
    <w:rsid w:val="00FA3741"/>
    <w:rsid w:val="00FB0BDA"/>
    <w:rsid w:val="00FB41D7"/>
    <w:rsid w:val="00FD2B1B"/>
    <w:rsid w:val="00FD2FA9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E31B4"/>
  <w15:docId w15:val="{83CFD671-23C4-4C3A-A9A5-088A8BD7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6E3"/>
    <w:pPr>
      <w:keepNext/>
      <w:keepLines/>
      <w:shd w:val="clear" w:color="auto" w:fill="3F1D5A" w:themeFill="accent1"/>
      <w:spacing w:before="20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6E3"/>
    <w:rPr>
      <w:rFonts w:asciiTheme="majorHAnsi" w:eastAsiaTheme="majorEastAsia" w:hAnsiTheme="majorHAnsi" w:cstheme="majorBidi"/>
      <w:bCs/>
      <w:color w:val="FFFFFF" w:themeColor="background1"/>
      <w:sz w:val="26"/>
      <w:szCs w:val="32"/>
      <w:shd w:val="clear" w:color="auto" w:fill="3F1D5A" w:themeFill="accent1"/>
    </w:rPr>
  </w:style>
  <w:style w:type="character" w:customStyle="1" w:styleId="Titre2Car">
    <w:name w:val="Titre 2 Car"/>
    <w:basedOn w:val="Policepardfaut"/>
    <w:link w:val="Titre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re">
    <w:name w:val="Title"/>
    <w:basedOn w:val="Normal"/>
    <w:next w:val="Normal"/>
    <w:link w:val="Titre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reCar">
    <w:name w:val="Titre Car"/>
    <w:basedOn w:val="Policepardfaut"/>
    <w:link w:val="Titre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Pr>
      <w:rFonts w:eastAsiaTheme="minorEastAsia"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paragraph" w:styleId="Paragraphedeliste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Accentuationlgre">
    <w:name w:val="Subtle Emphasis"/>
    <w:basedOn w:val="Policepardfaut"/>
    <w:uiPriority w:val="19"/>
    <w:qFormat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aps w:val="0"/>
      <w:smallCaps w:val="0"/>
      <w:color w:val="auto"/>
    </w:rPr>
  </w:style>
  <w:style w:type="character" w:styleId="Rfrencelgre">
    <w:name w:val="Subtle Reference"/>
    <w:basedOn w:val="Policepardfaut"/>
    <w:uiPriority w:val="31"/>
    <w:qFormat/>
    <w:rPr>
      <w:smallCaps/>
      <w:color w:val="auto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 1"/>
    <w:basedOn w:val="Titre"/>
    <w:link w:val="Caractredestyle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actredestyle1">
    <w:name w:val="Caractère de style 1"/>
    <w:basedOn w:val="TitreCar"/>
    <w:link w:val="Style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styleId="TM1">
    <w:name w:val="toc 1"/>
    <w:basedOn w:val="Normal"/>
    <w:next w:val="Normal"/>
    <w:autoRedefine/>
    <w:uiPriority w:val="39"/>
    <w:unhideWhenUsed/>
    <w:rsid w:val="00B020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202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2021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02021"/>
    <w:rPr>
      <w:color w:val="F3642C" w:themeColor="hyperlink"/>
      <w:u w:val="single"/>
    </w:rPr>
  </w:style>
  <w:style w:type="paragraph" w:customStyle="1" w:styleId="Default">
    <w:name w:val="Default"/>
    <w:rsid w:val="008F2C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6A399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weez\AppData\Roaming\Microsoft\Templates\Rapport%20(conception%20Cadr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2BE59-B2AF-48D0-B9F1-26B45B344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(conception Cadre).dotx</Template>
  <TotalTime>1423</TotalTime>
  <Pages>7</Pages>
  <Words>464</Words>
  <Characters>2553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Exercices sur la Méthode Merise (dictionnaire)</vt:lpstr>
      <vt:lpstr>Exercices sur la Méthode Merise (dictionnaire)</vt:lpstr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Exercices sur la Méthode Merise (dictionnaire)</dc:title>
  <dc:creator>Kyweez</dc:creator>
  <cp:lastModifiedBy>Aurélien Boudier</cp:lastModifiedBy>
  <cp:revision>29</cp:revision>
  <cp:lastPrinted>2020-07-29T06:12:00Z</cp:lastPrinted>
  <dcterms:created xsi:type="dcterms:W3CDTF">2020-07-27T10:28:00Z</dcterms:created>
  <dcterms:modified xsi:type="dcterms:W3CDTF">2020-08-28T21:00:00Z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
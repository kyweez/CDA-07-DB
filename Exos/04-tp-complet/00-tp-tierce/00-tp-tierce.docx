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3F718DE2" w:rsidR="00CC79E3" w:rsidRPr="00CC79E3" w:rsidRDefault="00A66E57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</w:t>
                                      </w:r>
                                      <w:r w:rsidR="00B2612D">
                                        <w:rPr>
                                          <w:lang w:bidi="fr-FR"/>
                                        </w:rPr>
                                        <w:t xml:space="preserve"> </w:t>
                                      </w:r>
                                      <w:r w:rsidR="00346A1D">
                                        <w:rPr>
                                          <w:lang w:bidi="fr-FR"/>
                                        </w:rPr>
                                        <w:t>du tiercé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3F718DE2" w:rsidR="00CC79E3" w:rsidRPr="00CC79E3" w:rsidRDefault="00A66E57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</w:t>
                                </w:r>
                                <w:r w:rsidR="00B2612D">
                                  <w:rPr>
                                    <w:lang w:bidi="fr-FR"/>
                                  </w:rPr>
                                  <w:t xml:space="preserve"> </w:t>
                                </w:r>
                                <w:r w:rsidR="00346A1D">
                                  <w:rPr>
                                    <w:lang w:bidi="fr-FR"/>
                                  </w:rPr>
                                  <w:t>du tiercé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B2612D" w:rsidRPr="005D120C" w:rsidRDefault="00A66E57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B2612D" w:rsidRPr="005D120C" w:rsidRDefault="00A66E57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2D2D3BDE" w14:textId="438349DD" w:rsidR="0080666F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9896" w:history="1">
            <w:r w:rsidR="0080666F" w:rsidRPr="000068BB">
              <w:rPr>
                <w:rStyle w:val="Lienhypertexte"/>
                <w:noProof/>
              </w:rPr>
              <w:t>Mise en valeur des données</w:t>
            </w:r>
            <w:r w:rsidR="0080666F">
              <w:rPr>
                <w:noProof/>
                <w:webHidden/>
              </w:rPr>
              <w:tab/>
            </w:r>
            <w:r w:rsidR="0080666F">
              <w:rPr>
                <w:noProof/>
                <w:webHidden/>
              </w:rPr>
              <w:fldChar w:fldCharType="begin"/>
            </w:r>
            <w:r w:rsidR="0080666F">
              <w:rPr>
                <w:noProof/>
                <w:webHidden/>
              </w:rPr>
              <w:instrText xml:space="preserve"> PAGEREF _Toc50109896 \h </w:instrText>
            </w:r>
            <w:r w:rsidR="0080666F">
              <w:rPr>
                <w:noProof/>
                <w:webHidden/>
              </w:rPr>
            </w:r>
            <w:r w:rsidR="0080666F"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2</w:t>
            </w:r>
            <w:r w:rsidR="0080666F">
              <w:rPr>
                <w:noProof/>
                <w:webHidden/>
              </w:rPr>
              <w:fldChar w:fldCharType="end"/>
            </w:r>
          </w:hyperlink>
        </w:p>
        <w:p w14:paraId="3B5E779C" w14:textId="2FDBE8EE" w:rsidR="0080666F" w:rsidRDefault="0080666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897" w:history="1">
            <w:r w:rsidRPr="000068BB">
              <w:rPr>
                <w:rStyle w:val="Lienhypertexte"/>
                <w:noProof/>
              </w:rPr>
              <w:t>Premier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6BD9" w14:textId="31A9A108" w:rsidR="0080666F" w:rsidRDefault="0080666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898" w:history="1">
            <w:r w:rsidRPr="000068BB">
              <w:rPr>
                <w:rStyle w:val="Lienhypertexte"/>
                <w:noProof/>
              </w:rPr>
              <w:t>Second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24F1" w14:textId="5A6F2038" w:rsidR="0080666F" w:rsidRDefault="0080666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899" w:history="1">
            <w:r w:rsidRPr="000068BB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2BD6" w14:textId="04EB023C" w:rsidR="0080666F" w:rsidRDefault="0080666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0" w:history="1">
            <w:r w:rsidRPr="000068BB">
              <w:rPr>
                <w:rStyle w:val="Lienhypertexte"/>
                <w:noProof/>
              </w:rPr>
              <w:t>Combien de chevaux participent aux courses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7501" w14:textId="02B94B13" w:rsidR="0080666F" w:rsidRDefault="0080666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1" w:history="1">
            <w:r w:rsidRPr="000068BB">
              <w:rPr>
                <w:rStyle w:val="Lienhypertexte"/>
                <w:noProof/>
              </w:rPr>
              <w:t>Un cheval peut-il participer à plusieurs courses à la suite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6D0D" w14:textId="23AED68D" w:rsidR="0080666F" w:rsidRDefault="0080666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2" w:history="1">
            <w:r w:rsidRPr="000068BB">
              <w:rPr>
                <w:rStyle w:val="Lienhypertexte"/>
                <w:noProof/>
              </w:rPr>
              <w:t>Pariez-vous pour chaque course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3C5B" w14:textId="42BF9A10" w:rsidR="0080666F" w:rsidRDefault="0080666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3" w:history="1">
            <w:r w:rsidRPr="000068BB">
              <w:rPr>
                <w:rStyle w:val="Lienhypertexte"/>
                <w:noProof/>
              </w:rPr>
              <w:t>Faites-vous un ou plusieurs paris par course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1E1E" w14:textId="77B5739E" w:rsidR="0080666F" w:rsidRDefault="0080666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4" w:history="1">
            <w:r w:rsidRPr="000068BB">
              <w:rPr>
                <w:rStyle w:val="Lienhypertexte"/>
                <w:noProof/>
              </w:rPr>
              <w:t>Le numéro du cheval change-t-il au fil des courses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1B13" w14:textId="2B1297CB" w:rsidR="0080666F" w:rsidRDefault="0080666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5" w:history="1">
            <w:r w:rsidRPr="000068BB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67E3" w14:textId="16D73294" w:rsidR="0080666F" w:rsidRDefault="0080666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6" w:history="1">
            <w:r w:rsidRPr="000068BB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7451" w14:textId="406A024F" w:rsidR="0080666F" w:rsidRDefault="0080666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7" w:history="1">
            <w:r w:rsidRPr="000068BB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FCD9" w14:textId="7156A8A8" w:rsidR="0080666F" w:rsidRDefault="0080666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8" w:history="1">
            <w:r w:rsidRPr="000068BB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FE3A" w14:textId="6FDF858C" w:rsidR="0080666F" w:rsidRDefault="0080666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0109909" w:history="1">
            <w:r w:rsidRPr="000068BB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0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40FAD867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50109896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Pr="006A3990" w:rsidRDefault="00261635" w:rsidP="006A3990">
      <w:pPr>
        <w:pStyle w:val="Titre2"/>
      </w:pPr>
      <w:bookmarkStart w:id="1" w:name="_Toc50109897"/>
      <w:r w:rsidRPr="006A3990">
        <w:t>Premier passage :</w:t>
      </w:r>
      <w:bookmarkEnd w:id="1"/>
    </w:p>
    <w:p w14:paraId="7A711BDF" w14:textId="77777777" w:rsidR="00A66E57" w:rsidRDefault="00A66E57" w:rsidP="00A66E57">
      <w:pPr>
        <w:pStyle w:val="Sansinterligne"/>
      </w:pPr>
    </w:p>
    <w:p w14:paraId="3A0EB3F3" w14:textId="20085351" w:rsidR="00A66E57" w:rsidRDefault="00A66E57" w:rsidP="00A66E57">
      <w:pPr>
        <w:pStyle w:val="Sansinterligne"/>
      </w:pPr>
      <w:r>
        <w:t xml:space="preserve">Un parieur assidu des champs de courses et des bases de données, voudrait mémoriser, dans une base de données relationnelle, les </w:t>
      </w:r>
      <w:r w:rsidRPr="00A66E57">
        <w:rPr>
          <w:highlight w:val="yellow"/>
        </w:rPr>
        <w:t>courses de chevaux</w:t>
      </w:r>
      <w:r>
        <w:t xml:space="preserve">, </w:t>
      </w:r>
      <w:r w:rsidRPr="00A66E57">
        <w:rPr>
          <w:highlight w:val="yellow"/>
        </w:rPr>
        <w:t>les paris</w:t>
      </w:r>
      <w:r>
        <w:t xml:space="preserve"> qu'il a faits et </w:t>
      </w:r>
      <w:r w:rsidRPr="00A66E57">
        <w:rPr>
          <w:highlight w:val="yellow"/>
        </w:rPr>
        <w:t>les résultats</w:t>
      </w:r>
      <w:r>
        <w:t>.</w:t>
      </w:r>
    </w:p>
    <w:p w14:paraId="4B0D957B" w14:textId="77777777" w:rsidR="00A66E57" w:rsidRDefault="00A66E57" w:rsidP="00A66E57">
      <w:pPr>
        <w:pStyle w:val="Sansinterligne"/>
      </w:pPr>
    </w:p>
    <w:p w14:paraId="611A4173" w14:textId="691AFA9F" w:rsidR="00A66E57" w:rsidRDefault="00A66E57" w:rsidP="00A66E57">
      <w:pPr>
        <w:pStyle w:val="Sansinterligne"/>
      </w:pPr>
      <w:r>
        <w:t>Plus précisément, il veut enregistrer les informations suivantes pour chaque course :</w:t>
      </w:r>
    </w:p>
    <w:p w14:paraId="474DC041" w14:textId="12CFD2D8" w:rsidR="00A66E57" w:rsidRDefault="00A66E57" w:rsidP="00A66E57">
      <w:pPr>
        <w:pStyle w:val="Sansinterligne"/>
        <w:numPr>
          <w:ilvl w:val="0"/>
          <w:numId w:val="17"/>
        </w:numPr>
      </w:pPr>
      <w:r w:rsidRPr="00A66E57">
        <w:rPr>
          <w:highlight w:val="yellow"/>
        </w:rPr>
        <w:t>Le nom et la date</w:t>
      </w:r>
      <w:r>
        <w:t xml:space="preserve"> (ex : Prix d'Amérique, 21-07-92)</w:t>
      </w:r>
    </w:p>
    <w:p w14:paraId="0CD55189" w14:textId="2B46FB0C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numéro</w:t>
      </w:r>
      <w:r>
        <w:t xml:space="preserve">, le </w:t>
      </w:r>
      <w:r w:rsidRPr="00A66E57">
        <w:rPr>
          <w:highlight w:val="yellow"/>
        </w:rPr>
        <w:t>nom des chevaux</w:t>
      </w:r>
      <w:r>
        <w:t xml:space="preserve"> partants</w:t>
      </w:r>
    </w:p>
    <w:p w14:paraId="0A5133CF" w14:textId="77777777" w:rsidR="00A66E57" w:rsidRDefault="00A66E57" w:rsidP="00A66E57">
      <w:pPr>
        <w:pStyle w:val="Sansinterligne"/>
        <w:numPr>
          <w:ilvl w:val="0"/>
          <w:numId w:val="17"/>
        </w:numPr>
      </w:pPr>
      <w:r>
        <w:t>Ses paris, avec pour chacun :</w:t>
      </w:r>
    </w:p>
    <w:p w14:paraId="66B82D96" w14:textId="031651EA" w:rsidR="00A66E57" w:rsidRDefault="00A66E57" w:rsidP="00A66E57">
      <w:pPr>
        <w:pStyle w:val="Sansinterligne"/>
        <w:numPr>
          <w:ilvl w:val="1"/>
          <w:numId w:val="17"/>
        </w:numPr>
      </w:pPr>
      <w:r>
        <w:t xml:space="preserve">Le </w:t>
      </w:r>
      <w:r w:rsidRPr="00A66E57">
        <w:rPr>
          <w:highlight w:val="yellow"/>
        </w:rPr>
        <w:t>type</w:t>
      </w:r>
      <w:r>
        <w:t xml:space="preserve"> de pari (couplé, tiercé, quarté, quinté...).</w:t>
      </w:r>
    </w:p>
    <w:p w14:paraId="42B9D0FF" w14:textId="7669724A" w:rsidR="00A66E57" w:rsidRDefault="00A66E57" w:rsidP="00A66E57">
      <w:pPr>
        <w:pStyle w:val="Sansinterligne"/>
        <w:numPr>
          <w:ilvl w:val="2"/>
          <w:numId w:val="17"/>
        </w:numPr>
      </w:pPr>
      <w:r>
        <w:t>Couplé = Pari sur 2 chevaux (1er et 2nd)</w:t>
      </w:r>
    </w:p>
    <w:p w14:paraId="6D93A9FD" w14:textId="6585624B" w:rsidR="00A66E57" w:rsidRDefault="00A66E57" w:rsidP="00A66E57">
      <w:pPr>
        <w:pStyle w:val="Sansinterligne"/>
        <w:numPr>
          <w:ilvl w:val="2"/>
          <w:numId w:val="17"/>
        </w:numPr>
      </w:pPr>
      <w:r>
        <w:t>Tiercé = Pari sur 3 chevaux (1er, 2ème et 3ème)</w:t>
      </w:r>
    </w:p>
    <w:p w14:paraId="4DF09C22" w14:textId="77777777" w:rsidR="00A66E57" w:rsidRDefault="00A66E57" w:rsidP="00A66E57">
      <w:pPr>
        <w:pStyle w:val="Sansinterligne"/>
        <w:numPr>
          <w:ilvl w:val="2"/>
          <w:numId w:val="17"/>
        </w:numPr>
      </w:pPr>
      <w:r>
        <w:t>Etc…</w:t>
      </w:r>
    </w:p>
    <w:p w14:paraId="2E2C26DA" w14:textId="15B7F9A3" w:rsidR="00A66E57" w:rsidRDefault="00A66E57" w:rsidP="00A66E57">
      <w:pPr>
        <w:pStyle w:val="Sansinterligne"/>
        <w:numPr>
          <w:ilvl w:val="1"/>
          <w:numId w:val="17"/>
        </w:numPr>
      </w:pPr>
      <w:r>
        <w:t xml:space="preserve">La </w:t>
      </w:r>
      <w:r w:rsidRPr="00A66E57">
        <w:rPr>
          <w:highlight w:val="yellow"/>
        </w:rPr>
        <w:t>somme jouée</w:t>
      </w:r>
      <w:r>
        <w:t xml:space="preserve"> et les </w:t>
      </w:r>
      <w:r w:rsidRPr="00A66E57">
        <w:rPr>
          <w:highlight w:val="yellow"/>
        </w:rPr>
        <w:t>numéros de chevaux dans l'ordre du pari</w:t>
      </w:r>
      <w:r>
        <w:t>.</w:t>
      </w:r>
    </w:p>
    <w:p w14:paraId="55F45471" w14:textId="77777777" w:rsidR="00A66E57" w:rsidRDefault="00A66E57" w:rsidP="00A66E57">
      <w:pPr>
        <w:pStyle w:val="Sansinterligne"/>
      </w:pPr>
    </w:p>
    <w:p w14:paraId="6EDB579A" w14:textId="22A2ADDA" w:rsidR="00A66E57" w:rsidRDefault="00A66E57" w:rsidP="00A66E57">
      <w:pPr>
        <w:pStyle w:val="Sansinterligne"/>
      </w:pPr>
      <w:r>
        <w:t>Une fois la course jouée, on enregistre aussi :</w:t>
      </w:r>
    </w:p>
    <w:p w14:paraId="6FBCAA0D" w14:textId="65A22B4F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résultat</w:t>
      </w:r>
      <w:r>
        <w:t xml:space="preserve"> : l'ordre d'arrivée des chevaux.</w:t>
      </w:r>
    </w:p>
    <w:p w14:paraId="33D49F59" w14:textId="3DAFF4BB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gain total</w:t>
      </w:r>
      <w:r>
        <w:t xml:space="preserve"> du parieur pour la course (couplé = somme jouée x 2, tiercé = somme jouée * 3, etc…).</w:t>
      </w:r>
    </w:p>
    <w:p w14:paraId="224C6DBF" w14:textId="77777777" w:rsidR="00A66E57" w:rsidRDefault="00A66E57" w:rsidP="00A66E57">
      <w:pPr>
        <w:pStyle w:val="Sansinterligne"/>
        <w:numPr>
          <w:ilvl w:val="0"/>
          <w:numId w:val="17"/>
        </w:numPr>
      </w:pPr>
    </w:p>
    <w:p w14:paraId="460228A3" w14:textId="7EF1DF16" w:rsidR="00CC79E3" w:rsidRDefault="00A66E57" w:rsidP="00A66E57">
      <w:pPr>
        <w:pStyle w:val="Sansinterligne"/>
      </w:pPr>
      <w:r>
        <w:t>Les noms de chevaux sont uniques et les noms de courses sont uniques (à un instant donné).</w:t>
      </w:r>
    </w:p>
    <w:p w14:paraId="24E6D234" w14:textId="461AC84B" w:rsidR="00F062BF" w:rsidRDefault="00F062BF" w:rsidP="00F062BF">
      <w:pPr>
        <w:pStyle w:val="Sansinterligne"/>
      </w:pPr>
    </w:p>
    <w:p w14:paraId="0CA4DACB" w14:textId="650A459A" w:rsidR="00F062BF" w:rsidRDefault="00F062BF" w:rsidP="00F062BF">
      <w:pPr>
        <w:pStyle w:val="Titre2"/>
      </w:pPr>
      <w:bookmarkStart w:id="2" w:name="_Toc50109898"/>
      <w:r>
        <w:t>Second passage :</w:t>
      </w:r>
      <w:bookmarkEnd w:id="2"/>
    </w:p>
    <w:p w14:paraId="561D1F61" w14:textId="77777777" w:rsidR="00A66E57" w:rsidRPr="00A66E57" w:rsidRDefault="00A66E57" w:rsidP="00A66E57"/>
    <w:p w14:paraId="157E40F5" w14:textId="77777777" w:rsidR="00A66E57" w:rsidRPr="00A66E57" w:rsidRDefault="00A66E57" w:rsidP="00A66E57">
      <w:pPr>
        <w:pStyle w:val="Sansinterligne"/>
      </w:pPr>
      <w:r w:rsidRPr="00A66E57">
        <w:t xml:space="preserve">Un parieur assidu des champs de courses et des bases de données, voudrait mémoriser, dans une base de données relationnelle, les </w:t>
      </w:r>
      <w:r w:rsidRPr="00A66E57">
        <w:rPr>
          <w:shd w:val="clear" w:color="auto" w:fill="92D050"/>
        </w:rPr>
        <w:t>courses</w:t>
      </w:r>
      <w:r w:rsidRPr="00A66E57">
        <w:t xml:space="preserve"> de chevaux, les </w:t>
      </w:r>
      <w:r w:rsidRPr="00A66E57">
        <w:rPr>
          <w:shd w:val="clear" w:color="auto" w:fill="FFFF00"/>
        </w:rPr>
        <w:t>paris</w:t>
      </w:r>
      <w:r w:rsidRPr="00A66E57">
        <w:t xml:space="preserve"> qu'il a faits et les </w:t>
      </w:r>
      <w:r w:rsidRPr="00A66E57">
        <w:rPr>
          <w:shd w:val="clear" w:color="auto" w:fill="FFC000"/>
        </w:rPr>
        <w:t>résultats</w:t>
      </w:r>
      <w:r w:rsidRPr="00A66E57">
        <w:t>.</w:t>
      </w:r>
    </w:p>
    <w:p w14:paraId="278EA456" w14:textId="77777777" w:rsidR="00A66E57" w:rsidRPr="00A66E57" w:rsidRDefault="00A66E57" w:rsidP="00A66E57">
      <w:pPr>
        <w:pStyle w:val="Sansinterligne"/>
      </w:pPr>
    </w:p>
    <w:p w14:paraId="26434CF6" w14:textId="77777777" w:rsidR="00A66E57" w:rsidRPr="00A66E57" w:rsidRDefault="00A66E57" w:rsidP="00A66E57">
      <w:pPr>
        <w:pStyle w:val="Sansinterligne"/>
      </w:pPr>
      <w:r w:rsidRPr="00A66E57">
        <w:t>Plus précisément, il veut enregistrer les informations suivantes pour chaque course :</w:t>
      </w:r>
    </w:p>
    <w:p w14:paraId="7EEC4B69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A66E57">
        <w:rPr>
          <w:shd w:val="clear" w:color="auto" w:fill="92D050"/>
        </w:rPr>
        <w:t>nom</w:t>
      </w:r>
      <w:r w:rsidRPr="00A66E57">
        <w:t xml:space="preserve"> et la </w:t>
      </w:r>
      <w:r w:rsidRPr="00A66E57">
        <w:rPr>
          <w:shd w:val="clear" w:color="auto" w:fill="92D050"/>
        </w:rPr>
        <w:t>date</w:t>
      </w:r>
      <w:r w:rsidRPr="00A66E57">
        <w:t xml:space="preserve"> (ex : Prix d'Amérique, 21-07-92)</w:t>
      </w:r>
    </w:p>
    <w:p w14:paraId="4A15F760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00B0F0"/>
        </w:rPr>
        <w:t>numéro</w:t>
      </w:r>
      <w:r w:rsidRPr="00A66E57">
        <w:t xml:space="preserve">, le </w:t>
      </w:r>
      <w:r w:rsidRPr="006E5075">
        <w:rPr>
          <w:shd w:val="clear" w:color="auto" w:fill="00B0F0"/>
        </w:rPr>
        <w:t>nom</w:t>
      </w:r>
      <w:r w:rsidRPr="00A66E57">
        <w:t xml:space="preserve"> des </w:t>
      </w:r>
      <w:r w:rsidRPr="00A66E57">
        <w:rPr>
          <w:shd w:val="clear" w:color="auto" w:fill="00B0F0"/>
        </w:rPr>
        <w:t>chevaux</w:t>
      </w:r>
      <w:r w:rsidRPr="00A66E57">
        <w:t xml:space="preserve"> partants</w:t>
      </w:r>
    </w:p>
    <w:p w14:paraId="47BFFE02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>Ses paris, avec pour chacun :</w:t>
      </w:r>
    </w:p>
    <w:p w14:paraId="2B806E4A" w14:textId="77777777" w:rsidR="00A66E57" w:rsidRPr="00A66E57" w:rsidRDefault="00A66E57" w:rsidP="00A66E57">
      <w:pPr>
        <w:pStyle w:val="Sansinterligne"/>
        <w:numPr>
          <w:ilvl w:val="1"/>
          <w:numId w:val="17"/>
        </w:numPr>
      </w:pPr>
      <w:r w:rsidRPr="00A66E57">
        <w:t xml:space="preserve">Le </w:t>
      </w:r>
      <w:r w:rsidRPr="006E5075">
        <w:rPr>
          <w:shd w:val="clear" w:color="auto" w:fill="FFFF00"/>
        </w:rPr>
        <w:t>type</w:t>
      </w:r>
      <w:r w:rsidRPr="00A66E57">
        <w:t xml:space="preserve"> de pari (couplé, tiercé, quarté, quinté...).</w:t>
      </w:r>
    </w:p>
    <w:p w14:paraId="7913E55F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Couplé = Pari sur 2 chevaux (1er et 2nd)</w:t>
      </w:r>
    </w:p>
    <w:p w14:paraId="0B535B36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Tiercé = Pari sur 3 chevaux (1er, 2ème et 3ème)</w:t>
      </w:r>
    </w:p>
    <w:p w14:paraId="17DED719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Etc…</w:t>
      </w:r>
    </w:p>
    <w:p w14:paraId="5AEEA190" w14:textId="77777777" w:rsidR="00A66E57" w:rsidRPr="00A66E57" w:rsidRDefault="00A66E57" w:rsidP="00A66E57">
      <w:pPr>
        <w:pStyle w:val="Sansinterligne"/>
        <w:numPr>
          <w:ilvl w:val="1"/>
          <w:numId w:val="17"/>
        </w:numPr>
      </w:pPr>
      <w:r w:rsidRPr="00A66E57">
        <w:t xml:space="preserve">La </w:t>
      </w:r>
      <w:r w:rsidRPr="006E5075">
        <w:rPr>
          <w:shd w:val="clear" w:color="auto" w:fill="FFFF00"/>
        </w:rPr>
        <w:t>somme jouée</w:t>
      </w:r>
      <w:r w:rsidRPr="00A66E57">
        <w:t xml:space="preserve"> et les numéros de chevaux dans l'</w:t>
      </w:r>
      <w:r w:rsidRPr="006E5075">
        <w:rPr>
          <w:shd w:val="clear" w:color="auto" w:fill="C00000"/>
        </w:rPr>
        <w:t>ordre</w:t>
      </w:r>
      <w:r w:rsidRPr="00A66E57">
        <w:t xml:space="preserve"> du pari.</w:t>
      </w:r>
    </w:p>
    <w:p w14:paraId="0FB8F618" w14:textId="77777777" w:rsidR="00A66E57" w:rsidRPr="00A66E57" w:rsidRDefault="00A66E57" w:rsidP="00A66E57">
      <w:pPr>
        <w:pStyle w:val="Sansinterligne"/>
      </w:pPr>
    </w:p>
    <w:p w14:paraId="45C5B5F5" w14:textId="77777777" w:rsidR="00A66E57" w:rsidRPr="00A66E57" w:rsidRDefault="00A66E57" w:rsidP="00A66E57">
      <w:pPr>
        <w:pStyle w:val="Sansinterligne"/>
      </w:pPr>
      <w:r w:rsidRPr="00A66E57">
        <w:t>Une fois la course jouée, on enregistre aussi :</w:t>
      </w:r>
    </w:p>
    <w:p w14:paraId="4CE25D88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92D050"/>
        </w:rPr>
        <w:t>résultat</w:t>
      </w:r>
      <w:r w:rsidRPr="00A66E57">
        <w:t xml:space="preserve"> : l'ordre d'arrivée des chevaux.</w:t>
      </w:r>
    </w:p>
    <w:p w14:paraId="232B08F8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FFFF00"/>
        </w:rPr>
        <w:t>gain</w:t>
      </w:r>
      <w:r w:rsidRPr="00A66E57">
        <w:t xml:space="preserve"> total du parieur pour la course (couplé = somme jouée x 2, tiercé = somme jouée * 3, etc…).</w:t>
      </w:r>
    </w:p>
    <w:p w14:paraId="4503CE69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</w:p>
    <w:p w14:paraId="4DC324C1" w14:textId="1AD8D373" w:rsidR="006A3990" w:rsidRDefault="00A66E57" w:rsidP="006A3990">
      <w:pPr>
        <w:pStyle w:val="Sansinterligne"/>
      </w:pPr>
      <w:r w:rsidRPr="00A66E57">
        <w:t>Les noms de chevaux sont uniques et les noms de courses sont uniques (à un instant donné).</w:t>
      </w:r>
    </w:p>
    <w:p w14:paraId="288F8C82" w14:textId="77777777" w:rsidR="006A3990" w:rsidRDefault="006A3990" w:rsidP="006A3990">
      <w:pPr>
        <w:pStyle w:val="Sansinterligne"/>
      </w:pP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50109899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001D9E05" w14:textId="77777777" w:rsidR="00545F1D" w:rsidRDefault="00545F1D" w:rsidP="00545F1D">
      <w:pPr>
        <w:pStyle w:val="Titre3"/>
      </w:pPr>
      <w:bookmarkStart w:id="4" w:name="_Toc50109900"/>
      <w:r>
        <w:t>Combien de chevaux participent aux courses ?</w:t>
      </w:r>
      <w:bookmarkEnd w:id="4"/>
    </w:p>
    <w:p w14:paraId="2FDB715C" w14:textId="77777777" w:rsidR="00545F1D" w:rsidRDefault="00545F1D" w:rsidP="00F062BF">
      <w:pPr>
        <w:pStyle w:val="Sansinterligne"/>
      </w:pPr>
      <w:r>
        <w:t>16</w:t>
      </w:r>
    </w:p>
    <w:p w14:paraId="488A1BBC" w14:textId="77777777" w:rsidR="00545F1D" w:rsidRDefault="00545F1D" w:rsidP="00F062BF">
      <w:pPr>
        <w:pStyle w:val="Sansinterligne"/>
      </w:pPr>
    </w:p>
    <w:p w14:paraId="7B64130C" w14:textId="77885010" w:rsidR="00545F1D" w:rsidRDefault="00545F1D" w:rsidP="00545F1D">
      <w:pPr>
        <w:pStyle w:val="Titre3"/>
      </w:pPr>
      <w:bookmarkStart w:id="5" w:name="_Toc50109901"/>
      <w:r>
        <w:t>Un cheval peut-il participer à plusieurs courses à la suite ?</w:t>
      </w:r>
      <w:bookmarkEnd w:id="5"/>
    </w:p>
    <w:p w14:paraId="0810A90C" w14:textId="77777777" w:rsidR="00545F1D" w:rsidRDefault="00545F1D" w:rsidP="00F062BF">
      <w:pPr>
        <w:pStyle w:val="Sansinterligne"/>
      </w:pPr>
      <w:r>
        <w:t>Oui</w:t>
      </w:r>
    </w:p>
    <w:p w14:paraId="4CE5D147" w14:textId="77777777" w:rsidR="00545F1D" w:rsidRDefault="00545F1D" w:rsidP="00F062BF">
      <w:pPr>
        <w:pStyle w:val="Sansinterligne"/>
      </w:pPr>
    </w:p>
    <w:p w14:paraId="2ABD4238" w14:textId="77777777" w:rsidR="00545F1D" w:rsidRDefault="00545F1D" w:rsidP="00545F1D">
      <w:pPr>
        <w:pStyle w:val="Titre3"/>
      </w:pPr>
      <w:bookmarkStart w:id="6" w:name="_Toc50109902"/>
      <w:r>
        <w:t>Pariez-vous pour chaque course ?</w:t>
      </w:r>
      <w:bookmarkEnd w:id="6"/>
    </w:p>
    <w:p w14:paraId="0BD5D613" w14:textId="77777777" w:rsidR="00545F1D" w:rsidRDefault="00545F1D" w:rsidP="00F062BF">
      <w:pPr>
        <w:pStyle w:val="Sansinterligne"/>
      </w:pPr>
      <w:r>
        <w:t>Non</w:t>
      </w:r>
    </w:p>
    <w:p w14:paraId="140D0A29" w14:textId="77777777" w:rsidR="00545F1D" w:rsidRDefault="00545F1D" w:rsidP="00F062BF">
      <w:pPr>
        <w:pStyle w:val="Sansinterligne"/>
      </w:pPr>
    </w:p>
    <w:p w14:paraId="0820F6FC" w14:textId="77777777" w:rsidR="00545F1D" w:rsidRDefault="00545F1D" w:rsidP="00545F1D">
      <w:pPr>
        <w:pStyle w:val="Titre3"/>
      </w:pPr>
      <w:bookmarkStart w:id="7" w:name="_Toc50109903"/>
      <w:r>
        <w:t>Faites-vous un ou plusieurs paris par course ?</w:t>
      </w:r>
      <w:bookmarkEnd w:id="7"/>
    </w:p>
    <w:p w14:paraId="5600B7EB" w14:textId="43746070" w:rsidR="00545F1D" w:rsidRDefault="00545F1D" w:rsidP="00F062BF">
      <w:pPr>
        <w:pStyle w:val="Sansinterligne"/>
      </w:pPr>
      <w:r>
        <w:t>1 seul</w:t>
      </w:r>
    </w:p>
    <w:p w14:paraId="62A46E72" w14:textId="592DE95F" w:rsidR="00545F1D" w:rsidRDefault="00545F1D" w:rsidP="00F062BF">
      <w:pPr>
        <w:pStyle w:val="Sansinterligne"/>
      </w:pPr>
    </w:p>
    <w:p w14:paraId="515ED92C" w14:textId="36437909" w:rsidR="00545F1D" w:rsidRDefault="00545F1D" w:rsidP="00545F1D">
      <w:pPr>
        <w:pStyle w:val="Titre3"/>
      </w:pPr>
      <w:bookmarkStart w:id="8" w:name="_Toc50109904"/>
      <w:r>
        <w:t>Le numéro du cheval change-t-il au fil des courses ?</w:t>
      </w:r>
      <w:bookmarkEnd w:id="8"/>
    </w:p>
    <w:p w14:paraId="2D96F125" w14:textId="5D30B87F" w:rsidR="00545F1D" w:rsidRDefault="00545F1D" w:rsidP="00F062BF">
      <w:pPr>
        <w:pStyle w:val="Sansinterligne"/>
      </w:pPr>
      <w:r>
        <w:t>Oui (1 numéro par cheval par course)</w:t>
      </w:r>
    </w:p>
    <w:p w14:paraId="2476E231" w14:textId="1AE172E0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9" w:name="_Toc50109905"/>
      <w:r>
        <w:lastRenderedPageBreak/>
        <w:t>Règles de gestion</w:t>
      </w:r>
      <w:bookmarkEnd w:id="9"/>
    </w:p>
    <w:p w14:paraId="7CB12122" w14:textId="77777777" w:rsidR="004358B2" w:rsidRDefault="004358B2" w:rsidP="004358B2">
      <w:pPr>
        <w:pStyle w:val="Sansinterligne"/>
      </w:pPr>
    </w:p>
    <w:p w14:paraId="16F13E51" w14:textId="2C6D6DF3" w:rsidR="004358B2" w:rsidRDefault="004358B2" w:rsidP="004358B2">
      <w:pPr>
        <w:pStyle w:val="Sansinterligne"/>
      </w:pPr>
      <w:r>
        <w:t>Un type de pari constitue 1 a plusieurs paris (</w:t>
      </w:r>
      <w:proofErr w:type="gramStart"/>
      <w:r>
        <w:t>1,n</w:t>
      </w:r>
      <w:proofErr w:type="gramEnd"/>
      <w:r>
        <w:t>)</w:t>
      </w:r>
    </w:p>
    <w:p w14:paraId="675A7F4F" w14:textId="68A5FA94" w:rsidR="004358B2" w:rsidRDefault="004358B2" w:rsidP="004358B2">
      <w:pPr>
        <w:pStyle w:val="Sansinterligne"/>
      </w:pPr>
      <w:r>
        <w:t>Un pari est constitué d’un seul type de pari (1,1)</w:t>
      </w:r>
    </w:p>
    <w:p w14:paraId="547A41C3" w14:textId="77777777" w:rsidR="004358B2" w:rsidRDefault="004358B2" w:rsidP="004358B2">
      <w:pPr>
        <w:pStyle w:val="Sansinterligne"/>
      </w:pPr>
    </w:p>
    <w:p w14:paraId="1B9315F0" w14:textId="3959D33A" w:rsidR="004358B2" w:rsidRDefault="004358B2" w:rsidP="004358B2">
      <w:pPr>
        <w:pStyle w:val="Sansinterligne"/>
      </w:pPr>
      <w:proofErr w:type="gramStart"/>
      <w:r>
        <w:t>Un pari mise</w:t>
      </w:r>
      <w:proofErr w:type="gramEnd"/>
      <w:r>
        <w:t xml:space="preserve"> sur 1 seule course (1,1)</w:t>
      </w:r>
    </w:p>
    <w:p w14:paraId="670490F2" w14:textId="15149200" w:rsidR="004358B2" w:rsidRDefault="004358B2" w:rsidP="004358B2">
      <w:pPr>
        <w:pStyle w:val="Sansinterligne"/>
      </w:pPr>
      <w:r>
        <w:t>Une course peut être misée sur un pari (0,1)</w:t>
      </w:r>
    </w:p>
    <w:p w14:paraId="7995BB5D" w14:textId="77777777" w:rsidR="004358B2" w:rsidRDefault="004358B2" w:rsidP="004358B2">
      <w:pPr>
        <w:pStyle w:val="Sansinterligne"/>
      </w:pPr>
    </w:p>
    <w:p w14:paraId="58CB870B" w14:textId="7E110D6D" w:rsidR="004358B2" w:rsidRDefault="004358B2" w:rsidP="004358B2">
      <w:pPr>
        <w:pStyle w:val="Sansinterligne"/>
      </w:pPr>
      <w:r>
        <w:t>Un pari mise sur 1 ou plusieurs chevaux (</w:t>
      </w:r>
      <w:proofErr w:type="gramStart"/>
      <w:r>
        <w:t>1,n</w:t>
      </w:r>
      <w:proofErr w:type="gramEnd"/>
      <w:r>
        <w:t>)</w:t>
      </w:r>
    </w:p>
    <w:p w14:paraId="3A67942A" w14:textId="10C291F9" w:rsidR="004358B2" w:rsidRDefault="004358B2" w:rsidP="004358B2">
      <w:pPr>
        <w:pStyle w:val="Sansinterligne"/>
      </w:pPr>
      <w:r>
        <w:t>Un cheval peut être misé sur un ou plusieurs paris (</w:t>
      </w:r>
      <w:proofErr w:type="gramStart"/>
      <w:r>
        <w:t>0,n</w:t>
      </w:r>
      <w:proofErr w:type="gramEnd"/>
      <w:r>
        <w:t>)</w:t>
      </w:r>
    </w:p>
    <w:p w14:paraId="06990716" w14:textId="77777777" w:rsidR="004358B2" w:rsidRDefault="004358B2" w:rsidP="004358B2">
      <w:pPr>
        <w:pStyle w:val="Sansinterligne"/>
      </w:pPr>
    </w:p>
    <w:p w14:paraId="7B113968" w14:textId="77777777" w:rsidR="004358B2" w:rsidRDefault="004358B2" w:rsidP="004358B2">
      <w:pPr>
        <w:pStyle w:val="Sansinterligne"/>
      </w:pPr>
      <w:r>
        <w:t>Un cheval peut courir 1 a plusieurs courses (</w:t>
      </w:r>
      <w:proofErr w:type="gramStart"/>
      <w:r>
        <w:t>0,n</w:t>
      </w:r>
      <w:proofErr w:type="gramEnd"/>
      <w:r>
        <w:t>)</w:t>
      </w:r>
    </w:p>
    <w:p w14:paraId="56F7016A" w14:textId="77777777" w:rsidR="004358B2" w:rsidRDefault="004358B2" w:rsidP="004358B2">
      <w:pPr>
        <w:pStyle w:val="Sansinterligne"/>
      </w:pPr>
      <w:r>
        <w:t>Une course est courue par 1 ou plusieurs chevaux (</w:t>
      </w:r>
      <w:proofErr w:type="gramStart"/>
      <w:r>
        <w:t>1,n</w:t>
      </w:r>
      <w:proofErr w:type="gramEnd"/>
      <w:r>
        <w:t>)</w:t>
      </w:r>
    </w:p>
    <w:p w14:paraId="1A36677B" w14:textId="77777777" w:rsidR="004358B2" w:rsidRDefault="004358B2" w:rsidP="004358B2">
      <w:pPr>
        <w:pStyle w:val="Sansinterligne"/>
      </w:pPr>
    </w:p>
    <w:p w14:paraId="394F0E1A" w14:textId="7605B13F" w:rsidR="004358B2" w:rsidRDefault="004358B2" w:rsidP="004358B2">
      <w:pPr>
        <w:pStyle w:val="Sansinterligne"/>
      </w:pPr>
      <w:r>
        <w:t>Un cheval peut être classé sur une ou plusieurs courses (</w:t>
      </w:r>
      <w:proofErr w:type="gramStart"/>
      <w:r>
        <w:t>0,n</w:t>
      </w:r>
      <w:proofErr w:type="gramEnd"/>
      <w:r>
        <w:t>)</w:t>
      </w:r>
    </w:p>
    <w:p w14:paraId="4B194971" w14:textId="24BBF642" w:rsidR="00031276" w:rsidRDefault="004358B2" w:rsidP="004358B2">
      <w:pPr>
        <w:pStyle w:val="Sansinterligne"/>
      </w:pPr>
      <w:r>
        <w:t>Une course classe un ou plusieurs chevaux (</w:t>
      </w:r>
      <w:proofErr w:type="gramStart"/>
      <w:r>
        <w:t>1,n</w:t>
      </w:r>
      <w:proofErr w:type="gramEnd"/>
      <w:r>
        <w:t>)</w:t>
      </w:r>
      <w:r w:rsidR="00031276">
        <w:br w:type="page"/>
      </w:r>
    </w:p>
    <w:p w14:paraId="7B97DCAB" w14:textId="542FAFB2" w:rsidR="00031276" w:rsidRDefault="00031276" w:rsidP="00031276">
      <w:pPr>
        <w:pStyle w:val="Titre1"/>
      </w:pPr>
      <w:bookmarkStart w:id="10" w:name="_Toc50109906"/>
      <w:r>
        <w:lastRenderedPageBreak/>
        <w:t>Dictionnaire de données</w:t>
      </w:r>
      <w:bookmarkEnd w:id="10"/>
    </w:p>
    <w:p w14:paraId="037A0D11" w14:textId="09869DE4" w:rsidR="00FB41D7" w:rsidRDefault="00FB41D7" w:rsidP="006C2F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2665"/>
        <w:gridCol w:w="1268"/>
        <w:gridCol w:w="922"/>
        <w:gridCol w:w="1207"/>
        <w:gridCol w:w="2308"/>
      </w:tblGrid>
      <w:tr w:rsidR="006719D5" w:rsidRPr="006719D5" w14:paraId="7661204F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2F12A8F0" w14:textId="574BEBAF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Mnémonique</w:t>
            </w:r>
          </w:p>
        </w:tc>
        <w:tc>
          <w:tcPr>
            <w:tcW w:w="2665" w:type="dxa"/>
            <w:noWrap/>
            <w:hideMark/>
          </w:tcPr>
          <w:p w14:paraId="79E7BE33" w14:textId="77777777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268" w:type="dxa"/>
            <w:noWrap/>
            <w:hideMark/>
          </w:tcPr>
          <w:p w14:paraId="4A78A183" w14:textId="77777777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22" w:type="dxa"/>
            <w:noWrap/>
            <w:hideMark/>
          </w:tcPr>
          <w:p w14:paraId="10D90984" w14:textId="40E18DD3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6719D5">
              <w:rPr>
                <w:b/>
                <w:bCs/>
                <w:sz w:val="18"/>
                <w:szCs w:val="18"/>
              </w:rPr>
              <w:t>Leng</w:t>
            </w:r>
            <w:r>
              <w:rPr>
                <w:b/>
                <w:bCs/>
                <w:sz w:val="18"/>
                <w:szCs w:val="18"/>
              </w:rPr>
              <w:t>th</w:t>
            </w:r>
            <w:proofErr w:type="spellEnd"/>
          </w:p>
        </w:tc>
        <w:tc>
          <w:tcPr>
            <w:tcW w:w="3515" w:type="dxa"/>
            <w:gridSpan w:val="2"/>
            <w:noWrap/>
            <w:hideMark/>
          </w:tcPr>
          <w:p w14:paraId="714EC825" w14:textId="77777777" w:rsidR="006719D5" w:rsidRPr="006719D5" w:rsidRDefault="006719D5" w:rsidP="006719D5">
            <w:pPr>
              <w:rPr>
                <w:b/>
                <w:bCs/>
                <w:sz w:val="18"/>
                <w:szCs w:val="18"/>
              </w:rPr>
            </w:pPr>
            <w:r w:rsidRPr="006719D5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6719D5" w:rsidRPr="006719D5" w14:paraId="4A2075A8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0721740F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296E1295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Nom de la course</w:t>
            </w:r>
          </w:p>
        </w:tc>
        <w:tc>
          <w:tcPr>
            <w:tcW w:w="1268" w:type="dxa"/>
            <w:noWrap/>
            <w:hideMark/>
          </w:tcPr>
          <w:p w14:paraId="7ECB9B44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AN</w:t>
            </w:r>
          </w:p>
        </w:tc>
        <w:tc>
          <w:tcPr>
            <w:tcW w:w="922" w:type="dxa"/>
            <w:noWrap/>
            <w:hideMark/>
          </w:tcPr>
          <w:p w14:paraId="6410884C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50</w:t>
            </w:r>
          </w:p>
        </w:tc>
        <w:tc>
          <w:tcPr>
            <w:tcW w:w="3515" w:type="dxa"/>
            <w:gridSpan w:val="2"/>
            <w:noWrap/>
            <w:hideMark/>
          </w:tcPr>
          <w:p w14:paraId="6949AA8B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</w:tr>
      <w:tr w:rsidR="006719D5" w:rsidRPr="006719D5" w14:paraId="339CE400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5A4E7BBB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0FED9CA3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Date de la course</w:t>
            </w:r>
          </w:p>
        </w:tc>
        <w:tc>
          <w:tcPr>
            <w:tcW w:w="1268" w:type="dxa"/>
            <w:noWrap/>
            <w:hideMark/>
          </w:tcPr>
          <w:p w14:paraId="299EDBAE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DATETIME</w:t>
            </w:r>
          </w:p>
        </w:tc>
        <w:tc>
          <w:tcPr>
            <w:tcW w:w="922" w:type="dxa"/>
            <w:noWrap/>
            <w:hideMark/>
          </w:tcPr>
          <w:p w14:paraId="4E5E5A1B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-</w:t>
            </w:r>
          </w:p>
        </w:tc>
        <w:tc>
          <w:tcPr>
            <w:tcW w:w="1207" w:type="dxa"/>
            <w:noWrap/>
            <w:hideMark/>
          </w:tcPr>
          <w:p w14:paraId="14B3AAFB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  <w:tc>
          <w:tcPr>
            <w:tcW w:w="2308" w:type="dxa"/>
            <w:noWrap/>
            <w:hideMark/>
          </w:tcPr>
          <w:p w14:paraId="4BB32B9C" w14:textId="018BAF70" w:rsidR="006719D5" w:rsidRPr="006719D5" w:rsidRDefault="006719D5" w:rsidP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yy</w:t>
            </w:r>
            <w:proofErr w:type="spellEnd"/>
            <w:proofErr w:type="gramEnd"/>
            <w:r w:rsidRPr="006719D5">
              <w:rPr>
                <w:sz w:val="18"/>
                <w:szCs w:val="18"/>
              </w:rPr>
              <w:t xml:space="preserve">/mm/dd </w:t>
            </w:r>
            <w:proofErr w:type="spellStart"/>
            <w:r w:rsidRPr="006719D5">
              <w:rPr>
                <w:sz w:val="18"/>
                <w:szCs w:val="18"/>
              </w:rPr>
              <w:t>hh:mm</w:t>
            </w:r>
            <w:proofErr w:type="spellEnd"/>
          </w:p>
        </w:tc>
      </w:tr>
      <w:tr w:rsidR="006719D5" w:rsidRPr="006719D5" w14:paraId="46000363" w14:textId="77777777" w:rsidTr="00030E5F">
        <w:trPr>
          <w:trHeight w:val="319"/>
        </w:trPr>
        <w:tc>
          <w:tcPr>
            <w:tcW w:w="2086" w:type="dxa"/>
            <w:noWrap/>
            <w:hideMark/>
          </w:tcPr>
          <w:p w14:paraId="24E3B628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horse</w:t>
            </w:r>
            <w:proofErr w:type="gramEnd"/>
            <w:r w:rsidRPr="006719D5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4ECFF46C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Nom du cheval</w:t>
            </w:r>
          </w:p>
        </w:tc>
        <w:tc>
          <w:tcPr>
            <w:tcW w:w="1268" w:type="dxa"/>
            <w:noWrap/>
            <w:hideMark/>
          </w:tcPr>
          <w:p w14:paraId="1AE0AF8C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</w:t>
            </w:r>
          </w:p>
        </w:tc>
        <w:tc>
          <w:tcPr>
            <w:tcW w:w="922" w:type="dxa"/>
            <w:noWrap/>
            <w:hideMark/>
          </w:tcPr>
          <w:p w14:paraId="38BB5F4F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50</w:t>
            </w:r>
          </w:p>
        </w:tc>
        <w:tc>
          <w:tcPr>
            <w:tcW w:w="3515" w:type="dxa"/>
            <w:gridSpan w:val="2"/>
            <w:noWrap/>
            <w:hideMark/>
          </w:tcPr>
          <w:p w14:paraId="5B46CBA9" w14:textId="510E3BDC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</w:tr>
      <w:tr w:rsidR="006719D5" w:rsidRPr="006719D5" w14:paraId="65C0CB91" w14:textId="77777777" w:rsidTr="006719D5">
        <w:trPr>
          <w:trHeight w:val="319"/>
        </w:trPr>
        <w:tc>
          <w:tcPr>
            <w:tcW w:w="2086" w:type="dxa"/>
            <w:noWrap/>
            <w:hideMark/>
          </w:tcPr>
          <w:p w14:paraId="098EC383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2665" w:type="dxa"/>
            <w:noWrap/>
            <w:hideMark/>
          </w:tcPr>
          <w:p w14:paraId="44EF2433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 du pari</w:t>
            </w:r>
          </w:p>
        </w:tc>
        <w:tc>
          <w:tcPr>
            <w:tcW w:w="1268" w:type="dxa"/>
            <w:noWrap/>
            <w:hideMark/>
          </w:tcPr>
          <w:p w14:paraId="254C876E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03F444B5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10</w:t>
            </w:r>
          </w:p>
        </w:tc>
        <w:tc>
          <w:tcPr>
            <w:tcW w:w="1207" w:type="dxa"/>
            <w:noWrap/>
            <w:hideMark/>
          </w:tcPr>
          <w:p w14:paraId="4CFC7AA4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  <w:tc>
          <w:tcPr>
            <w:tcW w:w="2308" w:type="dxa"/>
            <w:noWrap/>
            <w:hideMark/>
          </w:tcPr>
          <w:p w14:paraId="0CF9C9D6" w14:textId="252149C6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Auto-incrémenté</w:t>
            </w:r>
          </w:p>
        </w:tc>
      </w:tr>
      <w:tr w:rsidR="006719D5" w:rsidRPr="006719D5" w14:paraId="7A889E81" w14:textId="77777777" w:rsidTr="007723B2">
        <w:trPr>
          <w:trHeight w:val="319"/>
        </w:trPr>
        <w:tc>
          <w:tcPr>
            <w:tcW w:w="2086" w:type="dxa"/>
            <w:noWrap/>
            <w:hideMark/>
          </w:tcPr>
          <w:p w14:paraId="304E55B0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_amount</w:t>
            </w:r>
            <w:proofErr w:type="spellEnd"/>
          </w:p>
        </w:tc>
        <w:tc>
          <w:tcPr>
            <w:tcW w:w="2665" w:type="dxa"/>
            <w:noWrap/>
            <w:hideMark/>
          </w:tcPr>
          <w:p w14:paraId="483A1CE0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Montant parié</w:t>
            </w:r>
          </w:p>
        </w:tc>
        <w:tc>
          <w:tcPr>
            <w:tcW w:w="1268" w:type="dxa"/>
            <w:noWrap/>
            <w:hideMark/>
          </w:tcPr>
          <w:p w14:paraId="78729257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5E65130F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10</w:t>
            </w:r>
          </w:p>
        </w:tc>
        <w:tc>
          <w:tcPr>
            <w:tcW w:w="3515" w:type="dxa"/>
            <w:gridSpan w:val="2"/>
            <w:noWrap/>
            <w:hideMark/>
          </w:tcPr>
          <w:p w14:paraId="1684AA5E" w14:textId="2B8CD921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6E74BFF7" w14:textId="77777777" w:rsidTr="001D1111">
        <w:trPr>
          <w:trHeight w:val="319"/>
        </w:trPr>
        <w:tc>
          <w:tcPr>
            <w:tcW w:w="2086" w:type="dxa"/>
            <w:noWrap/>
            <w:hideMark/>
          </w:tcPr>
          <w:p w14:paraId="6635AA34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_type_name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33CF8A19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Type de pari</w:t>
            </w:r>
          </w:p>
        </w:tc>
        <w:tc>
          <w:tcPr>
            <w:tcW w:w="1268" w:type="dxa"/>
            <w:noWrap/>
            <w:hideMark/>
          </w:tcPr>
          <w:p w14:paraId="3BF1A890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A</w:t>
            </w:r>
          </w:p>
        </w:tc>
        <w:tc>
          <w:tcPr>
            <w:tcW w:w="922" w:type="dxa"/>
            <w:noWrap/>
            <w:hideMark/>
          </w:tcPr>
          <w:p w14:paraId="40DC8117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20</w:t>
            </w:r>
          </w:p>
        </w:tc>
        <w:tc>
          <w:tcPr>
            <w:tcW w:w="3515" w:type="dxa"/>
            <w:gridSpan w:val="2"/>
            <w:noWrap/>
            <w:hideMark/>
          </w:tcPr>
          <w:p w14:paraId="54698088" w14:textId="52AD57E0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Identifiant</w:t>
            </w:r>
          </w:p>
        </w:tc>
      </w:tr>
      <w:tr w:rsidR="006719D5" w:rsidRPr="006719D5" w14:paraId="670DCBB5" w14:textId="77777777" w:rsidTr="000115F5">
        <w:trPr>
          <w:trHeight w:val="319"/>
        </w:trPr>
        <w:tc>
          <w:tcPr>
            <w:tcW w:w="2086" w:type="dxa"/>
            <w:noWrap/>
            <w:hideMark/>
          </w:tcPr>
          <w:p w14:paraId="0FF5496A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_type_value</w:t>
            </w:r>
            <w:proofErr w:type="spellEnd"/>
          </w:p>
        </w:tc>
        <w:tc>
          <w:tcPr>
            <w:tcW w:w="2665" w:type="dxa"/>
            <w:noWrap/>
            <w:hideMark/>
          </w:tcPr>
          <w:p w14:paraId="500E2386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Cote du pari</w:t>
            </w:r>
          </w:p>
        </w:tc>
        <w:tc>
          <w:tcPr>
            <w:tcW w:w="1268" w:type="dxa"/>
            <w:noWrap/>
            <w:hideMark/>
          </w:tcPr>
          <w:p w14:paraId="4975B87A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4432F045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19D3A280" w14:textId="157EF0C1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19CDA337" w14:textId="77777777" w:rsidTr="00DD7F28">
        <w:trPr>
          <w:trHeight w:val="319"/>
        </w:trPr>
        <w:tc>
          <w:tcPr>
            <w:tcW w:w="2086" w:type="dxa"/>
            <w:noWrap/>
            <w:hideMark/>
          </w:tcPr>
          <w:p w14:paraId="174CDC56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bet</w:t>
            </w:r>
            <w:proofErr w:type="gramEnd"/>
            <w:r w:rsidRPr="006719D5">
              <w:rPr>
                <w:sz w:val="18"/>
                <w:szCs w:val="18"/>
              </w:rPr>
              <w:t>_horse_number</w:t>
            </w:r>
            <w:proofErr w:type="spellEnd"/>
          </w:p>
        </w:tc>
        <w:tc>
          <w:tcPr>
            <w:tcW w:w="2665" w:type="dxa"/>
            <w:noWrap/>
            <w:hideMark/>
          </w:tcPr>
          <w:p w14:paraId="7AAD9333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Cheval utilisé sur le pari</w:t>
            </w:r>
          </w:p>
        </w:tc>
        <w:tc>
          <w:tcPr>
            <w:tcW w:w="1268" w:type="dxa"/>
            <w:noWrap/>
            <w:hideMark/>
          </w:tcPr>
          <w:p w14:paraId="6FF50210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255D0771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195CD7C0" w14:textId="55E86B80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6C6643CE" w14:textId="77777777" w:rsidTr="0001431E">
        <w:trPr>
          <w:trHeight w:val="319"/>
        </w:trPr>
        <w:tc>
          <w:tcPr>
            <w:tcW w:w="2086" w:type="dxa"/>
            <w:noWrap/>
            <w:hideMark/>
          </w:tcPr>
          <w:p w14:paraId="00FB2CE2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_horse_number</w:t>
            </w:r>
            <w:proofErr w:type="spellEnd"/>
          </w:p>
        </w:tc>
        <w:tc>
          <w:tcPr>
            <w:tcW w:w="2665" w:type="dxa"/>
            <w:noWrap/>
            <w:hideMark/>
          </w:tcPr>
          <w:p w14:paraId="3EF57A8C" w14:textId="739202C6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Numéro du cheval sur la course</w:t>
            </w:r>
          </w:p>
        </w:tc>
        <w:tc>
          <w:tcPr>
            <w:tcW w:w="1268" w:type="dxa"/>
            <w:noWrap/>
            <w:hideMark/>
          </w:tcPr>
          <w:p w14:paraId="6A6B1949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29B5F550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03C30A14" w14:textId="63A69DCD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Obligatoire</w:t>
            </w:r>
          </w:p>
        </w:tc>
      </w:tr>
      <w:tr w:rsidR="006719D5" w:rsidRPr="006719D5" w14:paraId="5BA51A5E" w14:textId="77777777" w:rsidTr="00C60E64">
        <w:trPr>
          <w:trHeight w:val="319"/>
        </w:trPr>
        <w:tc>
          <w:tcPr>
            <w:tcW w:w="2086" w:type="dxa"/>
            <w:noWrap/>
            <w:hideMark/>
          </w:tcPr>
          <w:p w14:paraId="2A442BED" w14:textId="77777777" w:rsidR="006719D5" w:rsidRPr="006719D5" w:rsidRDefault="006719D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719D5">
              <w:rPr>
                <w:sz w:val="18"/>
                <w:szCs w:val="18"/>
              </w:rPr>
              <w:t>race</w:t>
            </w:r>
            <w:proofErr w:type="gramEnd"/>
            <w:r w:rsidRPr="006719D5">
              <w:rPr>
                <w:sz w:val="18"/>
                <w:szCs w:val="18"/>
              </w:rPr>
              <w:t>_horse_rank</w:t>
            </w:r>
            <w:proofErr w:type="spellEnd"/>
          </w:p>
        </w:tc>
        <w:tc>
          <w:tcPr>
            <w:tcW w:w="2665" w:type="dxa"/>
            <w:noWrap/>
            <w:hideMark/>
          </w:tcPr>
          <w:p w14:paraId="1455E0C4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Classement du cheval sur la course</w:t>
            </w:r>
          </w:p>
        </w:tc>
        <w:tc>
          <w:tcPr>
            <w:tcW w:w="1268" w:type="dxa"/>
            <w:noWrap/>
            <w:hideMark/>
          </w:tcPr>
          <w:p w14:paraId="3D9C857D" w14:textId="77777777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N</w:t>
            </w:r>
          </w:p>
        </w:tc>
        <w:tc>
          <w:tcPr>
            <w:tcW w:w="922" w:type="dxa"/>
            <w:noWrap/>
            <w:hideMark/>
          </w:tcPr>
          <w:p w14:paraId="38B9CE6C" w14:textId="77777777" w:rsidR="006719D5" w:rsidRPr="006719D5" w:rsidRDefault="006719D5" w:rsidP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3</w:t>
            </w:r>
          </w:p>
        </w:tc>
        <w:tc>
          <w:tcPr>
            <w:tcW w:w="3515" w:type="dxa"/>
            <w:gridSpan w:val="2"/>
            <w:noWrap/>
            <w:hideMark/>
          </w:tcPr>
          <w:p w14:paraId="2D100BE5" w14:textId="56120CBA" w:rsidR="006719D5" w:rsidRPr="006719D5" w:rsidRDefault="006719D5">
            <w:pPr>
              <w:rPr>
                <w:sz w:val="18"/>
                <w:szCs w:val="18"/>
              </w:rPr>
            </w:pPr>
            <w:r w:rsidRPr="006719D5">
              <w:rPr>
                <w:sz w:val="18"/>
                <w:szCs w:val="18"/>
              </w:rPr>
              <w:t>Facultati</w:t>
            </w:r>
            <w:r>
              <w:rPr>
                <w:sz w:val="18"/>
                <w:szCs w:val="18"/>
              </w:rPr>
              <w:t>f</w:t>
            </w:r>
          </w:p>
        </w:tc>
      </w:tr>
    </w:tbl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11" w:name="_Toc50109907"/>
      <w:r>
        <w:lastRenderedPageBreak/>
        <w:t>Dépendances fonctionnelles simples</w:t>
      </w:r>
      <w:bookmarkEnd w:id="11"/>
    </w:p>
    <w:p w14:paraId="0E1BA777" w14:textId="72A1A644" w:rsidR="00123FEC" w:rsidRDefault="00123FEC" w:rsidP="00FB41D7"/>
    <w:tbl>
      <w:tblPr>
        <w:tblW w:w="3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340"/>
        <w:gridCol w:w="1560"/>
      </w:tblGrid>
      <w:tr w:rsidR="00E9229F" w:rsidRPr="00E9229F" w14:paraId="6B5EF2F3" w14:textId="77777777" w:rsidTr="00E9229F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B24D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race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_name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130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→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A7A3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race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</w:tr>
      <w:tr w:rsidR="00E9229F" w:rsidRPr="00E9229F" w14:paraId="41127A56" w14:textId="77777777" w:rsidTr="00E9229F">
        <w:trPr>
          <w:trHeight w:val="30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5335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race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E6B4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680C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race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_name</w:t>
            </w:r>
            <w:proofErr w:type="spellEnd"/>
          </w:p>
        </w:tc>
      </w:tr>
      <w:tr w:rsidR="00E9229F" w:rsidRPr="00E9229F" w14:paraId="07AB6552" w14:textId="77777777" w:rsidTr="00E9229F">
        <w:trPr>
          <w:trHeight w:val="30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1752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bet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C14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6556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bet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_amount</w:t>
            </w:r>
            <w:proofErr w:type="spellEnd"/>
          </w:p>
        </w:tc>
      </w:tr>
      <w:tr w:rsidR="00E9229F" w:rsidRPr="00E9229F" w14:paraId="1A3132AC" w14:textId="77777777" w:rsidTr="00E9229F">
        <w:trPr>
          <w:trHeight w:val="30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9C6E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bet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_type_name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1728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224A" w14:textId="77777777" w:rsidR="00E9229F" w:rsidRPr="00E9229F" w:rsidRDefault="00E9229F" w:rsidP="00E9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bet</w:t>
            </w:r>
            <w:proofErr w:type="gramEnd"/>
            <w:r w:rsidRPr="00E9229F">
              <w:rPr>
                <w:rFonts w:ascii="Calibri" w:eastAsia="Times New Roman" w:hAnsi="Calibri" w:cs="Calibri"/>
                <w:color w:val="000000"/>
                <w:lang w:eastAsia="fr-FR"/>
              </w:rPr>
              <w:t>_type_value</w:t>
            </w:r>
            <w:proofErr w:type="spellEnd"/>
          </w:p>
        </w:tc>
      </w:tr>
    </w:tbl>
    <w:p w14:paraId="30523160" w14:textId="74F86D32" w:rsidR="00725A94" w:rsidRDefault="00725A94" w:rsidP="00FB41D7">
      <w:pPr>
        <w:rPr>
          <w:lang w:val="en-US"/>
        </w:rPr>
      </w:pPr>
    </w:p>
    <w:p w14:paraId="56D4C810" w14:textId="77777777" w:rsidR="00E9229F" w:rsidRPr="00E9229F" w:rsidRDefault="00E9229F" w:rsidP="00E9229F">
      <w:pPr>
        <w:spacing w:after="0" w:line="36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E9229F">
        <w:rPr>
          <w:rFonts w:ascii="Calibri" w:eastAsia="Times New Roman" w:hAnsi="Calibri" w:cs="Calibri"/>
          <w:color w:val="000000"/>
          <w:lang w:eastAsia="fr-FR"/>
        </w:rPr>
        <w:t>race</w:t>
      </w:r>
      <w:proofErr w:type="gramEnd"/>
      <w:r w:rsidRPr="00E9229F">
        <w:rPr>
          <w:rFonts w:ascii="Calibri" w:eastAsia="Times New Roman" w:hAnsi="Calibri" w:cs="Calibri"/>
          <w:color w:val="000000"/>
          <w:lang w:eastAsia="fr-FR"/>
        </w:rPr>
        <w:t>_name</w:t>
      </w:r>
      <w:proofErr w:type="spellEnd"/>
      <w:r w:rsidRPr="00E9229F">
        <w:rPr>
          <w:rFonts w:ascii="Calibri" w:eastAsia="Times New Roman" w:hAnsi="Calibri" w:cs="Calibri"/>
          <w:color w:val="000000"/>
          <w:lang w:eastAsia="fr-FR"/>
        </w:rPr>
        <w:t xml:space="preserve"> → </w:t>
      </w:r>
      <w:proofErr w:type="spellStart"/>
      <w:r w:rsidRPr="00E9229F">
        <w:rPr>
          <w:rFonts w:ascii="Calibri" w:eastAsia="Times New Roman" w:hAnsi="Calibri" w:cs="Calibri"/>
          <w:color w:val="000000"/>
          <w:lang w:eastAsia="fr-FR"/>
        </w:rPr>
        <w:t>race_date</w:t>
      </w:r>
      <w:proofErr w:type="spellEnd"/>
    </w:p>
    <w:p w14:paraId="3C0BF5F7" w14:textId="77777777" w:rsidR="00E9229F" w:rsidRPr="00E9229F" w:rsidRDefault="00E9229F" w:rsidP="00E9229F">
      <w:pPr>
        <w:spacing w:after="0" w:line="36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E9229F">
        <w:rPr>
          <w:rFonts w:ascii="Calibri" w:eastAsia="Times New Roman" w:hAnsi="Calibri" w:cs="Calibri"/>
          <w:color w:val="000000"/>
          <w:lang w:eastAsia="fr-FR"/>
        </w:rPr>
        <w:t>race</w:t>
      </w:r>
      <w:proofErr w:type="gramEnd"/>
      <w:r w:rsidRPr="00E9229F">
        <w:rPr>
          <w:rFonts w:ascii="Calibri" w:eastAsia="Times New Roman" w:hAnsi="Calibri" w:cs="Calibri"/>
          <w:color w:val="000000"/>
          <w:lang w:eastAsia="fr-FR"/>
        </w:rPr>
        <w:t>_date</w:t>
      </w:r>
      <w:proofErr w:type="spellEnd"/>
      <w:r w:rsidRPr="00E9229F">
        <w:rPr>
          <w:rFonts w:ascii="Calibri" w:eastAsia="Times New Roman" w:hAnsi="Calibri" w:cs="Calibri"/>
          <w:color w:val="000000"/>
          <w:lang w:eastAsia="fr-FR"/>
        </w:rPr>
        <w:t xml:space="preserve"> → </w:t>
      </w:r>
      <w:proofErr w:type="spellStart"/>
      <w:r w:rsidRPr="00E9229F">
        <w:rPr>
          <w:rFonts w:ascii="Calibri" w:eastAsia="Times New Roman" w:hAnsi="Calibri" w:cs="Calibri"/>
          <w:color w:val="000000"/>
          <w:lang w:eastAsia="fr-FR"/>
        </w:rPr>
        <w:t>race_name</w:t>
      </w:r>
      <w:proofErr w:type="spellEnd"/>
    </w:p>
    <w:p w14:paraId="31E7CAA4" w14:textId="77777777" w:rsidR="00E9229F" w:rsidRPr="00E9229F" w:rsidRDefault="00E9229F" w:rsidP="00E9229F">
      <w:pPr>
        <w:spacing w:after="0" w:line="36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E9229F">
        <w:rPr>
          <w:rFonts w:ascii="Calibri" w:eastAsia="Times New Roman" w:hAnsi="Calibri" w:cs="Calibri"/>
          <w:color w:val="000000"/>
          <w:lang w:eastAsia="fr-FR"/>
        </w:rPr>
        <w:t>bet</w:t>
      </w:r>
      <w:proofErr w:type="gramEnd"/>
      <w:r w:rsidRPr="00E9229F">
        <w:rPr>
          <w:rFonts w:ascii="Calibri" w:eastAsia="Times New Roman" w:hAnsi="Calibri" w:cs="Calibri"/>
          <w:color w:val="000000"/>
          <w:lang w:eastAsia="fr-FR"/>
        </w:rPr>
        <w:t>_id</w:t>
      </w:r>
      <w:proofErr w:type="spellEnd"/>
      <w:r w:rsidRPr="00E9229F">
        <w:rPr>
          <w:rFonts w:ascii="Calibri" w:eastAsia="Times New Roman" w:hAnsi="Calibri" w:cs="Calibri"/>
          <w:color w:val="000000"/>
          <w:lang w:eastAsia="fr-FR"/>
        </w:rPr>
        <w:t xml:space="preserve"> → </w:t>
      </w:r>
      <w:proofErr w:type="spellStart"/>
      <w:r w:rsidRPr="00E9229F">
        <w:rPr>
          <w:rFonts w:ascii="Calibri" w:eastAsia="Times New Roman" w:hAnsi="Calibri" w:cs="Calibri"/>
          <w:color w:val="000000"/>
          <w:lang w:eastAsia="fr-FR"/>
        </w:rPr>
        <w:t>bet_amount</w:t>
      </w:r>
      <w:proofErr w:type="spellEnd"/>
    </w:p>
    <w:p w14:paraId="2455BB1D" w14:textId="77777777" w:rsidR="00E9229F" w:rsidRPr="00E9229F" w:rsidRDefault="00E9229F" w:rsidP="00E9229F">
      <w:pPr>
        <w:spacing w:after="0" w:line="360" w:lineRule="auto"/>
        <w:rPr>
          <w:rFonts w:ascii="Calibri" w:eastAsia="Times New Roman" w:hAnsi="Calibri" w:cs="Calibri"/>
          <w:color w:val="000000"/>
          <w:lang w:eastAsia="fr-FR"/>
        </w:rPr>
      </w:pPr>
      <w:proofErr w:type="spellStart"/>
      <w:proofErr w:type="gramStart"/>
      <w:r w:rsidRPr="00E9229F">
        <w:rPr>
          <w:rFonts w:ascii="Calibri" w:eastAsia="Times New Roman" w:hAnsi="Calibri" w:cs="Calibri"/>
          <w:color w:val="000000"/>
          <w:lang w:eastAsia="fr-FR"/>
        </w:rPr>
        <w:t>bet</w:t>
      </w:r>
      <w:proofErr w:type="gramEnd"/>
      <w:r w:rsidRPr="00E9229F">
        <w:rPr>
          <w:rFonts w:ascii="Calibri" w:eastAsia="Times New Roman" w:hAnsi="Calibri" w:cs="Calibri"/>
          <w:color w:val="000000"/>
          <w:lang w:eastAsia="fr-FR"/>
        </w:rPr>
        <w:t>_type_name</w:t>
      </w:r>
      <w:proofErr w:type="spellEnd"/>
      <w:r w:rsidRPr="00E9229F">
        <w:rPr>
          <w:rFonts w:ascii="Calibri" w:eastAsia="Times New Roman" w:hAnsi="Calibri" w:cs="Calibri"/>
          <w:color w:val="000000"/>
          <w:lang w:eastAsia="fr-FR"/>
        </w:rPr>
        <w:t xml:space="preserve"> → </w:t>
      </w:r>
      <w:proofErr w:type="spellStart"/>
      <w:r w:rsidRPr="00E9229F">
        <w:rPr>
          <w:rFonts w:ascii="Calibri" w:eastAsia="Times New Roman" w:hAnsi="Calibri" w:cs="Calibri"/>
          <w:color w:val="000000"/>
          <w:lang w:eastAsia="fr-FR"/>
        </w:rPr>
        <w:t>bet_type_value</w:t>
      </w:r>
      <w:proofErr w:type="spellEnd"/>
    </w:p>
    <w:p w14:paraId="79820AA0" w14:textId="0698BB6C" w:rsidR="00E9229F" w:rsidRDefault="00E9229F">
      <w:pPr>
        <w:rPr>
          <w:lang w:val="en-US"/>
        </w:rPr>
      </w:pPr>
      <w:r>
        <w:rPr>
          <w:lang w:val="en-US"/>
        </w:rPr>
        <w:br w:type="page"/>
      </w:r>
    </w:p>
    <w:p w14:paraId="2C5ACFEA" w14:textId="12156783" w:rsidR="00E9229F" w:rsidRPr="00E9229F" w:rsidRDefault="00E9229F" w:rsidP="00E9229F">
      <w:pPr>
        <w:pStyle w:val="Titre1"/>
      </w:pPr>
      <w:bookmarkStart w:id="12" w:name="_Toc50109908"/>
      <w:r w:rsidRPr="00E9229F">
        <w:lastRenderedPageBreak/>
        <w:t>Modèle conceptuel de données</w:t>
      </w:r>
      <w:bookmarkEnd w:id="12"/>
    </w:p>
    <w:p w14:paraId="183CD3EC" w14:textId="709AB210" w:rsidR="00E9229F" w:rsidRDefault="00E9229F" w:rsidP="00FB41D7">
      <w:pPr>
        <w:rPr>
          <w:lang w:val="en-US"/>
        </w:rPr>
      </w:pPr>
    </w:p>
    <w:p w14:paraId="79AE0BE4" w14:textId="4F441E49" w:rsidR="00E9229F" w:rsidRDefault="00E9229F" w:rsidP="00FB41D7">
      <w:pPr>
        <w:rPr>
          <w:lang w:val="en-US"/>
        </w:rPr>
      </w:pPr>
      <w:r w:rsidRPr="00E9229F">
        <w:rPr>
          <w:noProof/>
          <w:lang w:val="en-US"/>
        </w:rPr>
        <w:drawing>
          <wp:inline distT="0" distB="0" distL="0" distR="0" wp14:anchorId="540F06DA" wp14:editId="5F86BE6C">
            <wp:extent cx="6344535" cy="495369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353" w14:textId="38E363F9" w:rsidR="00E9229F" w:rsidRDefault="00E9229F">
      <w:pPr>
        <w:rPr>
          <w:lang w:val="en-US"/>
        </w:rPr>
      </w:pPr>
      <w:r>
        <w:rPr>
          <w:lang w:val="en-US"/>
        </w:rPr>
        <w:br w:type="page"/>
      </w:r>
    </w:p>
    <w:p w14:paraId="067F2CC4" w14:textId="05805437" w:rsidR="00E9229F" w:rsidRPr="00E9229F" w:rsidRDefault="00E9229F" w:rsidP="00E9229F">
      <w:pPr>
        <w:pStyle w:val="Titre1"/>
      </w:pPr>
      <w:bookmarkStart w:id="13" w:name="_Toc50109909"/>
      <w:r w:rsidRPr="00E9229F">
        <w:lastRenderedPageBreak/>
        <w:t>Modèle logique de données</w:t>
      </w:r>
      <w:bookmarkEnd w:id="13"/>
      <w:r w:rsidRPr="00E9229F">
        <w:t xml:space="preserve"> </w:t>
      </w:r>
    </w:p>
    <w:p w14:paraId="3C7F4088" w14:textId="78DB6B6F" w:rsidR="00E9229F" w:rsidRDefault="00E9229F" w:rsidP="00FB41D7">
      <w:pPr>
        <w:rPr>
          <w:lang w:val="en-US"/>
        </w:rPr>
      </w:pPr>
    </w:p>
    <w:p w14:paraId="50427958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Races = (</w:t>
      </w:r>
    </w:p>
    <w:p w14:paraId="16D22BB5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  <w:t>race_name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VARCHAR(50)</w:t>
      </w:r>
      <w:r w:rsidRPr="00E9229F"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  <w:t>,</w:t>
      </w:r>
    </w:p>
    <w:p w14:paraId="558874DF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  <w:t>race_date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DATETIME</w:t>
      </w:r>
    </w:p>
    <w:p w14:paraId="61513173" w14:textId="5F798FA4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);</w:t>
      </w:r>
    </w:p>
    <w:p w14:paraId="0DBE7ACC" w14:textId="77777777" w:rsidR="00E9229F" w:rsidRP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</w:p>
    <w:p w14:paraId="4D032C09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Horses = (</w:t>
      </w:r>
    </w:p>
    <w:p w14:paraId="2FE17E88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  <w:t>horse_name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VARCHAR(50)</w:t>
      </w:r>
    </w:p>
    <w:p w14:paraId="02E2F6DA" w14:textId="78BFF94D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);</w:t>
      </w:r>
    </w:p>
    <w:p w14:paraId="77CBED44" w14:textId="4DA802AA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417B0D86" w14:textId="77777777" w:rsidR="00E9229F" w:rsidRP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503A4469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Bet_types = (</w:t>
      </w:r>
    </w:p>
    <w:p w14:paraId="5E06173A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noProof/>
          <w:color w:val="090000"/>
          <w:sz w:val="28"/>
          <w:szCs w:val="28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  <w:t>bet_type_name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VARCHAR(20)</w:t>
      </w: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,</w:t>
      </w:r>
    </w:p>
    <w:p w14:paraId="21AED162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</w:pP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bet_type_value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BYTE</w:t>
      </w:r>
    </w:p>
    <w:p w14:paraId="5824B627" w14:textId="4AA36E33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);</w:t>
      </w:r>
    </w:p>
    <w:p w14:paraId="7AC76CF2" w14:textId="759C1BBB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00E0DDC2" w14:textId="77777777" w:rsidR="00E9229F" w:rsidRP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003F5D95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Bets = (</w:t>
      </w:r>
    </w:p>
    <w:p w14:paraId="05CF41CE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noProof/>
          <w:color w:val="090000"/>
          <w:sz w:val="28"/>
          <w:szCs w:val="28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28"/>
          <w:szCs w:val="28"/>
          <w:u w:val="single"/>
        </w:rPr>
        <w:t>bet_id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INT</w:t>
      </w: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 xml:space="preserve">, </w:t>
      </w:r>
    </w:p>
    <w:p w14:paraId="04717CB5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i/>
          <w:iCs/>
          <w:noProof/>
          <w:color w:val="0000FF"/>
          <w:sz w:val="28"/>
          <w:szCs w:val="28"/>
        </w:rPr>
      </w:pP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bet_amount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INT</w:t>
      </w:r>
      <w:r w:rsidRPr="00E9229F">
        <w:rPr>
          <w:rFonts w:ascii="Calibri Light" w:hAnsi="Calibri Light" w:cs="Calibri Light"/>
          <w:i/>
          <w:iCs/>
          <w:noProof/>
          <w:color w:val="0000FF"/>
          <w:sz w:val="28"/>
          <w:szCs w:val="28"/>
        </w:rPr>
        <w:t xml:space="preserve">, </w:t>
      </w:r>
    </w:p>
    <w:p w14:paraId="2DECD06E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i/>
          <w:iCs/>
          <w:noProof/>
          <w:color w:val="0000FF"/>
          <w:sz w:val="28"/>
          <w:szCs w:val="28"/>
        </w:rPr>
      </w:pPr>
      <w:r w:rsidRPr="00E9229F"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</w:rPr>
        <w:t>#(race_name, race_date)</w:t>
      </w:r>
      <w:r w:rsidRPr="00E9229F">
        <w:rPr>
          <w:rFonts w:ascii="Calibri Light" w:hAnsi="Calibri Light" w:cs="Calibri Light"/>
          <w:i/>
          <w:iCs/>
          <w:noProof/>
          <w:color w:val="0000FF"/>
          <w:sz w:val="28"/>
          <w:szCs w:val="28"/>
        </w:rPr>
        <w:t xml:space="preserve">, </w:t>
      </w:r>
    </w:p>
    <w:p w14:paraId="63F0BB25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i/>
          <w:iCs/>
          <w:noProof/>
          <w:color w:val="0000FF"/>
          <w:sz w:val="28"/>
          <w:szCs w:val="28"/>
        </w:rPr>
      </w:pPr>
      <w:r w:rsidRPr="00E9229F">
        <w:rPr>
          <w:rFonts w:ascii="Calibri Light" w:hAnsi="Calibri Light" w:cs="Calibri Light"/>
          <w:i/>
          <w:iCs/>
          <w:noProof/>
          <w:color w:val="0000FF"/>
          <w:sz w:val="28"/>
          <w:szCs w:val="28"/>
        </w:rPr>
        <w:t>#bet_type_name</w:t>
      </w:r>
    </w:p>
    <w:p w14:paraId="136CCF6A" w14:textId="254853FC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);</w:t>
      </w:r>
    </w:p>
    <w:p w14:paraId="62CAA058" w14:textId="7608A6D1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44F49244" w14:textId="77777777" w:rsidR="00E9229F" w:rsidRP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5C95E032" w14:textId="2392165C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Participate =</w:t>
      </w:r>
      <w:r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 xml:space="preserve"> </w:t>
      </w: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(</w:t>
      </w:r>
    </w:p>
    <w:p w14:paraId="5172C2CF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  <w:u w:val="single"/>
        </w:rPr>
      </w:pPr>
      <w:r w:rsidRPr="00E9229F"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  <w:u w:val="single"/>
        </w:rPr>
        <w:t>#(race_name, race_date),</w:t>
      </w:r>
    </w:p>
    <w:p w14:paraId="1702143B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noProof/>
          <w:color w:val="090000"/>
          <w:sz w:val="28"/>
          <w:szCs w:val="28"/>
        </w:rPr>
      </w:pPr>
      <w:r w:rsidRPr="00E9229F"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  <w:u w:val="single"/>
        </w:rPr>
        <w:t>#horse_name</w:t>
      </w: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,</w:t>
      </w:r>
    </w:p>
    <w:p w14:paraId="682E1844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noProof/>
          <w:color w:val="090000"/>
          <w:sz w:val="28"/>
          <w:szCs w:val="28"/>
        </w:rPr>
      </w:pP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race_horse_number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BYTE</w:t>
      </w: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,</w:t>
      </w:r>
    </w:p>
    <w:p w14:paraId="7A361081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i/>
          <w:iCs/>
          <w:noProof/>
          <w:color w:val="808080"/>
          <w:sz w:val="18"/>
          <w:szCs w:val="18"/>
        </w:rPr>
      </w:pP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race_horse_rank</w:t>
      </w:r>
      <w:r w:rsidRPr="00E9229F">
        <w:rPr>
          <w:rFonts w:ascii="Calibri Light" w:hAnsi="Calibri Light" w:cs="Calibri Light"/>
          <w:i/>
          <w:iCs/>
          <w:noProof/>
          <w:color w:val="808080"/>
          <w:sz w:val="18"/>
          <w:szCs w:val="18"/>
        </w:rPr>
        <w:t xml:space="preserve"> BYTE</w:t>
      </w:r>
    </w:p>
    <w:p w14:paraId="505DC66F" w14:textId="3670817E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);</w:t>
      </w:r>
    </w:p>
    <w:p w14:paraId="15248FD9" w14:textId="2574C787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0C175446" w14:textId="77777777" w:rsidR="00E9229F" w:rsidRP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</w:p>
    <w:p w14:paraId="7C30E3EF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Use = (</w:t>
      </w:r>
    </w:p>
    <w:p w14:paraId="514CD63E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  <w:u w:val="single"/>
        </w:rPr>
      </w:pPr>
      <w:r w:rsidRPr="00E9229F"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  <w:u w:val="single"/>
        </w:rPr>
        <w:t>#bet_id,</w:t>
      </w:r>
    </w:p>
    <w:p w14:paraId="13E05864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noProof/>
          <w:color w:val="090000"/>
          <w:sz w:val="28"/>
          <w:szCs w:val="28"/>
        </w:rPr>
      </w:pPr>
      <w:r w:rsidRPr="00E9229F">
        <w:rPr>
          <w:rFonts w:ascii="Calibri Light" w:hAnsi="Calibri Light" w:cs="Calibri Light"/>
          <w:b/>
          <w:bCs/>
          <w:i/>
          <w:iCs/>
          <w:noProof/>
          <w:color w:val="0000FF"/>
          <w:sz w:val="28"/>
          <w:szCs w:val="28"/>
          <w:u w:val="single"/>
        </w:rPr>
        <w:t>#horse_name</w:t>
      </w: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,</w:t>
      </w:r>
    </w:p>
    <w:p w14:paraId="76BE3F92" w14:textId="77777777" w:rsidR="00E9229F" w:rsidRDefault="00E9229F" w:rsidP="00E9229F">
      <w:pPr>
        <w:autoSpaceDE w:val="0"/>
        <w:autoSpaceDN w:val="0"/>
        <w:adjustRightInd w:val="0"/>
        <w:spacing w:after="0" w:line="240" w:lineRule="auto"/>
        <w:ind w:firstLine="720"/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</w:pPr>
      <w:r w:rsidRPr="00E9229F">
        <w:rPr>
          <w:rFonts w:ascii="Calibri Light" w:hAnsi="Calibri Light" w:cs="Calibri Light"/>
          <w:noProof/>
          <w:color w:val="090000"/>
          <w:sz w:val="28"/>
          <w:szCs w:val="28"/>
        </w:rPr>
        <w:t>bet_horse_number</w:t>
      </w:r>
      <w:r w:rsidRPr="00E9229F">
        <w:rPr>
          <w:rFonts w:ascii="Calibri Light" w:hAnsi="Calibri Light" w:cs="Calibri Light"/>
          <w:b/>
          <w:bCs/>
          <w:i/>
          <w:iCs/>
          <w:noProof/>
          <w:color w:val="808080"/>
          <w:sz w:val="18"/>
          <w:szCs w:val="18"/>
        </w:rPr>
        <w:t xml:space="preserve"> BYTE</w:t>
      </w:r>
    </w:p>
    <w:p w14:paraId="3892819E" w14:textId="20ABB7FE" w:rsidR="00E9229F" w:rsidRPr="00E9229F" w:rsidRDefault="00E9229F" w:rsidP="00E9229F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noProof/>
          <w:sz w:val="18"/>
          <w:szCs w:val="18"/>
        </w:rPr>
      </w:pPr>
      <w:r w:rsidRPr="00E9229F">
        <w:rPr>
          <w:rFonts w:ascii="Calibri Light" w:hAnsi="Calibri Light" w:cs="Calibri Light"/>
          <w:b/>
          <w:bCs/>
          <w:noProof/>
          <w:color w:val="090000"/>
          <w:sz w:val="32"/>
          <w:szCs w:val="32"/>
        </w:rPr>
        <w:t>);</w:t>
      </w:r>
    </w:p>
    <w:p w14:paraId="14B56CD9" w14:textId="0F1D8D7D" w:rsidR="00E9229F" w:rsidRDefault="00E9229F" w:rsidP="00FB41D7">
      <w:pPr>
        <w:rPr>
          <w:lang w:val="en-US"/>
        </w:rPr>
      </w:pPr>
    </w:p>
    <w:p w14:paraId="7BC9A0EA" w14:textId="77777777" w:rsidR="00E9229F" w:rsidRDefault="00E9229F" w:rsidP="00FB41D7">
      <w:pPr>
        <w:rPr>
          <w:noProof/>
          <w:lang w:val="en-US"/>
        </w:rPr>
      </w:pPr>
    </w:p>
    <w:sectPr w:rsidR="00E9229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8D193" w14:textId="77777777" w:rsidR="001628D9" w:rsidRDefault="001628D9">
      <w:pPr>
        <w:spacing w:after="0" w:line="240" w:lineRule="auto"/>
      </w:pPr>
      <w:r>
        <w:separator/>
      </w:r>
    </w:p>
  </w:endnote>
  <w:endnote w:type="continuationSeparator" w:id="0">
    <w:p w14:paraId="7CD76620" w14:textId="77777777" w:rsidR="001628D9" w:rsidRDefault="0016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AEB4B" w14:textId="77777777" w:rsidR="001628D9" w:rsidRDefault="001628D9">
      <w:pPr>
        <w:spacing w:after="0" w:line="240" w:lineRule="auto"/>
      </w:pPr>
      <w:r>
        <w:separator/>
      </w:r>
    </w:p>
  </w:footnote>
  <w:footnote w:type="continuationSeparator" w:id="0">
    <w:p w14:paraId="4CDC8272" w14:textId="77777777" w:rsidR="001628D9" w:rsidRDefault="0016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5"/>
  </w:num>
  <w:num w:numId="13">
    <w:abstractNumId w:val="16"/>
  </w:num>
  <w:num w:numId="14">
    <w:abstractNumId w:val="17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68B5"/>
    <w:rsid w:val="00031276"/>
    <w:rsid w:val="00047BF9"/>
    <w:rsid w:val="00090065"/>
    <w:rsid w:val="00103C46"/>
    <w:rsid w:val="00123FEC"/>
    <w:rsid w:val="0015558F"/>
    <w:rsid w:val="001628D9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719D5"/>
    <w:rsid w:val="006827FF"/>
    <w:rsid w:val="006A3990"/>
    <w:rsid w:val="006C1130"/>
    <w:rsid w:val="006C2F3E"/>
    <w:rsid w:val="006C3BDC"/>
    <w:rsid w:val="006E5075"/>
    <w:rsid w:val="00706091"/>
    <w:rsid w:val="00707009"/>
    <w:rsid w:val="00725A94"/>
    <w:rsid w:val="00732598"/>
    <w:rsid w:val="007708F5"/>
    <w:rsid w:val="00790E43"/>
    <w:rsid w:val="00793171"/>
    <w:rsid w:val="007C3E31"/>
    <w:rsid w:val="0080666F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66E57"/>
    <w:rsid w:val="00A82D27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52073"/>
    <w:rsid w:val="00D71BCE"/>
    <w:rsid w:val="00DD2D6E"/>
    <w:rsid w:val="00DF496E"/>
    <w:rsid w:val="00E0371F"/>
    <w:rsid w:val="00E47085"/>
    <w:rsid w:val="00E9229F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1819</TotalTime>
  <Pages>1</Pages>
  <Words>839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34</cp:revision>
  <cp:lastPrinted>2020-09-04T09:05:00Z</cp:lastPrinted>
  <dcterms:created xsi:type="dcterms:W3CDTF">2020-07-27T10:28:00Z</dcterms:created>
  <dcterms:modified xsi:type="dcterms:W3CDTF">2020-09-04T09:05:00Z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
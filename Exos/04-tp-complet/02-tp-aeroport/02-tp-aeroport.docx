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F3642C" w:themeColor="text2"/>
          <w:spacing w:val="5"/>
          <w:kern w:val="28"/>
          <w:sz w:val="96"/>
          <w:szCs w:val="56"/>
          <w14:ligatures w14:val="standardContextual"/>
          <w14:cntxtAlts/>
        </w:rPr>
      </w:sdtEndPr>
      <w:sdtContent>
        <w:p w14:paraId="1E12F9E8" w14:textId="77777777" w:rsidR="00172D10" w:rsidRDefault="001C62C8">
          <w:r>
            <w:rPr>
              <w:noProof/>
              <w:lang w:bidi="fr-FR"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33C7BE52" wp14:editId="10DD3000">
                    <wp:simplePos x="0" y="0"/>
                    <wp:positionH relativeFrom="column">
                      <wp:posOffset>3434938</wp:posOffset>
                    </wp:positionH>
                    <wp:positionV relativeFrom="paragraph">
                      <wp:posOffset>-2814452</wp:posOffset>
                    </wp:positionV>
                    <wp:extent cx="4363142" cy="4778829"/>
                    <wp:effectExtent l="0" t="0" r="0" b="3175"/>
                    <wp:wrapNone/>
                    <wp:docPr id="27" name="Groupe 27" descr="Formes hexagonales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363142" cy="4778829"/>
                              <a:chOff x="0" y="0"/>
                              <a:chExt cx="4363142" cy="4778829"/>
                            </a:xfrm>
                          </wpg:grpSpPr>
                          <pic:pic xmlns:pic="http://schemas.openxmlformats.org/drawingml/2006/picture">
                            <pic:nvPicPr>
                              <pic:cNvPr id="13" name="Graphisme 13" descr="Hexagone 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831272" y="0"/>
                                <a:ext cx="3531870" cy="40881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4" name="Graphisme 14" descr="Hexagone 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1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20633" y="1080655"/>
                                <a:ext cx="2771775" cy="32035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5" name="Graphisme 15" descr="Hexagone 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3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2256312"/>
                                <a:ext cx="1583055" cy="18326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6" name="Graphisme 16" descr="Hexagone 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5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280062" y="2873829"/>
                                <a:ext cx="1647825" cy="1905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7E713FB2" id="Groupe 27" o:spid="_x0000_s1026" alt="Formes hexagonales" style="position:absolute;margin-left:270.45pt;margin-top:-221.6pt;width:343.55pt;height:376.3pt;z-index:251658240" coordsize="43631,477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Graphisme 13" o:spid="_x0000_s1027" type="#_x0000_t75" alt="Hexagone 1" style="position:absolute;left:8312;width:35319;height:408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">
                      <v:imagedata r:id="rId16" o:title="Hexagone 1"/>
                    </v:shape>
                    <v:shape id="Graphisme 14" o:spid="_x0000_s1028" type="#_x0000_t75" alt="Hexagone 2" style="position:absolute;left:3206;top:10806;width:27718;height:32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">
                      <v:imagedata r:id="rId17" o:title="Hexagone 2"/>
                    </v:shape>
                    <v:shape id="Graphisme 15" o:spid="_x0000_s1029" type="#_x0000_t75" alt="Hexagone 4" style="position:absolute;top:22563;width:15830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">
                      <v:imagedata r:id="rId18" o:title="Hexagone 4"/>
                    </v:shape>
                    <v:shape id="Graphisme 16" o:spid="_x0000_s1030" type="#_x0000_t75" alt="Hexagone 3" style="position:absolute;left:22800;top:28738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">
                      <v:imagedata r:id="rId19" o:title="Hexagone 3"/>
                    </v:shape>
                  </v:group>
                </w:pict>
              </mc:Fallback>
            </mc:AlternateContent>
          </w:r>
        </w:p>
        <w:tbl>
          <w:tblPr>
            <w:tblStyle w:val="Tableausimple4"/>
            <w:tblpPr w:leftFromText="180" w:rightFromText="180" w:vertAnchor="text" w:horzAnchor="margin" w:tblpXSpec="center" w:tblpY="3167"/>
            <w:tblW w:w="12256" w:type="dxa"/>
            <w:tblLook w:val="04A0" w:firstRow="1" w:lastRow="0" w:firstColumn="1" w:lastColumn="0" w:noHBand="0" w:noVBand="1"/>
          </w:tblPr>
          <w:tblGrid>
            <w:gridCol w:w="12256"/>
          </w:tblGrid>
          <w:tr w:rsidR="002A2E02" w14:paraId="713EECEF" w14:textId="77777777" w:rsidTr="005D120C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165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</w:tcPr>
              <w:p w14:paraId="590A0A6D" w14:textId="77777777" w:rsidR="002A2E02" w:rsidRDefault="005D120C" w:rsidP="005D120C">
                <w:pPr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96"/>
                    <w:szCs w:val="56"/>
                    <w14:ligatures w14:val="standardContextual"/>
                    <w14:cntxtAlts/>
                  </w:rPr>
                </w:pPr>
                <w:r>
                  <w:rPr>
                    <w:noProof/>
                    <w:lang w:bidi="fr-FR"/>
                  </w:rPr>
                  <mc:AlternateContent>
                    <mc:Choice Requires="wps">
                      <w:drawing>
                        <wp:anchor distT="0" distB="0" distL="114300" distR="114300" simplePos="0" relativeHeight="251660288" behindDoc="0" locked="0" layoutInCell="1" allowOverlap="1" wp14:anchorId="10872C2C" wp14:editId="2CB641FE">
                          <wp:simplePos x="0" y="0"/>
                          <wp:positionH relativeFrom="column">
                            <wp:posOffset>2234565</wp:posOffset>
                          </wp:positionH>
                          <wp:positionV relativeFrom="paragraph">
                            <wp:posOffset>720527</wp:posOffset>
                          </wp:positionV>
                          <wp:extent cx="3202305" cy="95250"/>
                          <wp:effectExtent l="0" t="0" r="0" b="0"/>
                          <wp:wrapNone/>
                          <wp:docPr id="18" name="Rectangle 18" title="Ligne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3202305" cy="952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523E1316" id="Rectangle 18" o:spid="_x0000_s1026" alt="Titre : Ligne" style="position:absolute;margin-left:175.95pt;margin-top:56.75pt;width:252.15pt;height: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" fillcolor="#f3642c [3215]" stroked="f" strokeweight="2.25pt"/>
                      </w:pict>
                    </mc:Fallback>
                  </mc:AlternateContent>
                </w:r>
                <w:r w:rsidR="002A2E02">
                  <w:rPr>
                    <w:rFonts w:asciiTheme="majorHAnsi" w:eastAsiaTheme="majorEastAsia" w:hAnsiTheme="majorHAnsi" w:cstheme="majorBidi"/>
                    <w:noProof/>
                    <w:color w:val="F3642C" w:themeColor="text2"/>
                    <w:spacing w:val="5"/>
                    <w:kern w:val="28"/>
                    <w:sz w:val="96"/>
                    <w:szCs w:val="56"/>
                    <w:lang w:bidi="fr-FR"/>
                  </w:rPr>
                  <mc:AlternateContent>
                    <mc:Choice Requires="wps">
                      <w:drawing>
                        <wp:inline distT="0" distB="0" distL="0" distR="0" wp14:anchorId="670E74FA" wp14:editId="30AA9481">
                          <wp:extent cx="6697389" cy="771855"/>
                          <wp:effectExtent l="0" t="0" r="0" b="9525"/>
                          <wp:docPr id="24" name="Zone de texte 2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6697389" cy="7718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8C94C16" w14:textId="003174A8" w:rsidR="008A4093" w:rsidRPr="008A25CD" w:rsidRDefault="008A4093" w:rsidP="002A2E02">
                                      <w:pPr>
                                        <w:pStyle w:val="Style1"/>
                                        <w:rPr>
                                          <w:b/>
                                          <w:sz w:val="60"/>
                                          <w:szCs w:val="6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60"/>
                                          <w:szCs w:val="60"/>
                                          <w:lang w:bidi="fr-FR"/>
                                        </w:rPr>
                                        <w:t>La méthode Merise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w14:anchorId="670E74FA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Zone de texte 24" o:spid="_x0000_s1026" type="#_x0000_t202" style="width:527.35pt;height:6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" filled="f" stroked="f">
                          <v:textbox>
                            <w:txbxContent>
                              <w:p w14:paraId="18C94C16" w14:textId="003174A8" w:rsidR="008A4093" w:rsidRPr="008A25CD" w:rsidRDefault="008A4093" w:rsidP="002A2E02">
                                <w:pPr>
                                  <w:pStyle w:val="Style1"/>
                                  <w:rPr>
                                    <w:b/>
                                    <w:sz w:val="60"/>
                                    <w:szCs w:val="60"/>
                                  </w:rPr>
                                </w:pPr>
                                <w:r>
                                  <w:rPr>
                                    <w:b/>
                                    <w:sz w:val="60"/>
                                    <w:szCs w:val="60"/>
                                    <w:lang w:bidi="fr-FR"/>
                                  </w:rPr>
                                  <w:t>La méthode Merise</w:t>
                                </w:r>
                              </w:p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</w:tc>
          </w:tr>
          <w:tr w:rsidR="002A2E02" w14:paraId="39C0AD13" w14:textId="77777777" w:rsidTr="005D120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7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  <w:shd w:val="clear" w:color="auto" w:fill="auto"/>
                <w:vAlign w:val="center"/>
              </w:tcPr>
              <w:p w14:paraId="161477E6" w14:textId="77777777" w:rsidR="005D120C" w:rsidRDefault="002A2E02" w:rsidP="005D120C">
                <w:pPr>
                  <w:tabs>
                    <w:tab w:val="left" w:pos="397"/>
                    <w:tab w:val="center" w:pos="5695"/>
                  </w:tabs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24"/>
                    <w:szCs w:val="24"/>
                    <w14:ligatures w14:val="standardContextual"/>
                    <w14:cntxtAlts/>
                  </w:rPr>
                </w:pPr>
                <w:r>
                  <w:rPr>
                    <w:rFonts w:asciiTheme="majorHAnsi" w:eastAsiaTheme="majorEastAsia" w:hAnsiTheme="majorHAnsi" w:cstheme="majorBidi"/>
                    <w:noProof/>
                    <w:color w:val="F3642C" w:themeColor="text2"/>
                    <w:spacing w:val="5"/>
                    <w:kern w:val="28"/>
                    <w:sz w:val="96"/>
                    <w:szCs w:val="56"/>
                    <w:lang w:bidi="fr-FR"/>
                  </w:rPr>
                  <mc:AlternateContent>
                    <mc:Choice Requires="wps">
                      <w:drawing>
                        <wp:inline distT="0" distB="0" distL="0" distR="0" wp14:anchorId="1B0FF21B" wp14:editId="4DC7B619">
                          <wp:extent cx="3515096" cy="818968"/>
                          <wp:effectExtent l="0" t="0" r="0" b="635"/>
                          <wp:docPr id="25" name="Zone de texte 2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3515096" cy="8189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85C3E72" w14:textId="501CFFB4" w:rsidR="008A4093" w:rsidRPr="00CC79E3" w:rsidRDefault="008A4093" w:rsidP="00CC79E3">
                                      <w:pPr>
                                        <w:pStyle w:val="Sous-titre"/>
                                        <w:jc w:val="center"/>
                                        <w:rPr>
                                          <w:lang w:bidi="fr-FR"/>
                                        </w:rPr>
                                      </w:pPr>
                                      <w:r>
                                        <w:rPr>
                                          <w:lang w:bidi="fr-FR"/>
                                        </w:rPr>
                                        <w:t xml:space="preserve">TP </w:t>
                                      </w:r>
                                      <w:r w:rsidR="00324306">
                                        <w:rPr>
                                          <w:lang w:bidi="fr-FR"/>
                                        </w:rPr>
                                        <w:t>Aéroport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 w14:anchorId="1B0FF21B" id="Zone de texte 25" o:spid="_x0000_s1027" type="#_x0000_t202" style="width:276.8pt;height:6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" filled="f" stroked="f">
                          <v:textbox>
                            <w:txbxContent>
                              <w:p w14:paraId="585C3E72" w14:textId="501CFFB4" w:rsidR="008A4093" w:rsidRPr="00CC79E3" w:rsidRDefault="008A4093" w:rsidP="00CC79E3">
                                <w:pPr>
                                  <w:pStyle w:val="Sous-titre"/>
                                  <w:jc w:val="center"/>
                                  <w:rPr>
                                    <w:lang w:bidi="fr-FR"/>
                                  </w:rPr>
                                </w:pPr>
                                <w:r>
                                  <w:rPr>
                                    <w:lang w:bidi="fr-FR"/>
                                  </w:rPr>
                                  <w:t xml:space="preserve">TP </w:t>
                                </w:r>
                                <w:r w:rsidR="00324306">
                                  <w:rPr>
                                    <w:lang w:bidi="fr-FR"/>
                                  </w:rPr>
                                  <w:t>Aéroport</w:t>
                                </w:r>
                              </w:p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  <w:p w14:paraId="2A487BC3" w14:textId="77777777" w:rsidR="005D120C" w:rsidRPr="005D120C" w:rsidRDefault="005D120C" w:rsidP="005D120C">
                <w:pPr>
                  <w:tabs>
                    <w:tab w:val="left" w:pos="397"/>
                    <w:tab w:val="center" w:pos="5695"/>
                  </w:tabs>
                  <w:jc w:val="center"/>
                  <w:rPr>
                    <w:rFonts w:asciiTheme="majorHAnsi" w:eastAsiaTheme="majorEastAsia" w:hAnsiTheme="majorHAnsi" w:cstheme="majorBidi"/>
                    <w:b w:val="0"/>
                    <w:bCs w:val="0"/>
                    <w:color w:val="F3642C" w:themeColor="text2"/>
                    <w:spacing w:val="5"/>
                    <w:kern w:val="28"/>
                    <w:sz w:val="24"/>
                    <w:szCs w:val="24"/>
                    <w14:ligatures w14:val="standardContextual"/>
                    <w14:cntxtAlts/>
                  </w:rPr>
                </w:pPr>
              </w:p>
            </w:tc>
          </w:tr>
          <w:tr w:rsidR="002A2E02" w14:paraId="6E58548E" w14:textId="77777777" w:rsidTr="005D120C">
            <w:trPr>
              <w:trHeight w:val="228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  <w:shd w:val="clear" w:color="auto" w:fill="3F1D5A" w:themeFill="accent1"/>
                <w:vAlign w:val="center"/>
              </w:tcPr>
              <w:p w14:paraId="2FBC8573" w14:textId="77777777" w:rsidR="002A2E02" w:rsidRPr="005D120C" w:rsidRDefault="005D120C" w:rsidP="005D120C">
                <w:pPr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20"/>
                    <w:szCs w:val="20"/>
                    <w14:ligatures w14:val="standardContextual"/>
                    <w14:cntxtAlts/>
                  </w:rPr>
                </w:pPr>
                <w:r>
                  <w:rPr>
                    <w:rFonts w:asciiTheme="majorHAnsi" w:eastAsiaTheme="majorEastAsia" w:hAnsiTheme="majorHAnsi" w:cstheme="majorBidi"/>
                    <w:noProof/>
                    <w:color w:val="F3642C" w:themeColor="text2"/>
                    <w:spacing w:val="5"/>
                    <w:kern w:val="28"/>
                    <w:sz w:val="96"/>
                    <w:szCs w:val="56"/>
                    <w:lang w:bidi="fr-FR"/>
                  </w:rPr>
                  <mc:AlternateContent>
                    <mc:Choice Requires="wps">
                      <w:drawing>
                        <wp:inline distT="0" distB="0" distL="0" distR="0" wp14:anchorId="01A1B115" wp14:editId="3313177F">
                          <wp:extent cx="6495393" cy="676894"/>
                          <wp:effectExtent l="0" t="0" r="0" b="9525"/>
                          <wp:docPr id="26" name="Zone de texte 2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6495393" cy="67689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B7FCF86" w14:textId="77A42EA9" w:rsidR="008A4093" w:rsidRPr="005D120C" w:rsidRDefault="008A4093" w:rsidP="005D120C">
                                      <w:pPr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Créer une base de données depuis un texte brut.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 w14:anchorId="01A1B115" id="Zone de texte 26" o:spid="_x0000_s1028" type="#_x0000_t202" style="width:511.45pt;height:5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" filled="f" stroked="f">
                          <v:textbox>
                            <w:txbxContent>
                              <w:p w14:paraId="7B7FCF86" w14:textId="77A42EA9" w:rsidR="008A4093" w:rsidRPr="005D120C" w:rsidRDefault="008A4093" w:rsidP="005D120C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Créer une base de données depuis un texte brut.</w:t>
                                </w:r>
                              </w:p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</w:tc>
          </w:tr>
          <w:tr w:rsidR="005D120C" w14:paraId="1298155B" w14:textId="77777777" w:rsidTr="005D120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87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  <w:shd w:val="clear" w:color="auto" w:fill="auto"/>
                <w:vAlign w:val="center"/>
              </w:tcPr>
              <w:p w14:paraId="4DB0CC3D" w14:textId="77777777" w:rsidR="002A2E02" w:rsidRDefault="002A2E02" w:rsidP="005D120C">
                <w:pPr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96"/>
                    <w:szCs w:val="56"/>
                    <w14:ligatures w14:val="standardContextual"/>
                    <w14:cntxtAlts/>
                  </w:rPr>
                </w:pPr>
              </w:p>
            </w:tc>
          </w:tr>
        </w:tbl>
        <w:p w14:paraId="6F780BB0" w14:textId="77777777" w:rsidR="00172D10" w:rsidRDefault="001C62C8">
          <w:pPr>
            <w:rPr>
              <w:rFonts w:asciiTheme="majorHAnsi" w:eastAsiaTheme="majorEastAsia" w:hAnsiTheme="majorHAnsi" w:cstheme="majorBidi"/>
              <w:color w:val="F3642C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</w:pPr>
          <w:r>
            <w:rPr>
              <w:noProof/>
              <w:lang w:bidi="fr-FR"/>
            </w:rPr>
            <mc:AlternateContent>
              <mc:Choice Requires="wpg">
                <w:drawing>
                  <wp:anchor distT="0" distB="0" distL="114300" distR="114300" simplePos="0" relativeHeight="251666432" behindDoc="0" locked="0" layoutInCell="1" allowOverlap="1" wp14:anchorId="7E7924B2" wp14:editId="0881C9E6">
                    <wp:simplePos x="0" y="0"/>
                    <wp:positionH relativeFrom="column">
                      <wp:posOffset>-899556</wp:posOffset>
                    </wp:positionH>
                    <wp:positionV relativeFrom="paragraph">
                      <wp:posOffset>6266955</wp:posOffset>
                    </wp:positionV>
                    <wp:extent cx="4088749" cy="3393580"/>
                    <wp:effectExtent l="0" t="0" r="7620" b="0"/>
                    <wp:wrapNone/>
                    <wp:docPr id="28" name="Groupe 28" descr="Formes hexagonales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088749" cy="3393580"/>
                              <a:chOff x="0" y="0"/>
                              <a:chExt cx="4088749" cy="3393580"/>
                            </a:xfrm>
                          </wpg:grpSpPr>
                          <pic:pic xmlns:pic="http://schemas.openxmlformats.org/drawingml/2006/picture">
                            <pic:nvPicPr>
                              <pic:cNvPr id="19" name="Graphisme 19" descr="Hexagone 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1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190005"/>
                                <a:ext cx="2771775" cy="32035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0" name="Graphisme 20" descr="Hexagone 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5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137559" y="0"/>
                                <a:ext cx="1647825" cy="1905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1" name="Graphisme 21" descr="Hexagone 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3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505694" y="59377"/>
                                <a:ext cx="1583055" cy="18326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6514BDEE" id="Groupe 28" o:spid="_x0000_s1026" alt="Formes hexagonales" style="position:absolute;margin-left:-70.85pt;margin-top:493.45pt;width:321.95pt;height:267.2pt;z-index:251666432" coordsize="40887,339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">
                    <v:shape id="Graphisme 19" o:spid="_x0000_s1027" type="#_x0000_t75" alt="Hexagone 2" style="position:absolute;top:1900;width:27717;height:320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">
                      <v:imagedata r:id="rId17" o:title="Hexagone 2"/>
                    </v:shape>
                    <v:shape id="Graphisme 20" o:spid="_x0000_s1028" type="#_x0000_t75" alt="Hexagone 3" style="position:absolute;left:21375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">
                      <v:imagedata r:id="rId19" o:title="Hexagone 3"/>
                    </v:shape>
                    <v:shape id="Graphisme 21" o:spid="_x0000_s1029" type="#_x0000_t75" alt="Hexagone 4" style="position:absolute;left:25056;top:593;width:15831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">
                      <v:imagedata r:id="rId18" o:title="Hexagone 4"/>
                    </v:shape>
                  </v:group>
                </w:pict>
              </mc:Fallback>
            </mc:AlternateContent>
          </w:r>
          <w:r w:rsidR="005D120C">
            <w:rPr>
              <w:noProof/>
              <w:lang w:bidi="fr-FR"/>
            </w:rPr>
            <w:drawing>
              <wp:anchor distT="0" distB="0" distL="114300" distR="114300" simplePos="0" relativeHeight="251668480" behindDoc="0" locked="0" layoutInCell="1" allowOverlap="1" wp14:anchorId="762B36C5" wp14:editId="72E128F0">
                <wp:simplePos x="0" y="0"/>
                <wp:positionH relativeFrom="column">
                  <wp:posOffset>5012056</wp:posOffset>
                </wp:positionH>
                <wp:positionV relativeFrom="paragraph">
                  <wp:posOffset>6761050</wp:posOffset>
                </wp:positionV>
                <wp:extent cx="2345690" cy="2715131"/>
                <wp:effectExtent l="0" t="0" r="0" b="9525"/>
                <wp:wrapNone/>
                <wp:docPr id="23" name="Graphisme 23" descr="Hexagone 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Graphisme 13" descr="Hexagone 1"/>
                        <pic:cNvPicPr>
                          <a:picLocks noChangeAspect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9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9483" cy="27195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Theme="majorHAnsi" w:eastAsiaTheme="majorEastAsia" w:hAnsiTheme="majorHAnsi" w:cstheme="majorBidi"/>
              <w:color w:val="F3642C" w:themeColor="text2"/>
              <w:spacing w:val="5"/>
              <w:kern w:val="28"/>
              <w:sz w:val="96"/>
              <w:szCs w:val="56"/>
              <w:lang w:bidi="fr-FR"/>
              <w14:ligatures w14:val="standardContextual"/>
              <w14:cntxtAlts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i w:val="0"/>
          <w:color w:val="auto"/>
          <w:sz w:val="22"/>
          <w:szCs w:val="22"/>
        </w:rPr>
        <w:id w:val="1671453455"/>
        <w:docPartObj>
          <w:docPartGallery w:val="Table of Contents"/>
          <w:docPartUnique/>
        </w:docPartObj>
      </w:sdtPr>
      <w:sdtEndPr/>
      <w:sdtContent>
        <w:p w14:paraId="636362CA" w14:textId="26700085" w:rsidR="00B02021" w:rsidRDefault="00B02021" w:rsidP="00B02021">
          <w:pPr>
            <w:pStyle w:val="En-ttedetabledesmatires"/>
            <w:ind w:firstLine="720"/>
          </w:pPr>
          <w:r>
            <w:t>Table des matières</w:t>
          </w:r>
        </w:p>
        <w:p w14:paraId="34D46A00" w14:textId="3E53E32E" w:rsidR="008E42E0" w:rsidRDefault="00B02021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96856" w:history="1">
            <w:r w:rsidR="008E42E0" w:rsidRPr="00EB494E">
              <w:rPr>
                <w:rStyle w:val="Lienhypertexte"/>
                <w:noProof/>
              </w:rPr>
              <w:t>Mise en valeur des données</w:t>
            </w:r>
            <w:r w:rsidR="008E42E0">
              <w:rPr>
                <w:noProof/>
                <w:webHidden/>
              </w:rPr>
              <w:tab/>
            </w:r>
            <w:r w:rsidR="008E42E0">
              <w:rPr>
                <w:noProof/>
                <w:webHidden/>
              </w:rPr>
              <w:fldChar w:fldCharType="begin"/>
            </w:r>
            <w:r w:rsidR="008E42E0">
              <w:rPr>
                <w:noProof/>
                <w:webHidden/>
              </w:rPr>
              <w:instrText xml:space="preserve"> PAGEREF _Toc49896856 \h </w:instrText>
            </w:r>
            <w:r w:rsidR="008E42E0">
              <w:rPr>
                <w:noProof/>
                <w:webHidden/>
              </w:rPr>
            </w:r>
            <w:r w:rsidR="008E42E0">
              <w:rPr>
                <w:noProof/>
                <w:webHidden/>
              </w:rPr>
              <w:fldChar w:fldCharType="separate"/>
            </w:r>
            <w:r w:rsidR="008E42E0">
              <w:rPr>
                <w:noProof/>
                <w:webHidden/>
              </w:rPr>
              <w:t>2</w:t>
            </w:r>
            <w:r w:rsidR="008E42E0">
              <w:rPr>
                <w:noProof/>
                <w:webHidden/>
              </w:rPr>
              <w:fldChar w:fldCharType="end"/>
            </w:r>
          </w:hyperlink>
        </w:p>
        <w:p w14:paraId="53F33FBD" w14:textId="74768CF7" w:rsidR="008E42E0" w:rsidRDefault="008E42E0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9896857" w:history="1">
            <w:r w:rsidRPr="00EB494E">
              <w:rPr>
                <w:rStyle w:val="Lienhypertexte"/>
                <w:noProof/>
              </w:rPr>
              <w:t>Analyse : L’interview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_Toc49896857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12947" w14:textId="6B09FCCB" w:rsidR="008E42E0" w:rsidRDefault="008E42E0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9896858" w:history="1">
            <w:r w:rsidRPr="00EB494E">
              <w:rPr>
                <w:rStyle w:val="Lienhypertexte"/>
                <w:noProof/>
              </w:rPr>
              <w:t>Règles de gestion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_Toc49896858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946B0" w14:textId="29C11D36" w:rsidR="008E42E0" w:rsidRDefault="008E42E0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9896859" w:history="1">
            <w:r w:rsidRPr="00EB494E">
              <w:rPr>
                <w:rStyle w:val="Lienhypertexte"/>
                <w:noProof/>
              </w:rPr>
              <w:t>Héritage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_Toc49896859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982C4" w14:textId="77031D1D" w:rsidR="008E42E0" w:rsidRDefault="008E42E0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9896860" w:history="1">
            <w:r w:rsidRPr="00EB494E">
              <w:rPr>
                <w:rStyle w:val="Lienhypertexte"/>
                <w:noProof/>
              </w:rPr>
              <w:t>Dictionnaire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_Toc49896860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A4ED9" w14:textId="137BB809" w:rsidR="008E42E0" w:rsidRDefault="008E42E0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9896861" w:history="1">
            <w:r w:rsidRPr="00EB494E">
              <w:rPr>
                <w:rStyle w:val="Lienhypertexte"/>
                <w:noProof/>
              </w:rPr>
              <w:t>Dépendances fonctionnelles simples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_Toc49896861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FDD22" w14:textId="560F9723" w:rsidR="008E42E0" w:rsidRDefault="008E42E0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9896862" w:history="1">
            <w:r w:rsidRPr="00EB494E">
              <w:rPr>
                <w:rStyle w:val="Lienhypertexte"/>
                <w:noProof/>
              </w:rPr>
              <w:t>Dépendances fonctionnelles composées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_Toc49896862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33665" w14:textId="500FA695" w:rsidR="008E42E0" w:rsidRDefault="008E42E0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9896863" w:history="1">
            <w:r w:rsidRPr="00EB494E">
              <w:rPr>
                <w:rStyle w:val="Lienhypertexte"/>
                <w:noProof/>
              </w:rPr>
              <w:t>Modèle conceptuel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_Toc49896863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AA0C0" w14:textId="7DDD6E6E" w:rsidR="008E42E0" w:rsidRDefault="008E42E0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9896864" w:history="1">
            <w:r w:rsidRPr="00EB494E">
              <w:rPr>
                <w:rStyle w:val="Lienhypertexte"/>
                <w:noProof/>
              </w:rPr>
              <w:t>Modèle logique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_Toc49896864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5BA58" w14:textId="35E0CD23" w:rsidR="008E42E0" w:rsidRDefault="008E42E0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9896865" w:history="1">
            <w:r w:rsidRPr="00EB494E">
              <w:rPr>
                <w:rStyle w:val="Lienhypertexte"/>
                <w:noProof/>
              </w:rPr>
              <w:t>Crédits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_Toc49896865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1C129" w14:textId="594A9E94" w:rsidR="00B02021" w:rsidRDefault="00B02021">
          <w:r>
            <w:rPr>
              <w:b/>
              <w:bCs/>
            </w:rPr>
            <w:fldChar w:fldCharType="end"/>
          </w:r>
        </w:p>
      </w:sdtContent>
    </w:sdt>
    <w:p w14:paraId="6C8A7B98" w14:textId="73E14212" w:rsidR="00B02021" w:rsidRDefault="00B02021">
      <w:pPr>
        <w:rPr>
          <w:rFonts w:asciiTheme="majorHAnsi" w:eastAsiaTheme="majorEastAsia" w:hAnsiTheme="majorHAnsi" w:cstheme="majorBidi"/>
          <w:bCs/>
          <w:color w:val="FFFFFF" w:themeColor="background1"/>
          <w:sz w:val="26"/>
          <w:szCs w:val="32"/>
        </w:rPr>
      </w:pPr>
    </w:p>
    <w:p w14:paraId="4875EE16" w14:textId="77777777" w:rsidR="00B02021" w:rsidRDefault="00B02021">
      <w:pPr>
        <w:rPr>
          <w:rFonts w:asciiTheme="majorHAnsi" w:eastAsiaTheme="majorEastAsia" w:hAnsiTheme="majorHAnsi" w:cstheme="majorBidi"/>
          <w:bCs/>
          <w:color w:val="FFFFFF" w:themeColor="background1"/>
          <w:sz w:val="26"/>
          <w:szCs w:val="32"/>
        </w:rPr>
      </w:pPr>
      <w:r>
        <w:br w:type="page"/>
      </w:r>
    </w:p>
    <w:p w14:paraId="230B7060" w14:textId="3F590D52" w:rsidR="004F53E9" w:rsidRDefault="005343DF" w:rsidP="009A11DD">
      <w:pPr>
        <w:pStyle w:val="Titre1"/>
      </w:pPr>
      <w:bookmarkStart w:id="0" w:name="_Toc49896856"/>
      <w:r>
        <w:lastRenderedPageBreak/>
        <w:t>Mise en valeur des données</w:t>
      </w:r>
      <w:bookmarkEnd w:id="0"/>
    </w:p>
    <w:p w14:paraId="1A8AC9AE" w14:textId="77777777" w:rsidR="00107FEE" w:rsidRPr="00107FEE" w:rsidRDefault="00107FEE" w:rsidP="00107FEE"/>
    <w:p w14:paraId="7EAFA78E" w14:textId="77777777" w:rsidR="00107FEE" w:rsidRDefault="00107FEE" w:rsidP="00107FEE">
      <w:pPr>
        <w:pStyle w:val="Sansinterligne"/>
        <w:jc w:val="both"/>
      </w:pPr>
      <w:r>
        <w:t>Pour les besoins de la gestion d'un aéroport on souhaite mémoriser dans une base de données les informations nécessaires à la description des faits suivants :</w:t>
      </w:r>
    </w:p>
    <w:p w14:paraId="33BC01B3" w14:textId="6B2887E6" w:rsidR="00107FEE" w:rsidRDefault="00107FEE" w:rsidP="00107FEE">
      <w:pPr>
        <w:pStyle w:val="Sansinterligne"/>
        <w:numPr>
          <w:ilvl w:val="0"/>
          <w:numId w:val="22"/>
        </w:numPr>
        <w:jc w:val="both"/>
      </w:pPr>
      <w:r>
        <w:t xml:space="preserve">Chaque </w:t>
      </w:r>
      <w:r w:rsidRPr="00107FEE">
        <w:rPr>
          <w:highlight w:val="yellow"/>
        </w:rPr>
        <w:t>avion</w:t>
      </w:r>
      <w:r>
        <w:t xml:space="preserve"> géré est identifié par un </w:t>
      </w:r>
      <w:r w:rsidRPr="00107FEE">
        <w:rPr>
          <w:highlight w:val="yellow"/>
        </w:rPr>
        <w:t>numéro d'immatriculation</w:t>
      </w:r>
      <w:r>
        <w:t>.</w:t>
      </w:r>
    </w:p>
    <w:p w14:paraId="4E9A0778" w14:textId="56EA587A" w:rsidR="00107FEE" w:rsidRDefault="00107FEE" w:rsidP="00107FEE">
      <w:pPr>
        <w:pStyle w:val="Sansinterligne"/>
        <w:numPr>
          <w:ilvl w:val="0"/>
          <w:numId w:val="22"/>
        </w:numPr>
        <w:jc w:val="both"/>
      </w:pPr>
      <w:r>
        <w:t xml:space="preserve">Il est la </w:t>
      </w:r>
      <w:r w:rsidRPr="00107FEE">
        <w:rPr>
          <w:u w:val="single"/>
        </w:rPr>
        <w:t>propriété</w:t>
      </w:r>
      <w:r>
        <w:t xml:space="preserve"> soit d'une </w:t>
      </w:r>
      <w:r w:rsidRPr="00107FEE">
        <w:rPr>
          <w:highlight w:val="yellow"/>
        </w:rPr>
        <w:t>société</w:t>
      </w:r>
      <w:r>
        <w:t xml:space="preserve">, soit d'un </w:t>
      </w:r>
      <w:r w:rsidRPr="00107FEE">
        <w:rPr>
          <w:highlight w:val="yellow"/>
        </w:rPr>
        <w:t>particulier</w:t>
      </w:r>
      <w:r>
        <w:t>.</w:t>
      </w:r>
    </w:p>
    <w:p w14:paraId="2FDD2AD2" w14:textId="77777777" w:rsidR="00107FEE" w:rsidRDefault="00107FEE" w:rsidP="00107FEE">
      <w:pPr>
        <w:pStyle w:val="Sansinterligne"/>
        <w:jc w:val="both"/>
      </w:pPr>
    </w:p>
    <w:p w14:paraId="061D5F76" w14:textId="77777777" w:rsidR="00107FEE" w:rsidRDefault="00107FEE" w:rsidP="00107FEE">
      <w:pPr>
        <w:pStyle w:val="Sansinterligne"/>
        <w:jc w:val="both"/>
      </w:pPr>
      <w:r>
        <w:t>Dans les deux cas on doit connaître :</w:t>
      </w:r>
    </w:p>
    <w:p w14:paraId="2FE3F5AE" w14:textId="5FAD0D63" w:rsidR="00107FEE" w:rsidRDefault="00107FEE" w:rsidP="00107FEE">
      <w:pPr>
        <w:pStyle w:val="Sansinterligne"/>
        <w:numPr>
          <w:ilvl w:val="0"/>
          <w:numId w:val="22"/>
        </w:numPr>
        <w:jc w:val="both"/>
      </w:pPr>
      <w:r>
        <w:t xml:space="preserve">Le </w:t>
      </w:r>
      <w:r w:rsidRPr="00107FEE">
        <w:rPr>
          <w:highlight w:val="yellow"/>
        </w:rPr>
        <w:t>nom</w:t>
      </w:r>
      <w:r>
        <w:t xml:space="preserve">, </w:t>
      </w:r>
      <w:r w:rsidRPr="00107FEE">
        <w:rPr>
          <w:highlight w:val="yellow"/>
        </w:rPr>
        <w:t xml:space="preserve">l'adresse </w:t>
      </w:r>
      <w:r>
        <w:t xml:space="preserve">et le </w:t>
      </w:r>
      <w:r w:rsidRPr="00107FEE">
        <w:rPr>
          <w:highlight w:val="yellow"/>
        </w:rPr>
        <w:t>numéro de téléphone du propriétaire</w:t>
      </w:r>
      <w:r>
        <w:t xml:space="preserve">, ainsi que la </w:t>
      </w:r>
      <w:r w:rsidRPr="00107FEE">
        <w:rPr>
          <w:highlight w:val="yellow"/>
        </w:rPr>
        <w:t>date d'achat de l'avion</w:t>
      </w:r>
      <w:r>
        <w:t>.</w:t>
      </w:r>
    </w:p>
    <w:p w14:paraId="28F6871B" w14:textId="77777777" w:rsidR="00107FEE" w:rsidRDefault="00107FEE" w:rsidP="00107FEE">
      <w:pPr>
        <w:pStyle w:val="Sansinterligne"/>
        <w:jc w:val="both"/>
      </w:pPr>
    </w:p>
    <w:p w14:paraId="5754D672" w14:textId="0CE7856E" w:rsidR="00107FEE" w:rsidRDefault="00107FEE" w:rsidP="00107FEE">
      <w:pPr>
        <w:pStyle w:val="Sansinterligne"/>
        <w:jc w:val="both"/>
      </w:pPr>
      <w:r>
        <w:t xml:space="preserve">Chaque avion est d'un certain </w:t>
      </w:r>
      <w:r w:rsidRPr="00107FEE">
        <w:rPr>
          <w:highlight w:val="yellow"/>
        </w:rPr>
        <w:t>type</w:t>
      </w:r>
      <w:r>
        <w:t xml:space="preserve">, celui-ci étant caractérisé par son </w:t>
      </w:r>
      <w:r w:rsidRPr="00107FEE">
        <w:rPr>
          <w:highlight w:val="yellow"/>
        </w:rPr>
        <w:t>nom</w:t>
      </w:r>
      <w:r>
        <w:t xml:space="preserve">, le </w:t>
      </w:r>
      <w:r w:rsidRPr="00107FEE">
        <w:rPr>
          <w:highlight w:val="yellow"/>
        </w:rPr>
        <w:t>nom du constructeur</w:t>
      </w:r>
      <w:r>
        <w:t xml:space="preserve">, la </w:t>
      </w:r>
      <w:r w:rsidRPr="00107FEE">
        <w:rPr>
          <w:highlight w:val="yellow"/>
        </w:rPr>
        <w:t>puissance du moteur</w:t>
      </w:r>
      <w:r>
        <w:t xml:space="preserve">, le </w:t>
      </w:r>
      <w:r w:rsidRPr="00107FEE">
        <w:rPr>
          <w:highlight w:val="yellow"/>
        </w:rPr>
        <w:t>nombre de places</w:t>
      </w:r>
      <w:r>
        <w:t>.</w:t>
      </w:r>
    </w:p>
    <w:p w14:paraId="563CE514" w14:textId="77777777" w:rsidR="00107FEE" w:rsidRDefault="00107FEE" w:rsidP="00107FEE">
      <w:pPr>
        <w:pStyle w:val="Sansinterligne"/>
        <w:jc w:val="both"/>
      </w:pPr>
    </w:p>
    <w:p w14:paraId="6CB3C321" w14:textId="14A9EEDA" w:rsidR="00107FEE" w:rsidRDefault="00107FEE" w:rsidP="00107FEE">
      <w:pPr>
        <w:pStyle w:val="Sansinterligne"/>
        <w:jc w:val="both"/>
      </w:pPr>
      <w:r w:rsidRPr="00107FEE">
        <w:rPr>
          <w:u w:val="single"/>
        </w:rPr>
        <w:t>La maintenance des avions est assurée</w:t>
      </w:r>
      <w:r>
        <w:t xml:space="preserve"> par les </w:t>
      </w:r>
      <w:r w:rsidRPr="00107FEE">
        <w:rPr>
          <w:highlight w:val="yellow"/>
        </w:rPr>
        <w:t>mécaniciens</w:t>
      </w:r>
      <w:r>
        <w:t xml:space="preserve"> de l'aéroport :</w:t>
      </w:r>
    </w:p>
    <w:p w14:paraId="4751C286" w14:textId="37905F5E" w:rsidR="00107FEE" w:rsidRDefault="00107FEE" w:rsidP="00107FEE">
      <w:pPr>
        <w:pStyle w:val="Sansinterligne"/>
        <w:numPr>
          <w:ilvl w:val="0"/>
          <w:numId w:val="22"/>
        </w:numPr>
        <w:jc w:val="both"/>
      </w:pPr>
      <w:r>
        <w:t xml:space="preserve">Par sécurité, les interventions sont toujours effectuées </w:t>
      </w:r>
      <w:r w:rsidRPr="00107FEE">
        <w:rPr>
          <w:b/>
          <w:bCs/>
        </w:rPr>
        <w:t>par deux mécaniciens</w:t>
      </w:r>
      <w:r>
        <w:t xml:space="preserve"> (l'un </w:t>
      </w:r>
      <w:r w:rsidRPr="00107FEE">
        <w:rPr>
          <w:highlight w:val="yellow"/>
        </w:rPr>
        <w:t>répare</w:t>
      </w:r>
      <w:r>
        <w:t xml:space="preserve">, l'autre </w:t>
      </w:r>
      <w:r w:rsidRPr="00107FEE">
        <w:rPr>
          <w:highlight w:val="yellow"/>
        </w:rPr>
        <w:t>vérifie</w:t>
      </w:r>
      <w:r>
        <w:t>).</w:t>
      </w:r>
    </w:p>
    <w:p w14:paraId="26A05A22" w14:textId="38A760EE" w:rsidR="00107FEE" w:rsidRDefault="00107FEE" w:rsidP="00107FEE">
      <w:pPr>
        <w:pStyle w:val="Sansinterligne"/>
        <w:numPr>
          <w:ilvl w:val="0"/>
          <w:numId w:val="22"/>
        </w:numPr>
        <w:jc w:val="both"/>
      </w:pPr>
      <w:r>
        <w:t xml:space="preserve">Pour toute </w:t>
      </w:r>
      <w:r w:rsidRPr="00107FEE">
        <w:rPr>
          <w:highlight w:val="yellow"/>
        </w:rPr>
        <w:t>intervention</w:t>
      </w:r>
      <w:r>
        <w:t xml:space="preserve"> effectuée, on conserve </w:t>
      </w:r>
      <w:r w:rsidRPr="00107FEE">
        <w:rPr>
          <w:highlight w:val="yellow"/>
        </w:rPr>
        <w:t>l'objet de l'intervention</w:t>
      </w:r>
      <w:r>
        <w:t xml:space="preserve">, la </w:t>
      </w:r>
      <w:r w:rsidRPr="00107FEE">
        <w:rPr>
          <w:highlight w:val="yellow"/>
        </w:rPr>
        <w:t xml:space="preserve">date </w:t>
      </w:r>
      <w:r>
        <w:t xml:space="preserve">et la </w:t>
      </w:r>
      <w:r w:rsidRPr="00107FEE">
        <w:rPr>
          <w:highlight w:val="yellow"/>
        </w:rPr>
        <w:t>durée</w:t>
      </w:r>
      <w:r>
        <w:t>.</w:t>
      </w:r>
    </w:p>
    <w:p w14:paraId="70AEA0D1" w14:textId="083E64C1" w:rsidR="00107FEE" w:rsidRDefault="00107FEE" w:rsidP="00107FEE">
      <w:pPr>
        <w:pStyle w:val="Sansinterligne"/>
        <w:numPr>
          <w:ilvl w:val="0"/>
          <w:numId w:val="22"/>
        </w:numPr>
        <w:jc w:val="both"/>
      </w:pPr>
      <w:r>
        <w:t xml:space="preserve">Pour chaque mécanicien on connaît son </w:t>
      </w:r>
      <w:r w:rsidRPr="00107FEE">
        <w:rPr>
          <w:highlight w:val="yellow"/>
        </w:rPr>
        <w:t>nom</w:t>
      </w:r>
      <w:r>
        <w:t xml:space="preserve">, son </w:t>
      </w:r>
      <w:r w:rsidRPr="00107FEE">
        <w:rPr>
          <w:highlight w:val="yellow"/>
        </w:rPr>
        <w:t>adresse</w:t>
      </w:r>
      <w:r>
        <w:t xml:space="preserve">, son </w:t>
      </w:r>
      <w:r w:rsidRPr="00107FEE">
        <w:rPr>
          <w:highlight w:val="yellow"/>
        </w:rPr>
        <w:t xml:space="preserve">numéro de téléphone </w:t>
      </w:r>
      <w:r>
        <w:t xml:space="preserve">et les types d'avion sur lesquels il </w:t>
      </w:r>
      <w:r w:rsidRPr="00107FEE">
        <w:rPr>
          <w:u w:val="single"/>
        </w:rPr>
        <w:t>est habilité à intervenir</w:t>
      </w:r>
      <w:r>
        <w:t>.</w:t>
      </w:r>
    </w:p>
    <w:p w14:paraId="4072ADFF" w14:textId="77777777" w:rsidR="00107FEE" w:rsidRDefault="00107FEE" w:rsidP="00107FEE">
      <w:pPr>
        <w:pStyle w:val="Sansinterligne"/>
        <w:jc w:val="both"/>
      </w:pPr>
    </w:p>
    <w:p w14:paraId="765C634A" w14:textId="6BDA6890" w:rsidR="00107FEE" w:rsidRDefault="00107FEE" w:rsidP="00107FEE">
      <w:pPr>
        <w:pStyle w:val="Sansinterligne"/>
        <w:jc w:val="both"/>
      </w:pPr>
      <w:r>
        <w:t xml:space="preserve">Un certain nombre de </w:t>
      </w:r>
      <w:r w:rsidRPr="00107FEE">
        <w:rPr>
          <w:highlight w:val="yellow"/>
        </w:rPr>
        <w:t>pilotes</w:t>
      </w:r>
      <w:r>
        <w:t xml:space="preserve"> sont enregistrés auprès de l'aéroport pour chaque pilote on </w:t>
      </w:r>
      <w:r>
        <w:t>connaît :</w:t>
      </w:r>
    </w:p>
    <w:p w14:paraId="515A0757" w14:textId="7E88EBD5" w:rsidR="00107FEE" w:rsidRDefault="00107FEE" w:rsidP="00107FEE">
      <w:pPr>
        <w:pStyle w:val="Sansinterligne"/>
        <w:numPr>
          <w:ilvl w:val="0"/>
          <w:numId w:val="22"/>
        </w:numPr>
        <w:jc w:val="both"/>
      </w:pPr>
      <w:r>
        <w:t xml:space="preserve">Son </w:t>
      </w:r>
      <w:r w:rsidRPr="00107FEE">
        <w:rPr>
          <w:highlight w:val="yellow"/>
        </w:rPr>
        <w:t>nom</w:t>
      </w:r>
      <w:r>
        <w:t xml:space="preserve">, son </w:t>
      </w:r>
      <w:r w:rsidRPr="00107FEE">
        <w:rPr>
          <w:highlight w:val="yellow"/>
        </w:rPr>
        <w:t>adresse</w:t>
      </w:r>
      <w:r>
        <w:t xml:space="preserve">, son </w:t>
      </w:r>
      <w:r w:rsidRPr="00107FEE">
        <w:rPr>
          <w:highlight w:val="yellow"/>
        </w:rPr>
        <w:t>numéro de téléphone</w:t>
      </w:r>
      <w:r>
        <w:t xml:space="preserve">, son </w:t>
      </w:r>
      <w:r w:rsidRPr="00107FEE">
        <w:rPr>
          <w:highlight w:val="yellow"/>
        </w:rPr>
        <w:t>numéro de brevet de pilote</w:t>
      </w:r>
    </w:p>
    <w:p w14:paraId="3D62F70D" w14:textId="65CC5392" w:rsidR="00107FEE" w:rsidRDefault="00107FEE" w:rsidP="00107FEE">
      <w:pPr>
        <w:pStyle w:val="Sansinterligne"/>
        <w:numPr>
          <w:ilvl w:val="0"/>
          <w:numId w:val="22"/>
        </w:numPr>
        <w:jc w:val="both"/>
      </w:pPr>
      <w:r>
        <w:t xml:space="preserve">Les types d'avion qu'il </w:t>
      </w:r>
      <w:r w:rsidRPr="00107FEE">
        <w:rPr>
          <w:u w:val="single"/>
        </w:rPr>
        <w:t xml:space="preserve">est habilité à piloter </w:t>
      </w:r>
      <w:r>
        <w:t>avec le nombre total de vols qu'il a effectué sur chacun de ces types.</w:t>
      </w:r>
    </w:p>
    <w:p w14:paraId="6FBBD7A4" w14:textId="77777777" w:rsidR="00107FEE" w:rsidRDefault="00107FEE" w:rsidP="00107FEE">
      <w:pPr>
        <w:pStyle w:val="Sansinterligne"/>
        <w:jc w:val="both"/>
      </w:pPr>
    </w:p>
    <w:p w14:paraId="5D9B7FDB" w14:textId="77777777" w:rsidR="00107FEE" w:rsidRDefault="00107FEE" w:rsidP="00107FEE">
      <w:pPr>
        <w:pStyle w:val="Sansinterligne"/>
        <w:jc w:val="both"/>
      </w:pPr>
      <w:r>
        <w:t>Pour vous aider à établir certaines règles, voici une série de questions types auxquelles l'application doit pouvoir répondre :</w:t>
      </w:r>
    </w:p>
    <w:p w14:paraId="3184E9AC" w14:textId="1F18A117" w:rsidR="00107FEE" w:rsidRDefault="00107FEE" w:rsidP="00107FEE">
      <w:pPr>
        <w:pStyle w:val="Sansinterligne"/>
        <w:numPr>
          <w:ilvl w:val="0"/>
          <w:numId w:val="22"/>
        </w:numPr>
        <w:jc w:val="both"/>
      </w:pPr>
      <w:r>
        <w:t>Liste des avions de la société "XXX".</w:t>
      </w:r>
    </w:p>
    <w:p w14:paraId="530541A7" w14:textId="0EE8B63E" w:rsidR="00107FEE" w:rsidRDefault="00107FEE" w:rsidP="00107FEE">
      <w:pPr>
        <w:pStyle w:val="Sansinterligne"/>
        <w:numPr>
          <w:ilvl w:val="0"/>
          <w:numId w:val="22"/>
        </w:numPr>
        <w:jc w:val="both"/>
      </w:pPr>
      <w:r>
        <w:t>Liste des avions propriété de particuliers.</w:t>
      </w:r>
    </w:p>
    <w:p w14:paraId="0BB4792A" w14:textId="10A4158F" w:rsidR="00107FEE" w:rsidRDefault="00107FEE" w:rsidP="00107FEE">
      <w:pPr>
        <w:pStyle w:val="Sansinterligne"/>
        <w:numPr>
          <w:ilvl w:val="0"/>
          <w:numId w:val="22"/>
        </w:numPr>
        <w:jc w:val="both"/>
      </w:pPr>
      <w:r>
        <w:t>Durée totale des interventions faites par le mécanicien Durand au mois d'août.</w:t>
      </w:r>
    </w:p>
    <w:p w14:paraId="2598FD67" w14:textId="01DBC8CC" w:rsidR="00107FEE" w:rsidRDefault="00107FEE" w:rsidP="00107FEE">
      <w:pPr>
        <w:pStyle w:val="Sansinterligne"/>
        <w:numPr>
          <w:ilvl w:val="0"/>
          <w:numId w:val="22"/>
        </w:numPr>
        <w:jc w:val="both"/>
      </w:pPr>
      <w:r>
        <w:t>Liste des avions de plus de 4 places, avec le nom du propriétaire.</w:t>
      </w:r>
    </w:p>
    <w:p w14:paraId="24E6D234" w14:textId="67B2F646" w:rsidR="00F062BF" w:rsidRDefault="00107FEE" w:rsidP="00107FEE">
      <w:pPr>
        <w:pStyle w:val="Sansinterligne"/>
        <w:numPr>
          <w:ilvl w:val="0"/>
          <w:numId w:val="22"/>
        </w:numPr>
        <w:jc w:val="both"/>
      </w:pPr>
      <w:r>
        <w:t>Liste des interventions (objet, date) faites sur l'avion numéro « 3242XZY78K3 ».</w:t>
      </w:r>
    </w:p>
    <w:p w14:paraId="0C82AFF4" w14:textId="77777777" w:rsidR="00F062BF" w:rsidRDefault="00F062BF" w:rsidP="00F062BF">
      <w:pPr>
        <w:pStyle w:val="Sansinterligne"/>
      </w:pPr>
    </w:p>
    <w:p w14:paraId="74BB883C" w14:textId="77777777" w:rsidR="005343DF" w:rsidRDefault="005343DF">
      <w:pPr>
        <w:rPr>
          <w:rFonts w:asciiTheme="majorHAnsi" w:eastAsiaTheme="majorEastAsia" w:hAnsiTheme="majorHAnsi" w:cstheme="majorBidi"/>
          <w:b/>
          <w:bCs/>
          <w:color w:val="3F1D5A" w:themeColor="accent1"/>
          <w:sz w:val="28"/>
          <w:szCs w:val="26"/>
        </w:rPr>
      </w:pPr>
      <w:r>
        <w:br w:type="page"/>
      </w:r>
    </w:p>
    <w:p w14:paraId="3B846D19" w14:textId="150B7CB2" w:rsidR="009D7470" w:rsidRDefault="009D7470" w:rsidP="005343DF">
      <w:pPr>
        <w:pStyle w:val="Titre1"/>
      </w:pPr>
      <w:bookmarkStart w:id="1" w:name="_Toc49896857"/>
      <w:r>
        <w:lastRenderedPageBreak/>
        <w:t>Analyse : L’interview</w:t>
      </w:r>
      <w:bookmarkEnd w:id="1"/>
    </w:p>
    <w:p w14:paraId="4D8CD297" w14:textId="77777777" w:rsidR="00545F1D" w:rsidRDefault="00545F1D" w:rsidP="00F062BF">
      <w:pPr>
        <w:pStyle w:val="Sansinterligne"/>
      </w:pPr>
    </w:p>
    <w:p w14:paraId="39355558" w14:textId="77777777" w:rsidR="00F9597B" w:rsidRDefault="00F9597B" w:rsidP="00F062BF">
      <w:pPr>
        <w:pStyle w:val="Sansinterligne"/>
      </w:pPr>
    </w:p>
    <w:p w14:paraId="44B60688" w14:textId="290F16F3" w:rsidR="00615201" w:rsidRDefault="00615201" w:rsidP="00F062BF">
      <w:pPr>
        <w:pStyle w:val="Sansinterligne"/>
      </w:pPr>
      <w:r>
        <w:t xml:space="preserve">Est-ce que toutes les immatriculations sont semblables à celle-ci : </w:t>
      </w:r>
      <w:r>
        <w:t>3242XZY78K3</w:t>
      </w:r>
      <w:r>
        <w:t> ? (Taille, format)</w:t>
      </w:r>
    </w:p>
    <w:p w14:paraId="42F01F46" w14:textId="3E059B78" w:rsidR="00615201" w:rsidRDefault="00615201" w:rsidP="00F062BF">
      <w:pPr>
        <w:pStyle w:val="Sansinterligne"/>
      </w:pPr>
      <w:r>
        <w:t>Ce qu’on pense : OUI</w:t>
      </w:r>
    </w:p>
    <w:p w14:paraId="6C69E317" w14:textId="18F0B14C" w:rsidR="00615201" w:rsidRDefault="00615201" w:rsidP="00F062BF">
      <w:pPr>
        <w:pStyle w:val="Sansinterligne"/>
      </w:pPr>
      <w:r>
        <w:t xml:space="preserve">Réponse : </w:t>
      </w:r>
    </w:p>
    <w:p w14:paraId="11EBB3C8" w14:textId="77777777" w:rsidR="00615201" w:rsidRDefault="00615201" w:rsidP="00F062BF">
      <w:pPr>
        <w:pStyle w:val="Sansinterligne"/>
      </w:pPr>
    </w:p>
    <w:p w14:paraId="6E519BCB" w14:textId="3A2E9B78" w:rsidR="00615201" w:rsidRDefault="00615201" w:rsidP="00F062BF">
      <w:pPr>
        <w:pStyle w:val="Sansinterligne"/>
      </w:pPr>
      <w:r>
        <w:t xml:space="preserve">Est-ce qu’un avion peut être maintenu par plus de 2 mécaniciens ? </w:t>
      </w:r>
    </w:p>
    <w:p w14:paraId="02AB633D" w14:textId="77777777" w:rsidR="00615201" w:rsidRDefault="00615201" w:rsidP="00615201">
      <w:pPr>
        <w:pStyle w:val="Sansinterligne"/>
      </w:pPr>
      <w:r>
        <w:t>Ce qu’on pense : OUI</w:t>
      </w:r>
    </w:p>
    <w:p w14:paraId="040AD576" w14:textId="1E28888E" w:rsidR="00615201" w:rsidRDefault="00615201" w:rsidP="00615201">
      <w:pPr>
        <w:pStyle w:val="Sansinterligne"/>
      </w:pPr>
      <w:r>
        <w:t>Réponse</w:t>
      </w:r>
      <w:r>
        <w:t> :</w:t>
      </w:r>
    </w:p>
    <w:p w14:paraId="140B7B31" w14:textId="1781C4D8" w:rsidR="00CE25BD" w:rsidRDefault="00CE25BD" w:rsidP="00615201">
      <w:pPr>
        <w:pStyle w:val="Sansinterligne"/>
      </w:pPr>
    </w:p>
    <w:p w14:paraId="6869553A" w14:textId="68A58042" w:rsidR="00CE25BD" w:rsidRDefault="00CE25BD" w:rsidP="00615201">
      <w:pPr>
        <w:pStyle w:val="Sansinterligne"/>
      </w:pPr>
      <w:r>
        <w:t>Est-ce que certains avions nécessitent plusieurs habilitations pour les maintenir ?</w:t>
      </w:r>
    </w:p>
    <w:p w14:paraId="2F412652" w14:textId="6CEC0F5F" w:rsidR="00CE25BD" w:rsidRDefault="00CE25BD" w:rsidP="00CE25BD">
      <w:pPr>
        <w:pStyle w:val="Sansinterligne"/>
      </w:pPr>
      <w:r>
        <w:t xml:space="preserve">Ce qu’on pense : </w:t>
      </w:r>
      <w:r>
        <w:t>NON</w:t>
      </w:r>
    </w:p>
    <w:p w14:paraId="7167D29B" w14:textId="77777777" w:rsidR="00CE25BD" w:rsidRDefault="00CE25BD" w:rsidP="00CE25BD">
      <w:pPr>
        <w:pStyle w:val="Sansinterligne"/>
      </w:pPr>
      <w:r>
        <w:t>Réponse :</w:t>
      </w:r>
    </w:p>
    <w:p w14:paraId="303653FF" w14:textId="77777777" w:rsidR="00CE25BD" w:rsidRDefault="00CE25BD" w:rsidP="00615201">
      <w:pPr>
        <w:pStyle w:val="Sansinterligne"/>
      </w:pPr>
    </w:p>
    <w:p w14:paraId="353A9C70" w14:textId="58A983DF" w:rsidR="00615201" w:rsidRDefault="00566796" w:rsidP="00F062BF">
      <w:pPr>
        <w:pStyle w:val="Sansinterligne"/>
      </w:pPr>
      <w:r>
        <w:t>Combien de caractères fait le numéro d’un brevet de pilote ? Est-ce qu’i peut contenir des lettres ?</w:t>
      </w:r>
    </w:p>
    <w:p w14:paraId="7A34FA0B" w14:textId="15D17BCE" w:rsidR="00566796" w:rsidRDefault="00566796" w:rsidP="00F062BF">
      <w:pPr>
        <w:pStyle w:val="Sansinterligne"/>
      </w:pPr>
      <w:r>
        <w:t>Ce qu’on pense : 15, OUI</w:t>
      </w:r>
    </w:p>
    <w:p w14:paraId="20874B21" w14:textId="45639ECE" w:rsidR="00566796" w:rsidRDefault="00566796" w:rsidP="00F062BF">
      <w:pPr>
        <w:pStyle w:val="Sansinterligne"/>
      </w:pPr>
      <w:r>
        <w:t>Réponse :</w:t>
      </w:r>
    </w:p>
    <w:p w14:paraId="2476E231" w14:textId="27E0E10A" w:rsidR="002D0AA1" w:rsidRPr="00545F1D" w:rsidRDefault="002D0AA1" w:rsidP="00615201">
      <w:pPr>
        <w:pStyle w:val="Sansinterligne"/>
      </w:pPr>
      <w:r>
        <w:br w:type="page"/>
      </w:r>
    </w:p>
    <w:p w14:paraId="46602E1D" w14:textId="3F290A24" w:rsidR="00FD2B1B" w:rsidRDefault="00FD2B1B" w:rsidP="005343DF">
      <w:pPr>
        <w:pStyle w:val="Titre1"/>
      </w:pPr>
      <w:bookmarkStart w:id="2" w:name="_Toc49896858"/>
      <w:r>
        <w:lastRenderedPageBreak/>
        <w:t>Règles de gestion</w:t>
      </w:r>
      <w:bookmarkEnd w:id="2"/>
    </w:p>
    <w:p w14:paraId="7CB12122" w14:textId="77777777" w:rsidR="004358B2" w:rsidRDefault="004358B2" w:rsidP="004358B2">
      <w:pPr>
        <w:pStyle w:val="Sansinterligne"/>
      </w:pPr>
    </w:p>
    <w:p w14:paraId="4C821C16" w14:textId="77777777" w:rsidR="00022BDB" w:rsidRDefault="00022BDB" w:rsidP="004358B2">
      <w:pPr>
        <w:pStyle w:val="Sansinterligne"/>
      </w:pPr>
    </w:p>
    <w:p w14:paraId="015C6A7D" w14:textId="3644EA23" w:rsidR="0000045A" w:rsidRDefault="0000045A" w:rsidP="0000045A">
      <w:pPr>
        <w:pStyle w:val="Sansinterligne"/>
      </w:pPr>
      <w:r>
        <w:t>Une société possède 0 ou plusieurs avions (</w:t>
      </w:r>
      <w:r w:rsidR="0076578A">
        <w:t>0, n</w:t>
      </w:r>
      <w:r>
        <w:t>)</w:t>
      </w:r>
    </w:p>
    <w:p w14:paraId="516DDEAD" w14:textId="510C0D4B" w:rsidR="0000045A" w:rsidRDefault="0000045A" w:rsidP="0000045A">
      <w:pPr>
        <w:pStyle w:val="Sansinterligne"/>
      </w:pPr>
      <w:r>
        <w:t>Un avion est possédé par 0 ou 1 société (0,</w:t>
      </w:r>
      <w:r w:rsidR="0076578A">
        <w:t xml:space="preserve"> </w:t>
      </w:r>
      <w:r>
        <w:t>1)</w:t>
      </w:r>
    </w:p>
    <w:p w14:paraId="7F04858F" w14:textId="77777777" w:rsidR="0000045A" w:rsidRDefault="0000045A" w:rsidP="0000045A">
      <w:pPr>
        <w:pStyle w:val="Sansinterligne"/>
      </w:pPr>
    </w:p>
    <w:p w14:paraId="6B84CE23" w14:textId="096D3EE7" w:rsidR="0000045A" w:rsidRDefault="0000045A" w:rsidP="0000045A">
      <w:pPr>
        <w:pStyle w:val="Sansinterligne"/>
      </w:pPr>
      <w:r>
        <w:t>Un particulier possède 0 ou plusieurs avions (</w:t>
      </w:r>
      <w:r w:rsidR="0076578A">
        <w:t>0, n</w:t>
      </w:r>
      <w:r>
        <w:t>)</w:t>
      </w:r>
    </w:p>
    <w:p w14:paraId="60E4F30C" w14:textId="3F12D898" w:rsidR="0000045A" w:rsidRDefault="0000045A" w:rsidP="0000045A">
      <w:pPr>
        <w:pStyle w:val="Sansinterligne"/>
      </w:pPr>
      <w:r>
        <w:t>Un avion est possédé par 0 ou 1 particulier (0,</w:t>
      </w:r>
      <w:r w:rsidR="0076578A">
        <w:t xml:space="preserve"> </w:t>
      </w:r>
      <w:r>
        <w:t>1)</w:t>
      </w:r>
    </w:p>
    <w:p w14:paraId="4A4D0793" w14:textId="77777777" w:rsidR="0000045A" w:rsidRDefault="0000045A" w:rsidP="0000045A">
      <w:pPr>
        <w:pStyle w:val="Sansinterligne"/>
      </w:pPr>
    </w:p>
    <w:p w14:paraId="082861AE" w14:textId="5666DA6D" w:rsidR="0000045A" w:rsidRDefault="0000045A" w:rsidP="0000045A">
      <w:pPr>
        <w:pStyle w:val="Sansinterligne"/>
        <w:shd w:val="clear" w:color="auto" w:fill="C5E8F0" w:themeFill="accent4" w:themeFillTint="66"/>
      </w:pPr>
      <w:r>
        <w:t>Un avion est maintenu par 2 ou plusieurs mécaniciens (2,</w:t>
      </w:r>
      <w:r w:rsidR="0076578A">
        <w:t xml:space="preserve"> </w:t>
      </w:r>
      <w:r>
        <w:t>n)</w:t>
      </w:r>
    </w:p>
    <w:p w14:paraId="10380A6F" w14:textId="42D65BD1" w:rsidR="0000045A" w:rsidRDefault="0000045A" w:rsidP="0000045A">
      <w:pPr>
        <w:pStyle w:val="Sansinterligne"/>
        <w:shd w:val="clear" w:color="auto" w:fill="C5E8F0" w:themeFill="accent4" w:themeFillTint="66"/>
      </w:pPr>
      <w:r>
        <w:t>Un mécanicien maintien 0 à plusieurs avions (0,</w:t>
      </w:r>
      <w:r w:rsidR="0076578A">
        <w:t xml:space="preserve"> </w:t>
      </w:r>
      <w:r>
        <w:t>n)</w:t>
      </w:r>
    </w:p>
    <w:p w14:paraId="50F4FCF8" w14:textId="77777777" w:rsidR="0000045A" w:rsidRDefault="0000045A" w:rsidP="0000045A">
      <w:pPr>
        <w:pStyle w:val="Sansinterligne"/>
      </w:pPr>
    </w:p>
    <w:p w14:paraId="61999C38" w14:textId="348D410F" w:rsidR="0000045A" w:rsidRDefault="0000045A" w:rsidP="0000045A">
      <w:pPr>
        <w:pStyle w:val="Sansinterligne"/>
      </w:pPr>
      <w:r>
        <w:t>Un avion subi 0 a plusieurs interventions (0,</w:t>
      </w:r>
      <w:r w:rsidR="0076578A">
        <w:t xml:space="preserve"> </w:t>
      </w:r>
      <w:r>
        <w:t>n)</w:t>
      </w:r>
    </w:p>
    <w:p w14:paraId="5D0B0049" w14:textId="2A05B803" w:rsidR="0000045A" w:rsidRDefault="0000045A" w:rsidP="0000045A">
      <w:pPr>
        <w:pStyle w:val="Sansinterligne"/>
      </w:pPr>
      <w:r>
        <w:t>Une intervention est subie par 1 seul et unique avion (1,</w:t>
      </w:r>
      <w:r w:rsidR="0076578A">
        <w:t xml:space="preserve"> </w:t>
      </w:r>
      <w:r>
        <w:t>1)</w:t>
      </w:r>
    </w:p>
    <w:p w14:paraId="0A16D899" w14:textId="77777777" w:rsidR="0000045A" w:rsidRDefault="0000045A" w:rsidP="0000045A">
      <w:pPr>
        <w:pStyle w:val="Sansinterligne"/>
      </w:pPr>
    </w:p>
    <w:p w14:paraId="29802486" w14:textId="38712395" w:rsidR="0000045A" w:rsidRDefault="0000045A" w:rsidP="0000045A">
      <w:pPr>
        <w:pStyle w:val="Sansinterligne"/>
        <w:shd w:val="clear" w:color="auto" w:fill="C5E8F0" w:themeFill="accent4" w:themeFillTint="66"/>
      </w:pPr>
      <w:r>
        <w:t xml:space="preserve">Un mécanicien est rattachée </w:t>
      </w:r>
      <w:r>
        <w:t>à</w:t>
      </w:r>
      <w:r>
        <w:t xml:space="preserve"> 0 ou plusieurs interventions (0,</w:t>
      </w:r>
      <w:r w:rsidR="0076578A">
        <w:t xml:space="preserve"> </w:t>
      </w:r>
      <w:r>
        <w:t>n)</w:t>
      </w:r>
    </w:p>
    <w:p w14:paraId="3405F256" w14:textId="676ED275" w:rsidR="0000045A" w:rsidRDefault="0000045A" w:rsidP="0000045A">
      <w:pPr>
        <w:pStyle w:val="Sansinterligne"/>
        <w:shd w:val="clear" w:color="auto" w:fill="C5E8F0" w:themeFill="accent4" w:themeFillTint="66"/>
      </w:pPr>
      <w:r>
        <w:t>Une intervention se rattache à 2 ou plusieurs mécaniciens (2,</w:t>
      </w:r>
      <w:r w:rsidR="0076578A">
        <w:t xml:space="preserve"> </w:t>
      </w:r>
      <w:r>
        <w:t>n)</w:t>
      </w:r>
    </w:p>
    <w:p w14:paraId="632E95EC" w14:textId="77777777" w:rsidR="0000045A" w:rsidRDefault="0000045A" w:rsidP="0000045A">
      <w:pPr>
        <w:pStyle w:val="Sansinterligne"/>
      </w:pPr>
    </w:p>
    <w:p w14:paraId="0D3A5FEB" w14:textId="218CCFB6" w:rsidR="0000045A" w:rsidRDefault="0000045A" w:rsidP="0000045A">
      <w:pPr>
        <w:pStyle w:val="Sansinterligne"/>
      </w:pPr>
      <w:r>
        <w:t>Un mécanicien possède 1 ou plusieurs habilitations de maintenance (1,</w:t>
      </w:r>
      <w:r w:rsidR="0076578A">
        <w:t xml:space="preserve"> </w:t>
      </w:r>
      <w:r>
        <w:t>n)</w:t>
      </w:r>
    </w:p>
    <w:p w14:paraId="137E8467" w14:textId="3209409A" w:rsidR="0000045A" w:rsidRDefault="0000045A" w:rsidP="0000045A">
      <w:pPr>
        <w:pStyle w:val="Sansinterligne"/>
      </w:pPr>
      <w:r>
        <w:t>Une habilitation de maintenance est possédée par 1 seul et unique mécanicien (1,</w:t>
      </w:r>
      <w:r w:rsidR="0076578A">
        <w:t xml:space="preserve"> </w:t>
      </w:r>
      <w:r>
        <w:t>1)</w:t>
      </w:r>
    </w:p>
    <w:p w14:paraId="77AA2893" w14:textId="77777777" w:rsidR="0000045A" w:rsidRDefault="0000045A" w:rsidP="0000045A">
      <w:pPr>
        <w:pStyle w:val="Sansinterligne"/>
      </w:pPr>
    </w:p>
    <w:p w14:paraId="55E38257" w14:textId="2800125D" w:rsidR="0000045A" w:rsidRDefault="0000045A" w:rsidP="0000045A">
      <w:pPr>
        <w:pStyle w:val="Sansinterligne"/>
      </w:pPr>
      <w:r>
        <w:t>Une habilitation de maintenance concerne 1 à plusieurs avion (1,</w:t>
      </w:r>
      <w:r w:rsidR="0076578A">
        <w:t xml:space="preserve"> </w:t>
      </w:r>
      <w:r>
        <w:t>n)</w:t>
      </w:r>
    </w:p>
    <w:p w14:paraId="140C3606" w14:textId="25CD3907" w:rsidR="0000045A" w:rsidRDefault="0000045A" w:rsidP="0000045A">
      <w:pPr>
        <w:pStyle w:val="Sansinterligne"/>
      </w:pPr>
      <w:r>
        <w:t xml:space="preserve">Un avion est concerné par 1 seule et unique habilitation de </w:t>
      </w:r>
      <w:r w:rsidR="00743A78">
        <w:t>maintenance (</w:t>
      </w:r>
      <w:r>
        <w:t>1,</w:t>
      </w:r>
      <w:r w:rsidR="0076578A">
        <w:t xml:space="preserve"> </w:t>
      </w:r>
      <w:r>
        <w:t>1)</w:t>
      </w:r>
    </w:p>
    <w:p w14:paraId="338145AB" w14:textId="77777777" w:rsidR="0000045A" w:rsidRDefault="0000045A" w:rsidP="0000045A">
      <w:pPr>
        <w:pStyle w:val="Sansinterligne"/>
      </w:pPr>
    </w:p>
    <w:p w14:paraId="015A8186" w14:textId="4D1180B5" w:rsidR="0000045A" w:rsidRDefault="0000045A" w:rsidP="0000045A">
      <w:pPr>
        <w:pStyle w:val="Sansinterligne"/>
        <w:shd w:val="clear" w:color="auto" w:fill="C5E8F0" w:themeFill="accent4" w:themeFillTint="66"/>
      </w:pPr>
      <w:r>
        <w:t>Un aviateur pilote 1 à plusieurs avions (1,</w:t>
      </w:r>
      <w:r w:rsidR="0076578A">
        <w:t xml:space="preserve"> </w:t>
      </w:r>
      <w:r>
        <w:t>n)</w:t>
      </w:r>
    </w:p>
    <w:p w14:paraId="0827A156" w14:textId="33837E51" w:rsidR="0000045A" w:rsidRDefault="0000045A" w:rsidP="0000045A">
      <w:pPr>
        <w:pStyle w:val="Sansinterligne"/>
        <w:shd w:val="clear" w:color="auto" w:fill="C5E8F0" w:themeFill="accent4" w:themeFillTint="66"/>
      </w:pPr>
      <w:r>
        <w:t>Un avion est piloté par 1 à plusieurs aviateurs</w:t>
      </w:r>
      <w:r>
        <w:t xml:space="preserve"> (1,</w:t>
      </w:r>
      <w:r w:rsidR="0076578A">
        <w:t xml:space="preserve"> </w:t>
      </w:r>
      <w:r>
        <w:t>n)</w:t>
      </w:r>
    </w:p>
    <w:p w14:paraId="736527CC" w14:textId="77777777" w:rsidR="0000045A" w:rsidRDefault="0000045A" w:rsidP="0000045A">
      <w:pPr>
        <w:pStyle w:val="Sansinterligne"/>
      </w:pPr>
    </w:p>
    <w:p w14:paraId="0AB4B45D" w14:textId="5691A5BE" w:rsidR="0000045A" w:rsidRDefault="0000045A" w:rsidP="0000045A">
      <w:pPr>
        <w:pStyle w:val="Sansinterligne"/>
      </w:pPr>
      <w:r>
        <w:t>Un aviateur possède 1 ou plusieurs habilitations de pilotage (1,</w:t>
      </w:r>
      <w:r w:rsidR="0076578A">
        <w:t xml:space="preserve"> </w:t>
      </w:r>
      <w:r>
        <w:t>n)</w:t>
      </w:r>
    </w:p>
    <w:p w14:paraId="5177F73A" w14:textId="2C904C55" w:rsidR="0000045A" w:rsidRDefault="0000045A" w:rsidP="0000045A">
      <w:pPr>
        <w:pStyle w:val="Sansinterligne"/>
      </w:pPr>
      <w:r>
        <w:t>Une habilitation de pilotage est possédée par 1 seul et unique aviateur (1,</w:t>
      </w:r>
      <w:r w:rsidR="0076578A">
        <w:t xml:space="preserve"> </w:t>
      </w:r>
      <w:r>
        <w:t>1)</w:t>
      </w:r>
    </w:p>
    <w:p w14:paraId="025442B1" w14:textId="77777777" w:rsidR="0000045A" w:rsidRDefault="0000045A" w:rsidP="0000045A">
      <w:pPr>
        <w:pStyle w:val="Sansinterligne"/>
      </w:pPr>
    </w:p>
    <w:p w14:paraId="758F32E0" w14:textId="36CD1858" w:rsidR="0000045A" w:rsidRDefault="0000045A" w:rsidP="0000045A">
      <w:pPr>
        <w:pStyle w:val="Sansinterligne"/>
      </w:pPr>
      <w:r>
        <w:t>Une habilitation de pilotage concerne 1 à plusieurs avion (1,</w:t>
      </w:r>
      <w:r w:rsidR="0076578A">
        <w:t xml:space="preserve"> </w:t>
      </w:r>
      <w:r>
        <w:t>n)</w:t>
      </w:r>
    </w:p>
    <w:p w14:paraId="119FAC86" w14:textId="752BBC09" w:rsidR="0000045A" w:rsidRDefault="0000045A" w:rsidP="0000045A">
      <w:pPr>
        <w:pStyle w:val="Sansinterligne"/>
      </w:pPr>
      <w:r>
        <w:t>Un avion est concerné par 1 seule et unique habilitation de pilotage (1,</w:t>
      </w:r>
      <w:r w:rsidR="0076578A">
        <w:t xml:space="preserve"> </w:t>
      </w:r>
      <w:r>
        <w:t>1)</w:t>
      </w:r>
    </w:p>
    <w:p w14:paraId="5C1A976B" w14:textId="032FC86E" w:rsidR="00743A78" w:rsidRDefault="00743A78" w:rsidP="0000045A">
      <w:pPr>
        <w:pStyle w:val="Sansinterligne"/>
      </w:pPr>
    </w:p>
    <w:p w14:paraId="5B28CE4B" w14:textId="29D99DD5" w:rsidR="00743A78" w:rsidRDefault="00743A78" w:rsidP="0000045A">
      <w:pPr>
        <w:pStyle w:val="Sansinterligne"/>
      </w:pPr>
      <w:r>
        <w:t xml:space="preserve">Une entreprise se situe </w:t>
      </w:r>
      <w:r>
        <w:t xml:space="preserve">à </w:t>
      </w:r>
      <w:r>
        <w:t>1 seule et unique adresse (1,</w:t>
      </w:r>
      <w:r w:rsidR="0076578A">
        <w:t xml:space="preserve"> </w:t>
      </w:r>
      <w:r>
        <w:t>1R)</w:t>
      </w:r>
    </w:p>
    <w:p w14:paraId="4A6964BF" w14:textId="1C88B1E6" w:rsidR="00743A78" w:rsidRDefault="00743A78" w:rsidP="0000045A">
      <w:pPr>
        <w:pStyle w:val="Sansinterligne"/>
      </w:pPr>
      <w:r>
        <w:t>Une adresse situe 0 ou une entreprise (0,</w:t>
      </w:r>
      <w:r w:rsidR="0076578A">
        <w:t xml:space="preserve"> </w:t>
      </w:r>
      <w:r>
        <w:t>1)</w:t>
      </w:r>
    </w:p>
    <w:p w14:paraId="2B98E5F6" w14:textId="23BACB5C" w:rsidR="00743A78" w:rsidRDefault="00743A78" w:rsidP="0000045A">
      <w:pPr>
        <w:pStyle w:val="Sansinterligne"/>
      </w:pPr>
    </w:p>
    <w:p w14:paraId="50185CB7" w14:textId="431D7CE7" w:rsidR="00743A78" w:rsidRDefault="00743A78" w:rsidP="0000045A">
      <w:pPr>
        <w:pStyle w:val="Sansinterligne"/>
      </w:pPr>
      <w:r>
        <w:t xml:space="preserve">Un particulier se loge </w:t>
      </w:r>
      <w:r w:rsidR="001749F1">
        <w:t>à</w:t>
      </w:r>
      <w:r w:rsidR="001749F1">
        <w:t xml:space="preserve"> </w:t>
      </w:r>
      <w:r>
        <w:t>1 seule et unique adresse (1,</w:t>
      </w:r>
      <w:r w:rsidR="0076578A">
        <w:t xml:space="preserve"> </w:t>
      </w:r>
      <w:r>
        <w:t>1)</w:t>
      </w:r>
    </w:p>
    <w:p w14:paraId="3DAEDA10" w14:textId="5D4D742C" w:rsidR="00743A78" w:rsidRDefault="00743A78" w:rsidP="0000045A">
      <w:pPr>
        <w:pStyle w:val="Sansinterligne"/>
      </w:pPr>
      <w:r>
        <w:t xml:space="preserve">Une adresse loge 0 </w:t>
      </w:r>
      <w:r w:rsidR="001749F1">
        <w:t>à</w:t>
      </w:r>
      <w:r w:rsidR="001749F1">
        <w:t xml:space="preserve"> </w:t>
      </w:r>
      <w:r>
        <w:t>plusieurs particuliers (0,</w:t>
      </w:r>
      <w:r w:rsidR="0076578A">
        <w:t xml:space="preserve"> </w:t>
      </w:r>
      <w:r>
        <w:t>n)</w:t>
      </w:r>
    </w:p>
    <w:p w14:paraId="039C41AB" w14:textId="1C8FEDFA" w:rsidR="009A4450" w:rsidRDefault="009A4450" w:rsidP="0000045A">
      <w:pPr>
        <w:pStyle w:val="Sansinterligne"/>
      </w:pPr>
    </w:p>
    <w:p w14:paraId="58A953C7" w14:textId="7F6E960B" w:rsidR="009A4450" w:rsidRDefault="009A4450" w:rsidP="0000045A">
      <w:pPr>
        <w:pStyle w:val="Sansinterligne"/>
      </w:pPr>
      <w:r>
        <w:t>Un constructeur construit 1 ou plusieurs avions (1,</w:t>
      </w:r>
      <w:r w:rsidR="0076578A">
        <w:t xml:space="preserve"> </w:t>
      </w:r>
      <w:r>
        <w:t>n)</w:t>
      </w:r>
    </w:p>
    <w:p w14:paraId="0A69CADA" w14:textId="2333D134" w:rsidR="009A4450" w:rsidRDefault="009A4450" w:rsidP="0000045A">
      <w:pPr>
        <w:pStyle w:val="Sansinterligne"/>
      </w:pPr>
      <w:r>
        <w:t>Un avion est construit par 1 ou plusieurs constructeurs (1,</w:t>
      </w:r>
      <w:r w:rsidR="0076578A">
        <w:t xml:space="preserve"> </w:t>
      </w:r>
      <w:r>
        <w:t>n)</w:t>
      </w:r>
    </w:p>
    <w:p w14:paraId="0677B0E9" w14:textId="77777777" w:rsidR="00743A78" w:rsidRDefault="00743A78" w:rsidP="0000045A">
      <w:pPr>
        <w:pStyle w:val="Sansinterligne"/>
      </w:pPr>
    </w:p>
    <w:p w14:paraId="4B194971" w14:textId="7E6757F0" w:rsidR="00031276" w:rsidRDefault="00031276" w:rsidP="004358B2">
      <w:pPr>
        <w:pStyle w:val="Sansinterligne"/>
      </w:pPr>
      <w:r>
        <w:br w:type="page"/>
      </w:r>
    </w:p>
    <w:p w14:paraId="1809185D" w14:textId="4257FC63" w:rsidR="00BB4D6F" w:rsidRDefault="00BB4D6F" w:rsidP="00BB4D6F">
      <w:pPr>
        <w:pStyle w:val="Titre1"/>
      </w:pPr>
      <w:bookmarkStart w:id="3" w:name="_Toc49896859"/>
      <w:r>
        <w:lastRenderedPageBreak/>
        <w:t>Héritage</w:t>
      </w:r>
      <w:bookmarkEnd w:id="3"/>
    </w:p>
    <w:p w14:paraId="41E8D023" w14:textId="06DDF5FB" w:rsidR="00BB4D6F" w:rsidRDefault="00BB4D6F"/>
    <w:p w14:paraId="0C326239" w14:textId="01D241B7" w:rsidR="00351482" w:rsidRDefault="00351482">
      <w:r>
        <w:t xml:space="preserve">Les </w:t>
      </w:r>
      <w:r w:rsidR="00DA3A0B">
        <w:t>mécaniciens</w:t>
      </w:r>
      <w:r>
        <w:t xml:space="preserve"> sont des enfants de personnes</w:t>
      </w:r>
    </w:p>
    <w:p w14:paraId="4D68D999" w14:textId="7451407A" w:rsidR="00351482" w:rsidRDefault="00351482">
      <w:r>
        <w:t>Les pilotes sont des enfants de personnes</w:t>
      </w:r>
    </w:p>
    <w:p w14:paraId="6C2390EA" w14:textId="54E22A0F" w:rsidR="00351482" w:rsidRDefault="00DA3A0B">
      <w:r>
        <w:t>Les propriétaires particuliers sont des enfants de personnes</w:t>
      </w:r>
    </w:p>
    <w:p w14:paraId="03746BB4" w14:textId="20B7622F" w:rsidR="00DA3A0B" w:rsidRDefault="00DA3A0B">
      <w:r>
        <w:t>Les réparateurs sont des enfants de mécaniciens (eux-mêmes enfants de personnes)</w:t>
      </w:r>
    </w:p>
    <w:p w14:paraId="7FD952DB" w14:textId="03E0631F" w:rsidR="00DA3A0B" w:rsidRDefault="00DA3A0B" w:rsidP="00DA3A0B">
      <w:r>
        <w:t xml:space="preserve">Les inspecteurs sont des enfants de mécaniciens </w:t>
      </w:r>
      <w:r>
        <w:t>(</w:t>
      </w:r>
      <w:r>
        <w:t>eux-mêmes</w:t>
      </w:r>
      <w:r>
        <w:t xml:space="preserve"> enfants de personnes)</w:t>
      </w:r>
    </w:p>
    <w:p w14:paraId="459B9E00" w14:textId="4F4CA979" w:rsidR="00DA3A0B" w:rsidRDefault="00DA3A0B"/>
    <w:p w14:paraId="347457A2" w14:textId="2FF87317" w:rsidR="00AB2425" w:rsidRDefault="00AB2425">
      <w:pPr>
        <w:rPr>
          <w:rFonts w:asciiTheme="majorHAnsi" w:eastAsiaTheme="majorEastAsia" w:hAnsiTheme="majorHAnsi" w:cstheme="majorBidi"/>
          <w:bCs/>
          <w:color w:val="FFFFFF" w:themeColor="background1"/>
          <w:sz w:val="26"/>
          <w:szCs w:val="32"/>
        </w:rPr>
      </w:pPr>
      <w:r>
        <w:br w:type="page"/>
      </w:r>
    </w:p>
    <w:p w14:paraId="7B97DCAB" w14:textId="60D3B284" w:rsidR="00031276" w:rsidRDefault="00031276" w:rsidP="00031276">
      <w:pPr>
        <w:pStyle w:val="Titre1"/>
      </w:pPr>
      <w:bookmarkStart w:id="4" w:name="_Toc49896860"/>
      <w:r>
        <w:lastRenderedPageBreak/>
        <w:t>Dictionnaire de données</w:t>
      </w:r>
      <w:bookmarkEnd w:id="4"/>
    </w:p>
    <w:p w14:paraId="037A0D11" w14:textId="09869DE4" w:rsidR="00FB41D7" w:rsidRDefault="00FB41D7" w:rsidP="006C2F3E"/>
    <w:p w14:paraId="0C63E283" w14:textId="77777777" w:rsidR="00FB41D7" w:rsidRDefault="00FB41D7">
      <w:r>
        <w:br w:type="page"/>
      </w:r>
    </w:p>
    <w:p w14:paraId="735E739F" w14:textId="79B0EB05" w:rsidR="006C2F3E" w:rsidRDefault="00FB41D7" w:rsidP="00FB41D7">
      <w:pPr>
        <w:pStyle w:val="Titre1"/>
      </w:pPr>
      <w:bookmarkStart w:id="5" w:name="_Toc49896861"/>
      <w:r>
        <w:lastRenderedPageBreak/>
        <w:t>Dépendances fonctionnelles simples</w:t>
      </w:r>
      <w:bookmarkEnd w:id="5"/>
    </w:p>
    <w:p w14:paraId="0E1BA777" w14:textId="72A1A644" w:rsidR="00123FEC" w:rsidRDefault="00123FEC" w:rsidP="00FB41D7"/>
    <w:p w14:paraId="30523160" w14:textId="1A3DB036" w:rsidR="009910F9" w:rsidRDefault="009910F9">
      <w:pPr>
        <w:rPr>
          <w:lang w:val="en-US"/>
        </w:rPr>
      </w:pPr>
      <w:r>
        <w:rPr>
          <w:lang w:val="en-US"/>
        </w:rPr>
        <w:br w:type="page"/>
      </w:r>
    </w:p>
    <w:p w14:paraId="4B9DC26F" w14:textId="4C44B5D1" w:rsidR="00725A94" w:rsidRDefault="009910F9" w:rsidP="009910F9">
      <w:pPr>
        <w:pStyle w:val="Titre1"/>
      </w:pPr>
      <w:bookmarkStart w:id="6" w:name="_Toc49896862"/>
      <w:r w:rsidRPr="009910F9">
        <w:lastRenderedPageBreak/>
        <w:t>Dépendances fonctionnelles composées</w:t>
      </w:r>
      <w:bookmarkEnd w:id="6"/>
    </w:p>
    <w:p w14:paraId="29BBD26E" w14:textId="446AC8FD" w:rsidR="009910F9" w:rsidRDefault="009910F9" w:rsidP="00FB41D7"/>
    <w:p w14:paraId="7CD9AAC2" w14:textId="77777777" w:rsidR="00685B78" w:rsidRDefault="00685B78" w:rsidP="00685B7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</w:p>
    <w:p w14:paraId="4FAD70C5" w14:textId="4578DF2B" w:rsidR="00685B78" w:rsidRDefault="00685B78">
      <w:r>
        <w:br w:type="page"/>
      </w:r>
    </w:p>
    <w:p w14:paraId="491656DA" w14:textId="767397E1" w:rsidR="00685B78" w:rsidRDefault="00A75B45" w:rsidP="00685B78">
      <w:pPr>
        <w:pStyle w:val="Titre1"/>
      </w:pPr>
      <w:bookmarkStart w:id="7" w:name="_Toc49896863"/>
      <w:r>
        <w:lastRenderedPageBreak/>
        <w:t>Modèle conceptuel de données</w:t>
      </w:r>
      <w:bookmarkEnd w:id="7"/>
    </w:p>
    <w:p w14:paraId="5EED3520" w14:textId="1F652DAF" w:rsidR="00685B78" w:rsidRDefault="00685B78" w:rsidP="00685B78"/>
    <w:p w14:paraId="07964B00" w14:textId="1549762F" w:rsidR="0076578A" w:rsidRDefault="0076578A" w:rsidP="00685B78">
      <w:r>
        <w:rPr>
          <w:noProof/>
        </w:rPr>
        <w:drawing>
          <wp:inline distT="0" distB="0" distL="0" distR="0" wp14:anchorId="389F9AD7" wp14:editId="14EE4E95">
            <wp:extent cx="6642100" cy="5270500"/>
            <wp:effectExtent l="0" t="0" r="635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527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8EFA9" w14:textId="7DF74D8F" w:rsidR="00685B78" w:rsidRDefault="00685B78" w:rsidP="00685B78"/>
    <w:p w14:paraId="00B725CF" w14:textId="77777777" w:rsidR="00E4246F" w:rsidRDefault="00E4246F" w:rsidP="00685B78"/>
    <w:p w14:paraId="44539EA9" w14:textId="3E06A915" w:rsidR="00685B78" w:rsidRDefault="00685B78">
      <w:r>
        <w:br w:type="page"/>
      </w:r>
    </w:p>
    <w:p w14:paraId="20915496" w14:textId="0CF72A4C" w:rsidR="00685B78" w:rsidRDefault="00E4246F" w:rsidP="00E4246F">
      <w:pPr>
        <w:pStyle w:val="Titre1"/>
      </w:pPr>
      <w:bookmarkStart w:id="8" w:name="_Toc49896864"/>
      <w:r>
        <w:lastRenderedPageBreak/>
        <w:t>Modèle logique de données</w:t>
      </w:r>
      <w:bookmarkEnd w:id="8"/>
    </w:p>
    <w:p w14:paraId="5AA62A4D" w14:textId="33B1B2E3" w:rsidR="00E4246F" w:rsidRDefault="00E4246F" w:rsidP="00E4246F"/>
    <w:p w14:paraId="1D1E505B" w14:textId="77777777" w:rsidR="006F4706" w:rsidRDefault="006F4706">
      <w:pPr>
        <w:rPr>
          <w:noProof/>
        </w:rPr>
      </w:pPr>
      <w:r>
        <w:rPr>
          <w:noProof/>
        </w:rPr>
        <w:br w:type="page"/>
      </w:r>
    </w:p>
    <w:p w14:paraId="64F4ED26" w14:textId="799050A7" w:rsidR="00E4246F" w:rsidRDefault="006F4706" w:rsidP="006F4706">
      <w:pPr>
        <w:pStyle w:val="Titre1"/>
        <w:rPr>
          <w:noProof/>
        </w:rPr>
      </w:pPr>
      <w:bookmarkStart w:id="9" w:name="_Toc49896865"/>
      <w:r>
        <w:rPr>
          <w:noProof/>
        </w:rPr>
        <w:lastRenderedPageBreak/>
        <w:t>Crédits</w:t>
      </w:r>
      <w:bookmarkEnd w:id="9"/>
    </w:p>
    <w:p w14:paraId="4B666D91" w14:textId="77777777" w:rsidR="006F4706" w:rsidRDefault="006F4706" w:rsidP="00C77DF9">
      <w:pPr>
        <w:pStyle w:val="Sansinterligne"/>
        <w:spacing w:line="480" w:lineRule="auto"/>
        <w:rPr>
          <w:noProof/>
        </w:rPr>
      </w:pPr>
    </w:p>
    <w:p w14:paraId="534F22D7" w14:textId="2C56945F" w:rsidR="00324306" w:rsidRDefault="006F4706" w:rsidP="00C77DF9">
      <w:pPr>
        <w:pStyle w:val="Sansinterligne"/>
        <w:spacing w:line="480" w:lineRule="auto"/>
        <w:rPr>
          <w:noProof/>
        </w:rPr>
      </w:pPr>
      <w:r>
        <w:rPr>
          <w:noProof/>
        </w:rPr>
        <w:t>Aurelien BOUDIER</w:t>
      </w:r>
    </w:p>
    <w:p w14:paraId="5A1EB397" w14:textId="33ED2E12" w:rsidR="006F4706" w:rsidRPr="00E4246F" w:rsidRDefault="006F4706" w:rsidP="00C77DF9">
      <w:pPr>
        <w:pStyle w:val="Sansinterligne"/>
        <w:spacing w:line="480" w:lineRule="auto"/>
        <w:rPr>
          <w:noProof/>
        </w:rPr>
      </w:pPr>
      <w:r>
        <w:rPr>
          <w:noProof/>
        </w:rPr>
        <w:t>Jonathan JEANNIARD</w:t>
      </w:r>
    </w:p>
    <w:sectPr w:rsidR="006F4706" w:rsidRPr="00E4246F" w:rsidSect="00D124E5">
      <w:headerReference w:type="default" r:id="rId21"/>
      <w:footerReference w:type="even" r:id="rId22"/>
      <w:footerReference w:type="default" r:id="rId23"/>
      <w:pgSz w:w="11906" w:h="16838" w:code="9"/>
      <w:pgMar w:top="720" w:right="720" w:bottom="720" w:left="72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4D077C" w14:textId="77777777" w:rsidR="00120CE2" w:rsidRDefault="00120CE2">
      <w:pPr>
        <w:spacing w:after="0" w:line="240" w:lineRule="auto"/>
      </w:pPr>
      <w:r>
        <w:separator/>
      </w:r>
    </w:p>
  </w:endnote>
  <w:endnote w:type="continuationSeparator" w:id="0">
    <w:p w14:paraId="373ADD30" w14:textId="77777777" w:rsidR="00120CE2" w:rsidRDefault="00120C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284AA" w14:textId="77777777" w:rsidR="008A4093" w:rsidRDefault="008A4093">
    <w:pPr>
      <w:jc w:val="right"/>
    </w:pPr>
  </w:p>
  <w:p w14:paraId="06884AD3" w14:textId="77777777" w:rsidR="008A4093" w:rsidRDefault="008A4093" w:rsidP="009823B0">
    <w:pPr>
      <w:jc w:val="right"/>
    </w:pPr>
    <w:r>
      <w:rPr>
        <w:lang w:bidi="fr-FR"/>
      </w:rPr>
      <w:fldChar w:fldCharType="begin"/>
    </w:r>
    <w:r>
      <w:rPr>
        <w:lang w:bidi="fr-FR"/>
      </w:rPr>
      <w:instrText xml:space="preserve"> PAGE   \* MERGEFORMAT </w:instrText>
    </w:r>
    <w:r>
      <w:rPr>
        <w:lang w:bidi="fr-FR"/>
      </w:rPr>
      <w:fldChar w:fldCharType="separate"/>
    </w:r>
    <w:r>
      <w:rPr>
        <w:noProof/>
        <w:lang w:bidi="fr-FR"/>
      </w:rPr>
      <w:t>2</w:t>
    </w:r>
    <w:r>
      <w:rPr>
        <w:noProof/>
        <w:lang w:bidi="fr-FR"/>
      </w:rPr>
      <w:fldChar w:fldCharType="end"/>
    </w:r>
    <w:r>
      <w:rPr>
        <w:lang w:bidi="fr-FR"/>
      </w:rPr>
      <w:t xml:space="preserve"> </w:t>
    </w:r>
    <w:r>
      <w:rPr>
        <w:color w:val="272063" w:themeColor="accent3"/>
        <w:lang w:bidi="fr-FR"/>
      </w:rPr>
      <w:sym w:font="Wingdings 2" w:char="F097"/>
    </w:r>
  </w:p>
  <w:p w14:paraId="35AB24B2" w14:textId="77777777" w:rsidR="008A4093" w:rsidRDefault="008A409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8E475C" w14:textId="77777777" w:rsidR="008A4093" w:rsidRPr="006C2F3E" w:rsidRDefault="008A4093">
    <w:pPr>
      <w:pStyle w:val="Pieddepage"/>
      <w:tabs>
        <w:tab w:val="clear" w:pos="4680"/>
        <w:tab w:val="clear" w:pos="9360"/>
      </w:tabs>
      <w:jc w:val="center"/>
      <w:rPr>
        <w:b/>
        <w:bCs/>
        <w:caps/>
        <w:color w:val="7030A0"/>
      </w:rPr>
    </w:pPr>
    <w:r w:rsidRPr="006C2F3E">
      <w:rPr>
        <w:b/>
        <w:bCs/>
        <w:caps/>
        <w:color w:val="7030A0"/>
      </w:rPr>
      <w:fldChar w:fldCharType="begin"/>
    </w:r>
    <w:r w:rsidRPr="006C2F3E">
      <w:rPr>
        <w:b/>
        <w:bCs/>
        <w:caps/>
        <w:color w:val="7030A0"/>
      </w:rPr>
      <w:instrText>PAGE   \* MERGEFORMAT</w:instrText>
    </w:r>
    <w:r w:rsidRPr="006C2F3E">
      <w:rPr>
        <w:b/>
        <w:bCs/>
        <w:caps/>
        <w:color w:val="7030A0"/>
      </w:rPr>
      <w:fldChar w:fldCharType="separate"/>
    </w:r>
    <w:r w:rsidRPr="006C2F3E">
      <w:rPr>
        <w:b/>
        <w:bCs/>
        <w:caps/>
        <w:color w:val="7030A0"/>
      </w:rPr>
      <w:t>2</w:t>
    </w:r>
    <w:r w:rsidRPr="006C2F3E">
      <w:rPr>
        <w:b/>
        <w:bCs/>
        <w:caps/>
        <w:color w:val="7030A0"/>
      </w:rPr>
      <w:fldChar w:fldCharType="end"/>
    </w:r>
  </w:p>
  <w:p w14:paraId="593ED0EC" w14:textId="77777777" w:rsidR="008A4093" w:rsidRDefault="008A409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07A870" w14:textId="77777777" w:rsidR="00120CE2" w:rsidRDefault="00120CE2">
      <w:pPr>
        <w:spacing w:after="0" w:line="240" w:lineRule="auto"/>
      </w:pPr>
      <w:r>
        <w:separator/>
      </w:r>
    </w:p>
  </w:footnote>
  <w:footnote w:type="continuationSeparator" w:id="0">
    <w:p w14:paraId="09999096" w14:textId="77777777" w:rsidR="00120CE2" w:rsidRDefault="00120C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3F1D5A" w:themeColor="accent1"/>
      </w:rPr>
      <w:alias w:val="Titre"/>
      <w:tag w:val="Titre"/>
      <w:id w:val="-139649923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15:appearance w15:val="hidden"/>
      <w:text/>
    </w:sdtPr>
    <w:sdtEndPr/>
    <w:sdtContent>
      <w:p w14:paraId="1727E0A5" w14:textId="0C9D1B41" w:rsidR="008A4093" w:rsidRDefault="008A4093">
        <w:pPr>
          <w:spacing w:after="0"/>
          <w:jc w:val="center"/>
          <w:rPr>
            <w:color w:val="E4E9EF" w:themeColor="background2"/>
          </w:rPr>
        </w:pPr>
        <w:r>
          <w:rPr>
            <w:color w:val="3F1D5A" w:themeColor="accent1"/>
          </w:rPr>
          <w:t>Exercices sur la Méthode Merise (dictionnaire)</w:t>
        </w:r>
      </w:p>
    </w:sdtContent>
  </w:sdt>
  <w:p w14:paraId="6FE1CEFD" w14:textId="77777777" w:rsidR="008A4093" w:rsidRPr="005D120C" w:rsidRDefault="008A4093">
    <w:pPr>
      <w:jc w:val="center"/>
      <w:rPr>
        <w:color w:val="F3642C" w:themeColor="text2"/>
      </w:rPr>
    </w:pPr>
    <w:r w:rsidRPr="005D120C">
      <w:rPr>
        <w:color w:val="F3642C" w:themeColor="text2"/>
        <w:lang w:bidi="fr-FR"/>
      </w:rPr>
      <w:sym w:font="Symbol" w:char="F0B7"/>
    </w:r>
    <w:r w:rsidRPr="005D120C">
      <w:rPr>
        <w:color w:val="F3642C" w:themeColor="text2"/>
        <w:lang w:bidi="fr-FR"/>
      </w:rPr>
      <w:t xml:space="preserve"> </w:t>
    </w:r>
    <w:r w:rsidRPr="005D120C">
      <w:rPr>
        <w:color w:val="F3642C" w:themeColor="text2"/>
        <w:lang w:bidi="fr-FR"/>
      </w:rPr>
      <w:sym w:font="Symbol" w:char="F0B7"/>
    </w:r>
    <w:r w:rsidRPr="005D120C">
      <w:rPr>
        <w:color w:val="F3642C" w:themeColor="text2"/>
        <w:lang w:bidi="fr-FR"/>
      </w:rPr>
      <w:t xml:space="preserve"> </w:t>
    </w:r>
    <w:r w:rsidRPr="005D120C">
      <w:rPr>
        <w:color w:val="F3642C" w:themeColor="text2"/>
        <w:lang w:bidi="fr-FR"/>
      </w:rPr>
      <w:sym w:font="Symbol" w:char="F0B7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05E48"/>
    <w:multiLevelType w:val="hybridMultilevel"/>
    <w:tmpl w:val="6116F446"/>
    <w:lvl w:ilvl="0" w:tplc="31C26B86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96940"/>
    <w:multiLevelType w:val="hybridMultilevel"/>
    <w:tmpl w:val="25FA34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24AD4"/>
    <w:multiLevelType w:val="hybridMultilevel"/>
    <w:tmpl w:val="F258A654"/>
    <w:lvl w:ilvl="0" w:tplc="31C26B86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C5A38"/>
    <w:multiLevelType w:val="hybridMultilevel"/>
    <w:tmpl w:val="CBE0FB2A"/>
    <w:lvl w:ilvl="0" w:tplc="31C26B86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165786"/>
    <w:multiLevelType w:val="hybridMultilevel"/>
    <w:tmpl w:val="0EC6458E"/>
    <w:lvl w:ilvl="0" w:tplc="1346C1F2">
      <w:numFmt w:val="bullet"/>
      <w:lvlText w:val="-"/>
      <w:lvlJc w:val="left"/>
      <w:pPr>
        <w:ind w:left="1080" w:hanging="72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586EA0"/>
    <w:multiLevelType w:val="hybridMultilevel"/>
    <w:tmpl w:val="6958D7B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1149CA"/>
    <w:multiLevelType w:val="hybridMultilevel"/>
    <w:tmpl w:val="392A53CC"/>
    <w:lvl w:ilvl="0" w:tplc="E076907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8B194D"/>
    <w:multiLevelType w:val="hybridMultilevel"/>
    <w:tmpl w:val="90A0AD6E"/>
    <w:lvl w:ilvl="0" w:tplc="ECC83FE2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F5AEA8B4"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BF3D26"/>
    <w:multiLevelType w:val="hybridMultilevel"/>
    <w:tmpl w:val="23A4AD22"/>
    <w:lvl w:ilvl="0" w:tplc="E076907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BB097F"/>
    <w:multiLevelType w:val="hybridMultilevel"/>
    <w:tmpl w:val="3606E10A"/>
    <w:lvl w:ilvl="0" w:tplc="1346C1F2">
      <w:numFmt w:val="bullet"/>
      <w:lvlText w:val="-"/>
      <w:lvlJc w:val="left"/>
      <w:pPr>
        <w:ind w:left="1080" w:hanging="72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A33C97"/>
    <w:multiLevelType w:val="hybridMultilevel"/>
    <w:tmpl w:val="DF14B448"/>
    <w:lvl w:ilvl="0" w:tplc="8ACACC02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545055"/>
    <w:multiLevelType w:val="hybridMultilevel"/>
    <w:tmpl w:val="12ACCD8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3E49BB"/>
    <w:multiLevelType w:val="hybridMultilevel"/>
    <w:tmpl w:val="AF6C2D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690898"/>
    <w:multiLevelType w:val="hybridMultilevel"/>
    <w:tmpl w:val="9860391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D70F59"/>
    <w:multiLevelType w:val="hybridMultilevel"/>
    <w:tmpl w:val="887C9C98"/>
    <w:lvl w:ilvl="0" w:tplc="5234F6A0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7E07EA"/>
    <w:multiLevelType w:val="hybridMultilevel"/>
    <w:tmpl w:val="76400FDC"/>
    <w:lvl w:ilvl="0" w:tplc="EEDAD3DA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7430F0"/>
    <w:multiLevelType w:val="hybridMultilevel"/>
    <w:tmpl w:val="41F0F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133459"/>
    <w:multiLevelType w:val="hybridMultilevel"/>
    <w:tmpl w:val="F3E2B20E"/>
    <w:lvl w:ilvl="0" w:tplc="1346C1F2">
      <w:numFmt w:val="bullet"/>
      <w:lvlText w:val="-"/>
      <w:lvlJc w:val="left"/>
      <w:pPr>
        <w:ind w:left="1080" w:hanging="72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F9231A"/>
    <w:multiLevelType w:val="hybridMultilevel"/>
    <w:tmpl w:val="8B2A51BC"/>
    <w:lvl w:ilvl="0" w:tplc="E076907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46245D"/>
    <w:multiLevelType w:val="hybridMultilevel"/>
    <w:tmpl w:val="82CC39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043FE9"/>
    <w:multiLevelType w:val="hybridMultilevel"/>
    <w:tmpl w:val="EF923E72"/>
    <w:lvl w:ilvl="0" w:tplc="E076907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5CCD090">
      <w:numFmt w:val="bullet"/>
      <w:lvlText w:val="•"/>
      <w:lvlJc w:val="left"/>
      <w:pPr>
        <w:ind w:left="1440" w:hanging="360"/>
      </w:pPr>
      <w:rPr>
        <w:rFonts w:ascii="Century Gothic" w:eastAsiaTheme="minorEastAsia" w:hAnsi="Century Gothic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AE5579"/>
    <w:multiLevelType w:val="hybridMultilevel"/>
    <w:tmpl w:val="B89243E0"/>
    <w:lvl w:ilvl="0" w:tplc="31C26B86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7565CA"/>
    <w:multiLevelType w:val="hybridMultilevel"/>
    <w:tmpl w:val="911ECC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8E2F69"/>
    <w:multiLevelType w:val="hybridMultilevel"/>
    <w:tmpl w:val="F3243F8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966E09"/>
    <w:multiLevelType w:val="hybridMultilevel"/>
    <w:tmpl w:val="DE982040"/>
    <w:lvl w:ilvl="0" w:tplc="EEDAD3DA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0"/>
  </w:num>
  <w:num w:numId="3">
    <w:abstractNumId w:val="6"/>
  </w:num>
  <w:num w:numId="4">
    <w:abstractNumId w:val="8"/>
  </w:num>
  <w:num w:numId="5">
    <w:abstractNumId w:val="18"/>
  </w:num>
  <w:num w:numId="6">
    <w:abstractNumId w:val="16"/>
  </w:num>
  <w:num w:numId="7">
    <w:abstractNumId w:val="9"/>
  </w:num>
  <w:num w:numId="8">
    <w:abstractNumId w:val="4"/>
  </w:num>
  <w:num w:numId="9">
    <w:abstractNumId w:val="17"/>
  </w:num>
  <w:num w:numId="10">
    <w:abstractNumId w:val="13"/>
  </w:num>
  <w:num w:numId="11">
    <w:abstractNumId w:val="11"/>
  </w:num>
  <w:num w:numId="12">
    <w:abstractNumId w:val="10"/>
  </w:num>
  <w:num w:numId="13">
    <w:abstractNumId w:val="23"/>
  </w:num>
  <w:num w:numId="14">
    <w:abstractNumId w:val="24"/>
  </w:num>
  <w:num w:numId="15">
    <w:abstractNumId w:val="15"/>
  </w:num>
  <w:num w:numId="16">
    <w:abstractNumId w:val="19"/>
  </w:num>
  <w:num w:numId="17">
    <w:abstractNumId w:val="14"/>
  </w:num>
  <w:num w:numId="18">
    <w:abstractNumId w:val="5"/>
  </w:num>
  <w:num w:numId="19">
    <w:abstractNumId w:val="22"/>
  </w:num>
  <w:num w:numId="20">
    <w:abstractNumId w:val="7"/>
  </w:num>
  <w:num w:numId="21">
    <w:abstractNumId w:val="1"/>
  </w:num>
  <w:num w:numId="22">
    <w:abstractNumId w:val="2"/>
  </w:num>
  <w:num w:numId="23">
    <w:abstractNumId w:val="0"/>
  </w:num>
  <w:num w:numId="24">
    <w:abstractNumId w:val="3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1DD"/>
    <w:rsid w:val="0000045A"/>
    <w:rsid w:val="000103A9"/>
    <w:rsid w:val="00022BDB"/>
    <w:rsid w:val="000268B5"/>
    <w:rsid w:val="00031276"/>
    <w:rsid w:val="00047BF9"/>
    <w:rsid w:val="00090065"/>
    <w:rsid w:val="000C37E8"/>
    <w:rsid w:val="00103C46"/>
    <w:rsid w:val="00107FEE"/>
    <w:rsid w:val="00120CE2"/>
    <w:rsid w:val="001239D8"/>
    <w:rsid w:val="00123FEC"/>
    <w:rsid w:val="0015558F"/>
    <w:rsid w:val="001716A4"/>
    <w:rsid w:val="00172D10"/>
    <w:rsid w:val="001749F1"/>
    <w:rsid w:val="001A0F0A"/>
    <w:rsid w:val="001A2155"/>
    <w:rsid w:val="001C3B18"/>
    <w:rsid w:val="001C62C8"/>
    <w:rsid w:val="001E55D7"/>
    <w:rsid w:val="001F6426"/>
    <w:rsid w:val="00211AE7"/>
    <w:rsid w:val="00243126"/>
    <w:rsid w:val="002541A1"/>
    <w:rsid w:val="00256832"/>
    <w:rsid w:val="00260E5B"/>
    <w:rsid w:val="00261635"/>
    <w:rsid w:val="002A2E02"/>
    <w:rsid w:val="002A30C6"/>
    <w:rsid w:val="002B1A0D"/>
    <w:rsid w:val="002B2BF3"/>
    <w:rsid w:val="002D0AA1"/>
    <w:rsid w:val="002E7C7C"/>
    <w:rsid w:val="0031656C"/>
    <w:rsid w:val="00324306"/>
    <w:rsid w:val="00326A99"/>
    <w:rsid w:val="0033758D"/>
    <w:rsid w:val="00340F9C"/>
    <w:rsid w:val="00346A1D"/>
    <w:rsid w:val="00351482"/>
    <w:rsid w:val="00374C02"/>
    <w:rsid w:val="00426F60"/>
    <w:rsid w:val="004358B2"/>
    <w:rsid w:val="0044520C"/>
    <w:rsid w:val="004579C6"/>
    <w:rsid w:val="004914FC"/>
    <w:rsid w:val="00493284"/>
    <w:rsid w:val="004E0E64"/>
    <w:rsid w:val="004F53E9"/>
    <w:rsid w:val="0050724E"/>
    <w:rsid w:val="005262A4"/>
    <w:rsid w:val="005343DF"/>
    <w:rsid w:val="005425BE"/>
    <w:rsid w:val="00545B1B"/>
    <w:rsid w:val="00545F1D"/>
    <w:rsid w:val="00566796"/>
    <w:rsid w:val="00573A32"/>
    <w:rsid w:val="0058525B"/>
    <w:rsid w:val="005A0CCB"/>
    <w:rsid w:val="005C358C"/>
    <w:rsid w:val="005D120C"/>
    <w:rsid w:val="00615201"/>
    <w:rsid w:val="00654261"/>
    <w:rsid w:val="00656AAF"/>
    <w:rsid w:val="006719D5"/>
    <w:rsid w:val="00677EF9"/>
    <w:rsid w:val="006827FF"/>
    <w:rsid w:val="00685B78"/>
    <w:rsid w:val="006A3990"/>
    <w:rsid w:val="006C1130"/>
    <w:rsid w:val="006C2F3E"/>
    <w:rsid w:val="006C3BDC"/>
    <w:rsid w:val="006E5075"/>
    <w:rsid w:val="006F4706"/>
    <w:rsid w:val="00706091"/>
    <w:rsid w:val="00707009"/>
    <w:rsid w:val="007074BD"/>
    <w:rsid w:val="00725A94"/>
    <w:rsid w:val="00732598"/>
    <w:rsid w:val="00743A78"/>
    <w:rsid w:val="0076578A"/>
    <w:rsid w:val="007708F5"/>
    <w:rsid w:val="00790DE0"/>
    <w:rsid w:val="00790E43"/>
    <w:rsid w:val="00793171"/>
    <w:rsid w:val="007956BA"/>
    <w:rsid w:val="007C3E31"/>
    <w:rsid w:val="00815A79"/>
    <w:rsid w:val="008204FC"/>
    <w:rsid w:val="00843168"/>
    <w:rsid w:val="00855104"/>
    <w:rsid w:val="008613A8"/>
    <w:rsid w:val="00875B3A"/>
    <w:rsid w:val="0089459E"/>
    <w:rsid w:val="008A25CD"/>
    <w:rsid w:val="008A4093"/>
    <w:rsid w:val="008B08E9"/>
    <w:rsid w:val="008B36DF"/>
    <w:rsid w:val="008B5EE1"/>
    <w:rsid w:val="008B7649"/>
    <w:rsid w:val="008E42E0"/>
    <w:rsid w:val="008F2C25"/>
    <w:rsid w:val="00901939"/>
    <w:rsid w:val="0096164A"/>
    <w:rsid w:val="009645FD"/>
    <w:rsid w:val="00973FD9"/>
    <w:rsid w:val="00974F76"/>
    <w:rsid w:val="009823B0"/>
    <w:rsid w:val="009910F9"/>
    <w:rsid w:val="009A11DD"/>
    <w:rsid w:val="009A4450"/>
    <w:rsid w:val="009B3C0F"/>
    <w:rsid w:val="009D7470"/>
    <w:rsid w:val="009E3BE9"/>
    <w:rsid w:val="00A272E4"/>
    <w:rsid w:val="00A66E57"/>
    <w:rsid w:val="00A75B45"/>
    <w:rsid w:val="00A80D25"/>
    <w:rsid w:val="00A83633"/>
    <w:rsid w:val="00AB1D26"/>
    <w:rsid w:val="00AB2425"/>
    <w:rsid w:val="00AD5200"/>
    <w:rsid w:val="00AF38A1"/>
    <w:rsid w:val="00B02021"/>
    <w:rsid w:val="00B16CDF"/>
    <w:rsid w:val="00B250A1"/>
    <w:rsid w:val="00B2612D"/>
    <w:rsid w:val="00B31F10"/>
    <w:rsid w:val="00B40C8F"/>
    <w:rsid w:val="00B76B9C"/>
    <w:rsid w:val="00B903A7"/>
    <w:rsid w:val="00BB4D6F"/>
    <w:rsid w:val="00C1687B"/>
    <w:rsid w:val="00C37285"/>
    <w:rsid w:val="00C56C85"/>
    <w:rsid w:val="00C627F5"/>
    <w:rsid w:val="00C71595"/>
    <w:rsid w:val="00C757F4"/>
    <w:rsid w:val="00C77DF9"/>
    <w:rsid w:val="00C8705C"/>
    <w:rsid w:val="00C90A42"/>
    <w:rsid w:val="00C96417"/>
    <w:rsid w:val="00CC79E3"/>
    <w:rsid w:val="00CE25BD"/>
    <w:rsid w:val="00CE3CD6"/>
    <w:rsid w:val="00CE7C72"/>
    <w:rsid w:val="00CF3908"/>
    <w:rsid w:val="00D048C8"/>
    <w:rsid w:val="00D124E5"/>
    <w:rsid w:val="00D16A14"/>
    <w:rsid w:val="00D71BCE"/>
    <w:rsid w:val="00DA3A0B"/>
    <w:rsid w:val="00DD2D6E"/>
    <w:rsid w:val="00DF496E"/>
    <w:rsid w:val="00E0371F"/>
    <w:rsid w:val="00E4246F"/>
    <w:rsid w:val="00E47085"/>
    <w:rsid w:val="00EA0D03"/>
    <w:rsid w:val="00EA2BD8"/>
    <w:rsid w:val="00EA757D"/>
    <w:rsid w:val="00ED015E"/>
    <w:rsid w:val="00ED4230"/>
    <w:rsid w:val="00F062BF"/>
    <w:rsid w:val="00F40C35"/>
    <w:rsid w:val="00F436E3"/>
    <w:rsid w:val="00F5461E"/>
    <w:rsid w:val="00F650A6"/>
    <w:rsid w:val="00F75DEA"/>
    <w:rsid w:val="00F7705C"/>
    <w:rsid w:val="00F9597B"/>
    <w:rsid w:val="00FA372B"/>
    <w:rsid w:val="00FA3741"/>
    <w:rsid w:val="00FB0BDA"/>
    <w:rsid w:val="00FB41D7"/>
    <w:rsid w:val="00FD2B1B"/>
    <w:rsid w:val="00FD2FA9"/>
    <w:rsid w:val="00FE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3E31B4"/>
  <w15:docId w15:val="{83CFD671-23C4-4C3A-A9A5-088A8BD7F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436E3"/>
    <w:pPr>
      <w:keepNext/>
      <w:keepLines/>
      <w:shd w:val="clear" w:color="auto" w:fill="3F1D5A" w:themeFill="accent1"/>
      <w:spacing w:before="200" w:after="0" w:line="240" w:lineRule="auto"/>
      <w:outlineLvl w:val="0"/>
    </w:pPr>
    <w:rPr>
      <w:rFonts w:asciiTheme="majorHAnsi" w:eastAsiaTheme="majorEastAsia" w:hAnsiTheme="majorHAnsi" w:cstheme="majorBidi"/>
      <w:bCs/>
      <w:color w:val="FFFFFF" w:themeColor="background1"/>
      <w:sz w:val="2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76B9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3F1D5A" w:themeColor="accen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F3642C" w:themeColor="text2"/>
      <w:sz w:val="23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F3642C" w:themeColor="text2"/>
      <w:sz w:val="23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436E3"/>
    <w:rPr>
      <w:rFonts w:asciiTheme="majorHAnsi" w:eastAsiaTheme="majorEastAsia" w:hAnsiTheme="majorHAnsi" w:cstheme="majorBidi"/>
      <w:bCs/>
      <w:color w:val="FFFFFF" w:themeColor="background1"/>
      <w:sz w:val="26"/>
      <w:szCs w:val="32"/>
      <w:shd w:val="clear" w:color="auto" w:fill="3F1D5A" w:themeFill="accent1"/>
    </w:rPr>
  </w:style>
  <w:style w:type="character" w:customStyle="1" w:styleId="Titre2Car">
    <w:name w:val="Titre 2 Car"/>
    <w:basedOn w:val="Policepardfaut"/>
    <w:link w:val="Titre2"/>
    <w:uiPriority w:val="9"/>
    <w:rsid w:val="00B76B9C"/>
    <w:rPr>
      <w:rFonts w:asciiTheme="majorHAnsi" w:eastAsiaTheme="majorEastAsia" w:hAnsiTheme="majorHAnsi" w:cstheme="majorBidi"/>
      <w:b/>
      <w:bCs/>
      <w:color w:val="3F1D5A" w:themeColor="accent1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itre">
    <w:name w:val="Title"/>
    <w:basedOn w:val="Normal"/>
    <w:next w:val="Normal"/>
    <w:link w:val="TitreCar"/>
    <w:uiPriority w:val="10"/>
    <w:qFormat/>
    <w:rsid w:val="008A25CD"/>
    <w:pPr>
      <w:spacing w:after="300" w:line="240" w:lineRule="auto"/>
      <w:contextualSpacing/>
    </w:pPr>
    <w:rPr>
      <w:rFonts w:asciiTheme="majorHAnsi" w:eastAsiaTheme="majorEastAsia" w:hAnsiTheme="majorHAnsi" w:cstheme="majorBidi"/>
      <w:b/>
      <w:color w:val="F3642C" w:themeColor="text2"/>
      <w:spacing w:val="5"/>
      <w:kern w:val="28"/>
      <w:sz w:val="44"/>
      <w:szCs w:val="56"/>
      <w14:ligatures w14:val="standardContextual"/>
      <w14:cntxtAlts/>
    </w:rPr>
  </w:style>
  <w:style w:type="character" w:customStyle="1" w:styleId="TitreCar">
    <w:name w:val="Titre Car"/>
    <w:basedOn w:val="Policepardfaut"/>
    <w:link w:val="Titre"/>
    <w:uiPriority w:val="10"/>
    <w:rsid w:val="008A25CD"/>
    <w:rPr>
      <w:rFonts w:asciiTheme="majorHAnsi" w:eastAsiaTheme="majorEastAsia" w:hAnsiTheme="majorHAnsi" w:cstheme="majorBidi"/>
      <w:b/>
      <w:color w:val="F3642C" w:themeColor="text2"/>
      <w:spacing w:val="5"/>
      <w:kern w:val="28"/>
      <w:sz w:val="44"/>
      <w:szCs w:val="56"/>
      <w14:ligatures w14:val="standardContextual"/>
      <w14:cntxtAlts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76B9C"/>
    <w:pPr>
      <w:numPr>
        <w:ilvl w:val="1"/>
      </w:numPr>
    </w:pPr>
    <w:rPr>
      <w:rFonts w:eastAsiaTheme="majorEastAsia" w:cstheme="majorBidi"/>
      <w:b/>
      <w:iCs/>
      <w:color w:val="272063" w:themeColor="accent3"/>
      <w:spacing w:val="15"/>
      <w:sz w:val="28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76B9C"/>
    <w:rPr>
      <w:rFonts w:eastAsiaTheme="majorEastAsia" w:cstheme="majorBidi"/>
      <w:b/>
      <w:iCs/>
      <w:color w:val="272063" w:themeColor="accent3"/>
      <w:spacing w:val="15"/>
      <w:sz w:val="28"/>
      <w:szCs w:val="24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Pr>
      <w:rFonts w:eastAsiaTheme="minorEastAsia"/>
    </w:rPr>
  </w:style>
  <w:style w:type="paragraph" w:styleId="Sansinterligne">
    <w:name w:val="No Spacing"/>
    <w:link w:val="SansinterligneCar"/>
    <w:uiPriority w:val="1"/>
    <w:qFormat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F3642C" w:themeColor="text2"/>
      <w:sz w:val="18"/>
      <w:szCs w:val="18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paragraph" w:styleId="Paragraphedeliste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3F1D5A" w:themeColor="accent1"/>
      <w:sz w:val="24"/>
      <w:lang w:bidi="hi-IN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hAnsiTheme="majorHAnsi"/>
      <w:i/>
      <w:iCs/>
      <w:color w:val="auto"/>
      <w:sz w:val="24"/>
      <w:lang w:bidi="hi-IN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36" w:space="8" w:color="3F1D5A" w:themeColor="accent1"/>
        <w:left w:val="single" w:sz="36" w:space="8" w:color="3F1D5A" w:themeColor="accent1"/>
        <w:bottom w:val="single" w:sz="36" w:space="8" w:color="3F1D5A" w:themeColor="accent1"/>
        <w:right w:val="single" w:sz="36" w:space="8" w:color="3F1D5A" w:themeColor="accent1"/>
      </w:pBdr>
      <w:shd w:val="clear" w:color="auto" w:fill="3F1D5A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:lang w:bidi="hi-IN"/>
      <w14:ligatures w14:val="standardContextual"/>
      <w14:cntxtAlts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3F1D5A" w:themeFill="accent1"/>
      <w:lang w:bidi="hi-IN"/>
      <w14:ligatures w14:val="standardContextual"/>
      <w14:cntxtAlts/>
    </w:rPr>
  </w:style>
  <w:style w:type="character" w:styleId="Accentuationlgre">
    <w:name w:val="Subtle Emphasis"/>
    <w:basedOn w:val="Policepardfaut"/>
    <w:uiPriority w:val="19"/>
    <w:qFormat/>
    <w:rPr>
      <w:i/>
      <w:iCs/>
      <w:color w:val="auto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aps w:val="0"/>
      <w:smallCaps w:val="0"/>
      <w:color w:val="auto"/>
    </w:rPr>
  </w:style>
  <w:style w:type="character" w:styleId="Rfrencelgre">
    <w:name w:val="Subtle Reference"/>
    <w:basedOn w:val="Policepardfaut"/>
    <w:uiPriority w:val="31"/>
    <w:qFormat/>
    <w:rPr>
      <w:smallCaps/>
      <w:color w:val="auto"/>
      <w:u w:val="single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spacing w:before="480" w:line="276" w:lineRule="auto"/>
      <w:outlineLvl w:val="9"/>
    </w:pPr>
    <w:rPr>
      <w:b/>
      <w:i/>
      <w:szCs w:val="28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table" w:styleId="Grilledutableau">
    <w:name w:val="Table Grid"/>
    <w:basedOn w:val="TableauNormal"/>
    <w:uiPriority w:val="59"/>
    <w:unhideWhenUsed/>
    <w:rsid w:val="00B90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4">
    <w:name w:val="Plain Table 4"/>
    <w:basedOn w:val="TableauNormal"/>
    <w:uiPriority w:val="44"/>
    <w:rsid w:val="00B903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tyle1">
    <w:name w:val="Style 1"/>
    <w:basedOn w:val="Titre"/>
    <w:link w:val="Caractredestyle1"/>
    <w:qFormat/>
    <w:rsid w:val="002A2E02"/>
    <w:pPr>
      <w:framePr w:hSpace="187" w:wrap="around" w:vAnchor="page" w:hAnchor="margin" w:xAlign="center" w:y="4942"/>
      <w:jc w:val="center"/>
    </w:pPr>
    <w:rPr>
      <w:b w:val="0"/>
    </w:rPr>
  </w:style>
  <w:style w:type="character" w:customStyle="1" w:styleId="Caractredestyle1">
    <w:name w:val="Caractère de style 1"/>
    <w:basedOn w:val="TitreCar"/>
    <w:link w:val="Style1"/>
    <w:rsid w:val="002A2E02"/>
    <w:rPr>
      <w:rFonts w:asciiTheme="majorHAnsi" w:eastAsiaTheme="majorEastAsia" w:hAnsiTheme="majorHAnsi" w:cstheme="majorBidi"/>
      <w:b w:val="0"/>
      <w:color w:val="F3642C" w:themeColor="text2"/>
      <w:spacing w:val="5"/>
      <w:kern w:val="28"/>
      <w:sz w:val="60"/>
      <w:szCs w:val="56"/>
      <w14:ligatures w14:val="standardContextual"/>
      <w14:cntxtAlts/>
    </w:rPr>
  </w:style>
  <w:style w:type="paragraph" w:styleId="TM1">
    <w:name w:val="toc 1"/>
    <w:basedOn w:val="Normal"/>
    <w:next w:val="Normal"/>
    <w:autoRedefine/>
    <w:uiPriority w:val="39"/>
    <w:unhideWhenUsed/>
    <w:rsid w:val="00B0202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02021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02021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B02021"/>
    <w:rPr>
      <w:color w:val="F3642C" w:themeColor="hyperlink"/>
      <w:u w:val="single"/>
    </w:rPr>
  </w:style>
  <w:style w:type="paragraph" w:customStyle="1" w:styleId="Default">
    <w:name w:val="Default"/>
    <w:rsid w:val="008F2C2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6A3990"/>
    <w:rPr>
      <w:color w:val="B2B2B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8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yweez\AppData\Roaming\Microsoft\Templates\Rapport%20(conception%20Cadre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4.jpeg"/></Relationships>
</file>

<file path=word/theme/theme1.xml><?xml version="1.0" encoding="utf-8"?>
<a:theme xmlns:a="http://schemas.openxmlformats.org/drawingml/2006/main" name="Executive">
  <a:themeElements>
    <a:clrScheme name="Custom 224">
      <a:dk1>
        <a:sysClr val="windowText" lastClr="000000"/>
      </a:dk1>
      <a:lt1>
        <a:sysClr val="window" lastClr="FFFFFF"/>
      </a:lt1>
      <a:dk2>
        <a:srgbClr val="F3642C"/>
      </a:dk2>
      <a:lt2>
        <a:srgbClr val="E4E9EF"/>
      </a:lt2>
      <a:accent1>
        <a:srgbClr val="3F1D5A"/>
      </a:accent1>
      <a:accent2>
        <a:srgbClr val="F79E28"/>
      </a:accent2>
      <a:accent3>
        <a:srgbClr val="272063"/>
      </a:accent3>
      <a:accent4>
        <a:srgbClr val="70C6DB"/>
      </a:accent4>
      <a:accent5>
        <a:srgbClr val="214461"/>
      </a:accent5>
      <a:accent6>
        <a:srgbClr val="758085"/>
      </a:accent6>
      <a:hlink>
        <a:srgbClr val="F3642C"/>
      </a:hlink>
      <a:folHlink>
        <a:srgbClr val="B2B2B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92BE59-B2AF-48D0-B9F1-26B45B344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(conception Cadre).dotx</Template>
  <TotalTime>3059</TotalTime>
  <Pages>12</Pages>
  <Words>826</Words>
  <Characters>4544</Characters>
  <Application>Microsoft Office Word</Application>
  <DocSecurity>0</DocSecurity>
  <Lines>37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Exercices sur la Méthode Merise (dictionnaire)</vt:lpstr>
      <vt:lpstr>Exercices sur la Méthode Merise (dictionnaire)</vt:lpstr>
    </vt:vector>
  </TitlesOfParts>
  <Company/>
  <LinksUpToDate>false</LinksUpToDate>
  <CharactersWithSpaces>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Exercices sur la Méthode Merise (dictionnaire)</dc:title>
  <dc:creator>Kyweez</dc:creator>
  <cp:lastModifiedBy>Aurélien Boudier</cp:lastModifiedBy>
  <cp:revision>51</cp:revision>
  <cp:lastPrinted>2020-09-01T14:00:00Z</cp:lastPrinted>
  <dcterms:created xsi:type="dcterms:W3CDTF">2020-07-27T10:28:00Z</dcterms:created>
  <dcterms:modified xsi:type="dcterms:W3CDTF">2020-09-01T22:44:00Z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</Properties>
</file>